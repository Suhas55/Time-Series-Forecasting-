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3FF42" w14:textId="3CF50267" w:rsidR="00C6554A" w:rsidRPr="008B5277" w:rsidRDefault="00675877" w:rsidP="00675877">
      <w:pPr>
        <w:pStyle w:val="Photo"/>
        <w:jc w:val="both"/>
      </w:pPr>
      <w:bookmarkStart w:id="0" w:name="_Toc321147149"/>
      <w:bookmarkStart w:id="1" w:name="_Toc318188227"/>
      <w:bookmarkStart w:id="2" w:name="_Toc318188327"/>
      <w:bookmarkStart w:id="3" w:name="_Toc318189312"/>
      <w:bookmarkStart w:id="4" w:name="_Toc321147011"/>
      <w:r w:rsidRPr="00FB329D">
        <w:rPr>
          <w:noProof/>
          <w:bdr w:val="single" w:sz="4" w:space="0" w:color="auto"/>
        </w:rPr>
        <w:drawing>
          <wp:inline distT="0" distB="0" distL="0" distR="0" wp14:anchorId="4773EC83" wp14:editId="3C9BE45B">
            <wp:extent cx="6413500" cy="66611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3500" cy="6661150"/>
                    </a:xfrm>
                    <a:prstGeom prst="rect">
                      <a:avLst/>
                    </a:prstGeom>
                  </pic:spPr>
                </pic:pic>
              </a:graphicData>
            </a:graphic>
          </wp:inline>
        </w:drawing>
      </w:r>
    </w:p>
    <w:bookmarkEnd w:id="0"/>
    <w:bookmarkEnd w:id="1"/>
    <w:bookmarkEnd w:id="2"/>
    <w:bookmarkEnd w:id="3"/>
    <w:bookmarkEnd w:id="4"/>
    <w:p w14:paraId="4A944A56" w14:textId="1A006341" w:rsidR="00C6554A" w:rsidRPr="00675877" w:rsidRDefault="008B100F" w:rsidP="00C6554A">
      <w:pPr>
        <w:pStyle w:val="Title"/>
        <w:rPr>
          <w:b/>
          <w:bCs/>
        </w:rPr>
      </w:pPr>
      <w:r>
        <w:rPr>
          <w:b/>
          <w:bCs/>
        </w:rPr>
        <w:t>Sparkling</w:t>
      </w:r>
      <w:r w:rsidR="00675877" w:rsidRPr="00675877">
        <w:rPr>
          <w:b/>
          <w:bCs/>
        </w:rPr>
        <w:t xml:space="preserve"> Wine</w:t>
      </w:r>
    </w:p>
    <w:p w14:paraId="5B2104D8" w14:textId="1CC3C171" w:rsidR="00817819" w:rsidRDefault="00675877" w:rsidP="00817819">
      <w:pPr>
        <w:pStyle w:val="Subtitle"/>
      </w:pPr>
      <w:r>
        <w:t>ANAlysis and Prediction</w:t>
      </w:r>
    </w:p>
    <w:p w14:paraId="1CE0BFE7" w14:textId="77777777" w:rsidR="00817819" w:rsidRDefault="00817819" w:rsidP="00817819">
      <w:pPr>
        <w:pStyle w:val="Subtitle"/>
      </w:pPr>
    </w:p>
    <w:p w14:paraId="18DDCF0E" w14:textId="105D01F6" w:rsidR="00817819" w:rsidRDefault="00675877" w:rsidP="00817819">
      <w:pPr>
        <w:pStyle w:val="Subtitle"/>
        <w:rPr>
          <w:sz w:val="18"/>
          <w:szCs w:val="14"/>
        </w:rPr>
      </w:pPr>
      <w:r w:rsidRPr="00817819">
        <w:rPr>
          <w:sz w:val="18"/>
          <w:szCs w:val="14"/>
        </w:rPr>
        <w:t>Suhas Pawar</w:t>
      </w:r>
      <w:r w:rsidR="00C6554A" w:rsidRPr="00817819">
        <w:rPr>
          <w:sz w:val="18"/>
          <w:szCs w:val="14"/>
        </w:rPr>
        <w:t xml:space="preserve"> | </w:t>
      </w:r>
      <w:r w:rsidRPr="00817819">
        <w:rPr>
          <w:sz w:val="18"/>
          <w:szCs w:val="14"/>
        </w:rPr>
        <w:t>Time Series Forecasting</w:t>
      </w:r>
      <w:r w:rsidR="00C6554A" w:rsidRPr="00817819">
        <w:rPr>
          <w:sz w:val="18"/>
          <w:szCs w:val="14"/>
        </w:rPr>
        <w:t xml:space="preserve"> </w:t>
      </w:r>
    </w:p>
    <w:p w14:paraId="718B6AD9" w14:textId="2FC50A02" w:rsidR="00C6554A" w:rsidRDefault="00C6554A" w:rsidP="00817819">
      <w:pPr>
        <w:pStyle w:val="Subtitle"/>
        <w:jc w:val="left"/>
      </w:pPr>
      <w:r>
        <w:br w:type="page"/>
      </w:r>
      <w:r w:rsidR="00675877" w:rsidRPr="008F7987">
        <w:rPr>
          <w:caps w:val="0"/>
          <w:color w:val="007789" w:themeColor="accent1" w:themeShade="BF"/>
          <w:sz w:val="32"/>
        </w:rPr>
        <w:lastRenderedPageBreak/>
        <w:t>Problem Statement:</w:t>
      </w:r>
    </w:p>
    <w:p w14:paraId="1FA61674" w14:textId="77777777" w:rsidR="00675877" w:rsidRPr="00384650" w:rsidRDefault="00675877" w:rsidP="00675877">
      <w:pPr>
        <w:shd w:val="clear" w:color="auto" w:fill="FFFFFF"/>
        <w:spacing w:before="180" w:after="180" w:line="240" w:lineRule="auto"/>
        <w:rPr>
          <w:rFonts w:eastAsia="Times New Roman" w:cs="Arial"/>
          <w:color w:val="000000"/>
        </w:rPr>
      </w:pPr>
      <w:r w:rsidRPr="00384650">
        <w:rPr>
          <w:rFonts w:eastAsia="Times New Roman" w:cs="Arial"/>
          <w:color w:val="000000"/>
        </w:rPr>
        <w:t>For this particular assignment, the data of different types of wine sales in the 20th century is to be analysed. Both of these data are from the same company but of different wines. As an analyst in the ABC Estate Wines, you are tasked to analyse and forecast Wine Sales in the 20th century.</w:t>
      </w:r>
    </w:p>
    <w:p w14:paraId="41B818A3" w14:textId="5DDE897C" w:rsidR="00675877" w:rsidRPr="00384650" w:rsidRDefault="00675877" w:rsidP="00675877">
      <w:pPr>
        <w:shd w:val="clear" w:color="auto" w:fill="FFFFFF"/>
        <w:spacing w:before="180" w:after="180" w:line="240" w:lineRule="auto"/>
        <w:rPr>
          <w:rFonts w:eastAsia="Times New Roman" w:cs="Arial"/>
          <w:color w:val="000000"/>
        </w:rPr>
      </w:pPr>
      <w:r w:rsidRPr="00384650">
        <w:rPr>
          <w:rFonts w:eastAsia="Times New Roman" w:cs="Arial"/>
          <w:color w:val="000000"/>
        </w:rPr>
        <w:t>Data set for the Problem: </w:t>
      </w:r>
      <w:r w:rsidR="00FA6464" w:rsidRPr="00384650">
        <w:rPr>
          <w:rFonts w:eastAsia="Times New Roman" w:cs="Arial"/>
          <w:color w:val="000000"/>
        </w:rPr>
        <w:t xml:space="preserve"> </w:t>
      </w:r>
      <w:hyperlink r:id="rId11" w:tgtFrame="_blank" w:tooltip="Rose.csv" w:history="1">
        <w:r w:rsidR="008B100F" w:rsidRPr="00384650">
          <w:rPr>
            <w:rFonts w:eastAsia="Times New Roman" w:cs="Arial"/>
            <w:color w:val="0000FF"/>
            <w:u w:val="single"/>
          </w:rPr>
          <w:t>Sparkling</w:t>
        </w:r>
        <w:r w:rsidRPr="00384650">
          <w:rPr>
            <w:rFonts w:eastAsia="Times New Roman" w:cs="Arial"/>
            <w:color w:val="0000FF"/>
            <w:u w:val="single"/>
          </w:rPr>
          <w:t>.csv</w:t>
        </w:r>
      </w:hyperlink>
    </w:p>
    <w:p w14:paraId="4E95FD68" w14:textId="77777777" w:rsidR="00675877" w:rsidRPr="00384650" w:rsidRDefault="00675877" w:rsidP="00675877">
      <w:pPr>
        <w:shd w:val="clear" w:color="auto" w:fill="FFFFFF"/>
        <w:spacing w:before="180" w:after="180" w:line="240" w:lineRule="auto"/>
        <w:rPr>
          <w:rFonts w:eastAsia="Times New Roman" w:cs="Arial"/>
          <w:color w:val="000000"/>
        </w:rPr>
      </w:pPr>
      <w:r w:rsidRPr="00384650">
        <w:rPr>
          <w:rFonts w:eastAsia="Times New Roman" w:cs="Arial"/>
          <w:color w:val="000000"/>
        </w:rPr>
        <w:t>Please do perform the following questions on each of these two data sets separately.</w:t>
      </w:r>
    </w:p>
    <w:p w14:paraId="6B27509A" w14:textId="77777777" w:rsidR="00675877" w:rsidRPr="00384650" w:rsidRDefault="00675877" w:rsidP="00675877">
      <w:pPr>
        <w:numPr>
          <w:ilvl w:val="0"/>
          <w:numId w:val="16"/>
        </w:numPr>
        <w:shd w:val="clear" w:color="auto" w:fill="FFFFFF"/>
        <w:spacing w:before="0" w:after="0" w:line="240" w:lineRule="auto"/>
        <w:rPr>
          <w:rFonts w:eastAsia="Times New Roman" w:cs="Arial"/>
          <w:color w:val="000000"/>
        </w:rPr>
      </w:pPr>
      <w:r w:rsidRPr="00384650">
        <w:rPr>
          <w:rFonts w:eastAsia="Times New Roman" w:cs="Arial"/>
          <w:color w:val="000000"/>
        </w:rPr>
        <w:t>Read the data as an appropriate Time Series data and plot the data.</w:t>
      </w:r>
    </w:p>
    <w:p w14:paraId="5E4C0B45" w14:textId="77777777" w:rsidR="00675877" w:rsidRPr="00384650" w:rsidRDefault="00675877" w:rsidP="00675877">
      <w:pPr>
        <w:numPr>
          <w:ilvl w:val="0"/>
          <w:numId w:val="16"/>
        </w:numPr>
        <w:shd w:val="clear" w:color="auto" w:fill="FFFFFF"/>
        <w:spacing w:before="0" w:after="0" w:line="240" w:lineRule="auto"/>
        <w:rPr>
          <w:rFonts w:eastAsia="Times New Roman" w:cs="Arial"/>
          <w:color w:val="000000"/>
        </w:rPr>
      </w:pPr>
      <w:r w:rsidRPr="00384650">
        <w:rPr>
          <w:rFonts w:eastAsia="Times New Roman" w:cs="Arial"/>
          <w:color w:val="000000"/>
        </w:rPr>
        <w:t>Perform appropriate Exploratory Data Analysis to understand the data and also perform decomposition.</w:t>
      </w:r>
    </w:p>
    <w:p w14:paraId="2659427D" w14:textId="77777777" w:rsidR="00675877" w:rsidRPr="00384650" w:rsidRDefault="00675877" w:rsidP="00675877">
      <w:pPr>
        <w:numPr>
          <w:ilvl w:val="0"/>
          <w:numId w:val="16"/>
        </w:numPr>
        <w:shd w:val="clear" w:color="auto" w:fill="FFFFFF"/>
        <w:spacing w:before="0" w:after="0" w:line="240" w:lineRule="auto"/>
        <w:rPr>
          <w:rFonts w:eastAsia="Times New Roman" w:cs="Arial"/>
          <w:color w:val="000000"/>
        </w:rPr>
      </w:pPr>
      <w:r w:rsidRPr="00384650">
        <w:rPr>
          <w:rFonts w:eastAsia="Times New Roman" w:cs="Arial"/>
          <w:color w:val="000000"/>
        </w:rPr>
        <w:t>Split the data into training and test. The test data should start in 1991.</w:t>
      </w:r>
    </w:p>
    <w:p w14:paraId="495888E1" w14:textId="3D4D33E3" w:rsidR="00675877" w:rsidRPr="00384650" w:rsidRDefault="00675877" w:rsidP="00675877">
      <w:pPr>
        <w:numPr>
          <w:ilvl w:val="0"/>
          <w:numId w:val="16"/>
        </w:numPr>
        <w:shd w:val="clear" w:color="auto" w:fill="FFFFFF"/>
        <w:spacing w:before="0" w:after="0" w:line="240" w:lineRule="auto"/>
        <w:rPr>
          <w:rFonts w:eastAsia="Times New Roman" w:cs="Arial"/>
          <w:color w:val="000000"/>
        </w:rPr>
      </w:pPr>
      <w:r w:rsidRPr="00384650">
        <w:rPr>
          <w:rFonts w:eastAsia="Times New Roman" w:cs="Arial"/>
          <w:color w:val="000000"/>
        </w:rPr>
        <w:t>Build various exponential smoothing models on the training data and evaluate the model using RMSE on the test data.</w:t>
      </w:r>
      <w:r w:rsidRPr="00384650">
        <w:rPr>
          <w:rFonts w:eastAsia="Times New Roman" w:cs="Arial"/>
          <w:color w:val="000000"/>
        </w:rPr>
        <w:br/>
        <w:t>Other models such as regression,</w:t>
      </w:r>
      <w:r w:rsidR="008B100F" w:rsidRPr="00384650">
        <w:rPr>
          <w:rFonts w:eastAsia="Times New Roman" w:cs="Arial"/>
          <w:color w:val="000000"/>
        </w:rPr>
        <w:t xml:space="preserve"> </w:t>
      </w:r>
      <w:r w:rsidRPr="00384650">
        <w:rPr>
          <w:rFonts w:eastAsia="Times New Roman" w:cs="Arial"/>
          <w:color w:val="000000"/>
        </w:rPr>
        <w:t>naïve forecast models, simple average models etc. should also be built on the training data and check the performance on the test data using RMSE.</w:t>
      </w:r>
    </w:p>
    <w:p w14:paraId="648806EA" w14:textId="77777777" w:rsidR="00675877" w:rsidRPr="00384650" w:rsidRDefault="00675877" w:rsidP="00675877">
      <w:pPr>
        <w:numPr>
          <w:ilvl w:val="0"/>
          <w:numId w:val="16"/>
        </w:numPr>
        <w:shd w:val="clear" w:color="auto" w:fill="FFFFFF"/>
        <w:spacing w:before="0" w:after="0" w:line="240" w:lineRule="auto"/>
        <w:rPr>
          <w:rFonts w:eastAsia="Times New Roman" w:cs="Arial"/>
          <w:color w:val="000000"/>
        </w:rPr>
      </w:pPr>
      <w:r w:rsidRPr="00384650">
        <w:rPr>
          <w:rFonts w:eastAsia="Times New Roman" w:cs="Arial"/>
          <w:color w:val="000000"/>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rsidRPr="00384650">
        <w:rPr>
          <w:rFonts w:eastAsia="Times New Roman" w:cs="Arial"/>
          <w:color w:val="000000"/>
        </w:rPr>
        <w:br/>
        <w:t>Note: Stationarity should be checked at alpha = 0.05.</w:t>
      </w:r>
    </w:p>
    <w:p w14:paraId="517E1D6B" w14:textId="77777777" w:rsidR="00675877" w:rsidRPr="00384650" w:rsidRDefault="00675877" w:rsidP="00675877">
      <w:pPr>
        <w:numPr>
          <w:ilvl w:val="0"/>
          <w:numId w:val="16"/>
        </w:numPr>
        <w:shd w:val="clear" w:color="auto" w:fill="FFFFFF"/>
        <w:spacing w:before="0" w:after="0" w:line="240" w:lineRule="auto"/>
        <w:rPr>
          <w:rFonts w:eastAsia="Times New Roman" w:cs="Arial"/>
          <w:color w:val="000000"/>
        </w:rPr>
      </w:pPr>
      <w:r w:rsidRPr="00384650">
        <w:rPr>
          <w:rFonts w:eastAsia="Times New Roman" w:cs="Arial"/>
          <w:color w:val="000000"/>
        </w:rPr>
        <w:t>Build an automated version of the ARIMA/SARIMA model in which the parameters are selected using the lowest Akaike Information Criteria (AIC) on the training data and evaluate this model on the test data using RMSE.</w:t>
      </w:r>
    </w:p>
    <w:p w14:paraId="6E3B669D" w14:textId="77777777" w:rsidR="00675877" w:rsidRPr="00384650" w:rsidRDefault="00675877" w:rsidP="00675877">
      <w:pPr>
        <w:numPr>
          <w:ilvl w:val="0"/>
          <w:numId w:val="16"/>
        </w:numPr>
        <w:shd w:val="clear" w:color="auto" w:fill="FFFFFF"/>
        <w:spacing w:before="0" w:after="0" w:line="240" w:lineRule="auto"/>
        <w:rPr>
          <w:rFonts w:eastAsia="Times New Roman" w:cs="Arial"/>
          <w:color w:val="000000"/>
        </w:rPr>
      </w:pPr>
      <w:r w:rsidRPr="00384650">
        <w:rPr>
          <w:rFonts w:eastAsia="Times New Roman" w:cs="Arial"/>
          <w:color w:val="000000"/>
        </w:rPr>
        <w:t>Build ARIMA/SARIMA models based on the cut-off points of ACF and PACF on the training data and evaluate this model on the test data using RMSE.</w:t>
      </w:r>
    </w:p>
    <w:p w14:paraId="77DC7F95" w14:textId="77777777" w:rsidR="00675877" w:rsidRPr="00384650" w:rsidRDefault="00675877" w:rsidP="00675877">
      <w:pPr>
        <w:numPr>
          <w:ilvl w:val="0"/>
          <w:numId w:val="16"/>
        </w:numPr>
        <w:shd w:val="clear" w:color="auto" w:fill="FFFFFF"/>
        <w:spacing w:before="0" w:after="0" w:line="240" w:lineRule="auto"/>
        <w:rPr>
          <w:rFonts w:eastAsia="Times New Roman" w:cs="Arial"/>
          <w:color w:val="000000"/>
        </w:rPr>
      </w:pPr>
      <w:r w:rsidRPr="00384650">
        <w:rPr>
          <w:rFonts w:eastAsia="Times New Roman" w:cs="Arial"/>
          <w:color w:val="000000"/>
        </w:rPr>
        <w:t>Build a table with all the models built along with their corresponding parameters and the respective RMSE values on the test data.</w:t>
      </w:r>
    </w:p>
    <w:p w14:paraId="61175C5B" w14:textId="77777777" w:rsidR="00675877" w:rsidRPr="00384650" w:rsidRDefault="00675877" w:rsidP="00675877">
      <w:pPr>
        <w:numPr>
          <w:ilvl w:val="0"/>
          <w:numId w:val="16"/>
        </w:numPr>
        <w:shd w:val="clear" w:color="auto" w:fill="FFFFFF"/>
        <w:spacing w:before="0" w:after="0" w:line="240" w:lineRule="auto"/>
        <w:rPr>
          <w:rFonts w:eastAsia="Times New Roman" w:cs="Arial"/>
          <w:color w:val="000000"/>
        </w:rPr>
      </w:pPr>
      <w:r w:rsidRPr="00384650">
        <w:rPr>
          <w:rFonts w:eastAsia="Times New Roman" w:cs="Arial"/>
          <w:color w:val="000000"/>
        </w:rPr>
        <w:t>Based on the model-building exercise, build the most optimum model(s) on the complete data and predict 12 months into the future with appropriate confidence intervals/bands.</w:t>
      </w:r>
    </w:p>
    <w:p w14:paraId="583EF82F" w14:textId="77777777" w:rsidR="00675877" w:rsidRPr="00384650" w:rsidRDefault="00675877" w:rsidP="00675877">
      <w:pPr>
        <w:numPr>
          <w:ilvl w:val="0"/>
          <w:numId w:val="16"/>
        </w:numPr>
        <w:shd w:val="clear" w:color="auto" w:fill="FFFFFF"/>
        <w:spacing w:before="0" w:after="0" w:line="240" w:lineRule="auto"/>
        <w:rPr>
          <w:rFonts w:eastAsia="Times New Roman" w:cs="Arial"/>
          <w:color w:val="000000"/>
        </w:rPr>
      </w:pPr>
      <w:r w:rsidRPr="00384650">
        <w:rPr>
          <w:rFonts w:eastAsia="Times New Roman" w:cs="Arial"/>
          <w:color w:val="000000"/>
        </w:rPr>
        <w:t>Comment on the model thus built and report your findings and suggest the measures that the company should be taking for future sales.</w:t>
      </w:r>
    </w:p>
    <w:p w14:paraId="15DFEB32" w14:textId="0B0D6A78" w:rsidR="00675877" w:rsidRDefault="00675877" w:rsidP="00675877"/>
    <w:p w14:paraId="1CBA2BD4" w14:textId="2D301A44" w:rsidR="00FA6464" w:rsidRDefault="00FA6464" w:rsidP="00675877"/>
    <w:p w14:paraId="296C69A9" w14:textId="3F1E52C2" w:rsidR="00FA6464" w:rsidRDefault="00FA6464" w:rsidP="00675877"/>
    <w:p w14:paraId="0959B891" w14:textId="520A4F38" w:rsidR="00FA6464" w:rsidRDefault="00FA6464" w:rsidP="00675877"/>
    <w:p w14:paraId="708DE830" w14:textId="0F117945" w:rsidR="00FA6464" w:rsidRDefault="00FA6464" w:rsidP="00675877"/>
    <w:p w14:paraId="2C65FB0C" w14:textId="5F5CD0ED" w:rsidR="00FA6464" w:rsidRDefault="00FA6464" w:rsidP="00675877"/>
    <w:p w14:paraId="798781F6" w14:textId="5986FD9A" w:rsidR="00FA6464" w:rsidRDefault="00384650" w:rsidP="00384650">
      <w:pPr>
        <w:pStyle w:val="Heading1"/>
      </w:pPr>
      <w:r>
        <w:lastRenderedPageBreak/>
        <w:t>1.</w:t>
      </w:r>
      <w:r w:rsidR="00FA6464" w:rsidRPr="00675877">
        <w:t>Read the data as an appropriate Time Series data and plot the data.</w:t>
      </w:r>
    </w:p>
    <w:p w14:paraId="2366E06C" w14:textId="3CBC5298" w:rsidR="00FA6464" w:rsidRDefault="00FA6464" w:rsidP="00FA6464"/>
    <w:p w14:paraId="1FB97660" w14:textId="4E3C28CF" w:rsidR="00FA6464" w:rsidRDefault="00FA6464" w:rsidP="00FA6464">
      <w:r w:rsidRPr="00FA6464">
        <w:t>First of all we will import all the necessary libraries like Pandas, Numpy, seaborn, os to set the path</w:t>
      </w:r>
      <w:r>
        <w:t xml:space="preserve"> and      Statsmodels as base library for all the models.</w:t>
      </w:r>
    </w:p>
    <w:p w14:paraId="00BA0E47" w14:textId="4291F572" w:rsidR="00FA6464" w:rsidRDefault="00FA6464" w:rsidP="00FA6464">
      <w:r w:rsidRPr="00FA6464">
        <w:t xml:space="preserve">After setting the path we will import </w:t>
      </w:r>
      <w:r w:rsidR="001F0A65">
        <w:t>Sparkling</w:t>
      </w:r>
      <w:r w:rsidRPr="00FA6464">
        <w:t xml:space="preserve"> dataset</w:t>
      </w:r>
    </w:p>
    <w:p w14:paraId="6E77C1DA" w14:textId="07260BE4" w:rsidR="00FA6464" w:rsidRDefault="00FA6464" w:rsidP="00FA6464">
      <w:r>
        <w:t>We will read the dataset First by using pandas library.</w:t>
      </w:r>
    </w:p>
    <w:p w14:paraId="59A2D223" w14:textId="1C1E3940" w:rsidR="00FA6464" w:rsidRDefault="00FA6464" w:rsidP="00FA6464">
      <w:r>
        <w:t>Then We will Apply head and tail to see how data looks first and last 5 rows.</w:t>
      </w:r>
    </w:p>
    <w:p w14:paraId="4E871EAC" w14:textId="2121EBEC" w:rsidR="00FA6464" w:rsidRDefault="00FA6464" w:rsidP="00FA6464">
      <w:r>
        <w:t>First 5 Rows:</w:t>
      </w:r>
    </w:p>
    <w:p w14:paraId="7B1DDA7D" w14:textId="0205CB36" w:rsidR="00FA6464" w:rsidRDefault="00FA6464" w:rsidP="00FA6464">
      <w:pPr>
        <w:rPr>
          <w:noProof/>
        </w:rPr>
      </w:pPr>
    </w:p>
    <w:p w14:paraId="33518812" w14:textId="422B715B" w:rsidR="001F0A65" w:rsidRDefault="001F0A65" w:rsidP="00FA6464">
      <w:r w:rsidRPr="00384650">
        <w:rPr>
          <w:noProof/>
          <w:bdr w:val="single" w:sz="4" w:space="0" w:color="auto"/>
        </w:rPr>
        <w:drawing>
          <wp:inline distT="0" distB="0" distL="0" distR="0" wp14:anchorId="17A89630" wp14:editId="39967905">
            <wp:extent cx="2209800"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09800" cy="2171700"/>
                    </a:xfrm>
                    <a:prstGeom prst="rect">
                      <a:avLst/>
                    </a:prstGeom>
                  </pic:spPr>
                </pic:pic>
              </a:graphicData>
            </a:graphic>
          </wp:inline>
        </w:drawing>
      </w:r>
    </w:p>
    <w:p w14:paraId="02AFE818" w14:textId="4106B9ED" w:rsidR="00FA6464" w:rsidRDefault="00FA6464" w:rsidP="00FA6464"/>
    <w:p w14:paraId="3A178E5E" w14:textId="780798AF" w:rsidR="00FA6464" w:rsidRDefault="00FA6464" w:rsidP="00FA6464">
      <w:r>
        <w:t>Last 5 Rows:</w:t>
      </w:r>
    </w:p>
    <w:p w14:paraId="56795BBF" w14:textId="1C838943" w:rsidR="00FA6464" w:rsidRDefault="0088358E" w:rsidP="00FA6464">
      <w:r w:rsidRPr="00384650">
        <w:rPr>
          <w:noProof/>
          <w:bdr w:val="single" w:sz="4" w:space="0" w:color="auto"/>
        </w:rPr>
        <w:drawing>
          <wp:inline distT="0" distB="0" distL="0" distR="0" wp14:anchorId="2A15339C" wp14:editId="0A69A92A">
            <wp:extent cx="2238375" cy="2076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8375" cy="2076450"/>
                    </a:xfrm>
                    <a:prstGeom prst="rect">
                      <a:avLst/>
                    </a:prstGeom>
                  </pic:spPr>
                </pic:pic>
              </a:graphicData>
            </a:graphic>
          </wp:inline>
        </w:drawing>
      </w:r>
    </w:p>
    <w:p w14:paraId="7D3594B8" w14:textId="48F0D204" w:rsidR="0088358E" w:rsidRDefault="0088358E" w:rsidP="00FA6464"/>
    <w:p w14:paraId="2218B04B" w14:textId="3B52D021" w:rsidR="00FA6464" w:rsidRPr="00FA6464" w:rsidRDefault="00FA6464" w:rsidP="00FA6464">
      <w:pPr>
        <w:rPr>
          <w:b/>
          <w:bCs/>
        </w:rPr>
      </w:pPr>
      <w:r w:rsidRPr="00FA6464">
        <w:rPr>
          <w:b/>
          <w:bCs/>
        </w:rPr>
        <w:lastRenderedPageBreak/>
        <w:t>Null Value check:</w:t>
      </w:r>
    </w:p>
    <w:p w14:paraId="7DF21CAA" w14:textId="5647F898" w:rsidR="00FA6464" w:rsidRDefault="00FA6464" w:rsidP="00FA6464">
      <w:r>
        <w:t>We will check for null condition, to see whether Dataset has null value or not.</w:t>
      </w:r>
    </w:p>
    <w:p w14:paraId="6A46F1ED" w14:textId="77734809" w:rsidR="00FA6464" w:rsidRDefault="00BD4442" w:rsidP="00FA6464">
      <w:r w:rsidRPr="00384650">
        <w:rPr>
          <w:noProof/>
          <w:bdr w:val="single" w:sz="4" w:space="0" w:color="auto"/>
        </w:rPr>
        <w:drawing>
          <wp:inline distT="0" distB="0" distL="0" distR="0" wp14:anchorId="59BBE716" wp14:editId="189D2896">
            <wp:extent cx="1666875" cy="8191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66875" cy="819150"/>
                    </a:xfrm>
                    <a:prstGeom prst="rect">
                      <a:avLst/>
                    </a:prstGeom>
                  </pic:spPr>
                </pic:pic>
              </a:graphicData>
            </a:graphic>
          </wp:inline>
        </w:drawing>
      </w:r>
    </w:p>
    <w:p w14:paraId="3F1BA04B" w14:textId="20E439AB" w:rsidR="00BD4442" w:rsidRDefault="00BD4442" w:rsidP="00FA6464">
      <w:r>
        <w:t>No null values are present in the dataset.</w:t>
      </w:r>
    </w:p>
    <w:p w14:paraId="3BCABE23" w14:textId="114633CB" w:rsidR="00FA6464" w:rsidRDefault="00FA6464" w:rsidP="00FA6464">
      <w:pPr>
        <w:rPr>
          <w:b/>
          <w:bCs/>
        </w:rPr>
      </w:pPr>
      <w:r w:rsidRPr="00FA6464">
        <w:rPr>
          <w:b/>
          <w:bCs/>
        </w:rPr>
        <w:t>Shape of the Data</w:t>
      </w:r>
      <w:r>
        <w:rPr>
          <w:b/>
          <w:bCs/>
        </w:rPr>
        <w:t>:</w:t>
      </w:r>
    </w:p>
    <w:p w14:paraId="1F3E8FA4" w14:textId="5EC91C3E" w:rsidR="00FA6464" w:rsidRDefault="00FA6464" w:rsidP="00FA6464">
      <w:pPr>
        <w:pStyle w:val="HTMLPreformatted"/>
        <w:shd w:val="clear" w:color="auto" w:fill="FFFFFF"/>
        <w:wordWrap w:val="0"/>
        <w:textAlignment w:val="baseline"/>
        <w:rPr>
          <w:color w:val="000000"/>
          <w:sz w:val="21"/>
          <w:szCs w:val="21"/>
        </w:rPr>
      </w:pPr>
      <w:r>
        <w:rPr>
          <w:color w:val="000000"/>
          <w:sz w:val="21"/>
          <w:szCs w:val="21"/>
        </w:rPr>
        <w:t>(187, 2)</w:t>
      </w:r>
    </w:p>
    <w:p w14:paraId="644D5142" w14:textId="05334FE9" w:rsidR="00FA6464" w:rsidRDefault="00FA6464" w:rsidP="00FA6464">
      <w:pPr>
        <w:pStyle w:val="HTMLPreformatted"/>
        <w:shd w:val="clear" w:color="auto" w:fill="FFFFFF"/>
        <w:wordWrap w:val="0"/>
        <w:textAlignment w:val="baseline"/>
        <w:rPr>
          <w:color w:val="000000"/>
          <w:sz w:val="21"/>
          <w:szCs w:val="21"/>
        </w:rPr>
      </w:pPr>
    </w:p>
    <w:p w14:paraId="1C8D4595" w14:textId="722D405F" w:rsidR="00FA6464" w:rsidRDefault="00FA6464" w:rsidP="00FA6464">
      <w:pPr>
        <w:pStyle w:val="HTMLPreformatted"/>
        <w:shd w:val="clear" w:color="auto" w:fill="FFFFFF"/>
        <w:wordWrap w:val="0"/>
        <w:textAlignment w:val="baseline"/>
        <w:rPr>
          <w:rFonts w:asciiTheme="minorHAnsi" w:hAnsiTheme="minorHAnsi"/>
          <w:szCs w:val="22"/>
        </w:rPr>
      </w:pPr>
      <w:r w:rsidRPr="00FA6464">
        <w:rPr>
          <w:rFonts w:asciiTheme="minorHAnsi" w:hAnsiTheme="minorHAnsi"/>
          <w:szCs w:val="22"/>
        </w:rPr>
        <w:t xml:space="preserve">So </w:t>
      </w:r>
      <w:r>
        <w:rPr>
          <w:rFonts w:asciiTheme="minorHAnsi" w:hAnsiTheme="minorHAnsi"/>
          <w:szCs w:val="22"/>
        </w:rPr>
        <w:t>Dataset has 187 rows and 2 Columns.</w:t>
      </w:r>
    </w:p>
    <w:p w14:paraId="4D0B78D1" w14:textId="77777777" w:rsidR="00A33845" w:rsidRDefault="00A33845" w:rsidP="00FA6464">
      <w:pPr>
        <w:pStyle w:val="HTMLPreformatted"/>
        <w:shd w:val="clear" w:color="auto" w:fill="FFFFFF"/>
        <w:wordWrap w:val="0"/>
        <w:textAlignment w:val="baseline"/>
        <w:rPr>
          <w:rFonts w:asciiTheme="minorHAnsi" w:hAnsiTheme="minorHAnsi"/>
          <w:szCs w:val="22"/>
        </w:rPr>
      </w:pPr>
    </w:p>
    <w:p w14:paraId="4A53B06A" w14:textId="07A3AF0C" w:rsidR="00FA6464" w:rsidRDefault="00FA6464" w:rsidP="00FA6464">
      <w:pPr>
        <w:pStyle w:val="HTMLPreformatted"/>
        <w:shd w:val="clear" w:color="auto" w:fill="FFFFFF"/>
        <w:wordWrap w:val="0"/>
        <w:textAlignment w:val="baseline"/>
        <w:rPr>
          <w:rFonts w:asciiTheme="minorHAnsi" w:hAnsiTheme="minorHAnsi"/>
          <w:szCs w:val="22"/>
        </w:rPr>
      </w:pPr>
    </w:p>
    <w:p w14:paraId="0B1B68A4" w14:textId="1CA755A1" w:rsidR="00FA6464" w:rsidRPr="00A33845" w:rsidRDefault="00FA6464" w:rsidP="00FA6464">
      <w:pPr>
        <w:pStyle w:val="HTMLPreformatted"/>
        <w:shd w:val="clear" w:color="auto" w:fill="FFFFFF"/>
        <w:wordWrap w:val="0"/>
        <w:textAlignment w:val="baseline"/>
        <w:rPr>
          <w:rFonts w:asciiTheme="minorHAnsi" w:hAnsiTheme="minorHAnsi"/>
          <w:b/>
          <w:bCs/>
          <w:szCs w:val="22"/>
        </w:rPr>
      </w:pPr>
      <w:r w:rsidRPr="00A33845">
        <w:rPr>
          <w:rFonts w:asciiTheme="minorHAnsi" w:hAnsiTheme="minorHAnsi"/>
          <w:b/>
          <w:bCs/>
          <w:szCs w:val="22"/>
        </w:rPr>
        <w:t>Data Info:</w:t>
      </w:r>
    </w:p>
    <w:p w14:paraId="5A8CBA22" w14:textId="63CD907A" w:rsidR="00FA6464" w:rsidRDefault="00FA6464" w:rsidP="00FA6464">
      <w:pPr>
        <w:pStyle w:val="HTMLPreformatted"/>
        <w:shd w:val="clear" w:color="auto" w:fill="FFFFFF"/>
        <w:wordWrap w:val="0"/>
        <w:textAlignment w:val="baseline"/>
        <w:rPr>
          <w:rFonts w:asciiTheme="minorHAnsi" w:hAnsiTheme="minorHAnsi"/>
          <w:szCs w:val="22"/>
        </w:rPr>
      </w:pPr>
    </w:p>
    <w:p w14:paraId="602C8843" w14:textId="19A51DAD" w:rsidR="00FA6464" w:rsidRPr="00FA6464" w:rsidRDefault="00CD72C4" w:rsidP="00FA6464">
      <w:pPr>
        <w:pStyle w:val="HTMLPreformatted"/>
        <w:shd w:val="clear" w:color="auto" w:fill="FFFFFF"/>
        <w:wordWrap w:val="0"/>
        <w:textAlignment w:val="baseline"/>
        <w:rPr>
          <w:rFonts w:asciiTheme="minorHAnsi" w:hAnsiTheme="minorHAnsi"/>
          <w:szCs w:val="22"/>
        </w:rPr>
      </w:pPr>
      <w:r w:rsidRPr="00384650">
        <w:rPr>
          <w:noProof/>
          <w:bdr w:val="single" w:sz="4" w:space="0" w:color="auto"/>
        </w:rPr>
        <w:drawing>
          <wp:inline distT="0" distB="0" distL="0" distR="0" wp14:anchorId="6E703815" wp14:editId="17D8B497">
            <wp:extent cx="3132689" cy="1568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0717" cy="1577476"/>
                    </a:xfrm>
                    <a:prstGeom prst="rect">
                      <a:avLst/>
                    </a:prstGeom>
                  </pic:spPr>
                </pic:pic>
              </a:graphicData>
            </a:graphic>
          </wp:inline>
        </w:drawing>
      </w:r>
    </w:p>
    <w:p w14:paraId="4D3DA420" w14:textId="7EB1C4A1" w:rsidR="00FA6464" w:rsidRPr="00A33845" w:rsidRDefault="00A33845" w:rsidP="00FA6464">
      <w:r w:rsidRPr="00A33845">
        <w:t xml:space="preserve">We can see that YearMonth column is of Object Data type while </w:t>
      </w:r>
      <w:r w:rsidR="00CD72C4">
        <w:t>Sparkling</w:t>
      </w:r>
      <w:r w:rsidRPr="00A33845">
        <w:t xml:space="preserve"> is having </w:t>
      </w:r>
      <w:r w:rsidR="00CD72C4">
        <w:t>int</w:t>
      </w:r>
      <w:r w:rsidRPr="00A33845">
        <w:t xml:space="preserve"> data type.</w:t>
      </w:r>
    </w:p>
    <w:p w14:paraId="246FEB9D" w14:textId="148BD61E" w:rsidR="00A33845" w:rsidRDefault="00A33845" w:rsidP="00FA6464">
      <w:r w:rsidRPr="00A33845">
        <w:t>Here we make an assumption that the date starts and ends as mentioned below</w:t>
      </w:r>
    </w:p>
    <w:p w14:paraId="2803E57F" w14:textId="6128A041" w:rsidR="00FA6464" w:rsidRDefault="00A33845" w:rsidP="00FA6464">
      <w:r>
        <w:t>We are assuming the Date Starts from  1980-01-31 to  1995-07-31.</w:t>
      </w:r>
    </w:p>
    <w:p w14:paraId="72C567FE" w14:textId="36BBF357" w:rsidR="00A33845" w:rsidRDefault="00A33845" w:rsidP="00FA6464">
      <w:r w:rsidRPr="00384650">
        <w:rPr>
          <w:noProof/>
          <w:bdr w:val="single" w:sz="8" w:space="0" w:color="auto"/>
        </w:rPr>
        <w:drawing>
          <wp:inline distT="0" distB="0" distL="0" distR="0" wp14:anchorId="63730F18" wp14:editId="5BB90308">
            <wp:extent cx="5085952" cy="13779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0768" cy="1379255"/>
                    </a:xfrm>
                    <a:prstGeom prst="rect">
                      <a:avLst/>
                    </a:prstGeom>
                  </pic:spPr>
                </pic:pic>
              </a:graphicData>
            </a:graphic>
          </wp:inline>
        </w:drawing>
      </w:r>
    </w:p>
    <w:p w14:paraId="4AEA5DD3" w14:textId="7C908940" w:rsidR="00FA6464" w:rsidRDefault="00A33845" w:rsidP="00FA6464">
      <w:r>
        <w:t>Total 187 entries needs to be added to Original Dataframe while we need to remove YearMonth Column.</w:t>
      </w:r>
    </w:p>
    <w:p w14:paraId="4FEE630C" w14:textId="4538668E" w:rsidR="00A33845" w:rsidRDefault="00A33845" w:rsidP="00FA6464">
      <w:r>
        <w:t>And need to make This new Column as Index.</w:t>
      </w:r>
    </w:p>
    <w:p w14:paraId="1FC33B57" w14:textId="1FC845B5" w:rsidR="00A33845" w:rsidRDefault="00A33845" w:rsidP="00FA6464"/>
    <w:p w14:paraId="61270712" w14:textId="2A9934A3" w:rsidR="00A33845" w:rsidRDefault="00D3445C" w:rsidP="00FA6464">
      <w:r w:rsidRPr="00384650">
        <w:rPr>
          <w:noProof/>
          <w:bdr w:val="single" w:sz="8" w:space="0" w:color="auto"/>
        </w:rPr>
        <w:drawing>
          <wp:inline distT="0" distB="0" distL="0" distR="0" wp14:anchorId="52851506" wp14:editId="1B150AB8">
            <wp:extent cx="2587625" cy="1755616"/>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7702" cy="1762453"/>
                    </a:xfrm>
                    <a:prstGeom prst="rect">
                      <a:avLst/>
                    </a:prstGeom>
                  </pic:spPr>
                </pic:pic>
              </a:graphicData>
            </a:graphic>
          </wp:inline>
        </w:drawing>
      </w:r>
    </w:p>
    <w:p w14:paraId="6755F33B" w14:textId="3861CEE9" w:rsidR="00A33845" w:rsidRDefault="00A33845" w:rsidP="00FA6464"/>
    <w:p w14:paraId="1B4B82CF" w14:textId="6F94C9F0" w:rsidR="00F235C6" w:rsidRDefault="00F235C6" w:rsidP="00F235C6">
      <w:r>
        <w:t>We can see the timestamp is incorporated in dataset, we will make this as index. We only need the column Sparkling Sales.</w:t>
      </w:r>
      <w:r w:rsidR="00BC7A88">
        <w:t xml:space="preserve"> </w:t>
      </w:r>
      <w:r>
        <w:t>Other Time_Stamp will be index colum</w:t>
      </w:r>
      <w:r w:rsidR="00384650">
        <w:t>n</w:t>
      </w:r>
      <w:r>
        <w:t>.</w:t>
      </w:r>
    </w:p>
    <w:p w14:paraId="480DBE89" w14:textId="25B994DF" w:rsidR="00A33845" w:rsidRDefault="00BC7A88" w:rsidP="00FA6464">
      <w:r w:rsidRPr="00384650">
        <w:rPr>
          <w:noProof/>
          <w:bdr w:val="single" w:sz="8" w:space="0" w:color="auto"/>
        </w:rPr>
        <w:drawing>
          <wp:inline distT="0" distB="0" distL="0" distR="0" wp14:anchorId="5B910447" wp14:editId="19A0A7F9">
            <wp:extent cx="1644650" cy="400883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6323" cy="4012912"/>
                    </a:xfrm>
                    <a:prstGeom prst="rect">
                      <a:avLst/>
                    </a:prstGeom>
                  </pic:spPr>
                </pic:pic>
              </a:graphicData>
            </a:graphic>
          </wp:inline>
        </w:drawing>
      </w:r>
    </w:p>
    <w:p w14:paraId="41853043" w14:textId="2D9956F4" w:rsidR="00F235C6" w:rsidRDefault="00F235C6" w:rsidP="00FA6464"/>
    <w:p w14:paraId="6EA99598" w14:textId="7ADCE8F1" w:rsidR="00F235C6" w:rsidRDefault="00F235C6" w:rsidP="00FA6464"/>
    <w:p w14:paraId="51153765" w14:textId="77777777" w:rsidR="00BC7A88" w:rsidRDefault="00BC7A88" w:rsidP="00FA6464"/>
    <w:p w14:paraId="15540AEF" w14:textId="365E0C93" w:rsidR="00A33845" w:rsidRDefault="00A33845" w:rsidP="00FA6464">
      <w:r>
        <w:lastRenderedPageBreak/>
        <w:t xml:space="preserve">We will plot the dataset of </w:t>
      </w:r>
      <w:r w:rsidR="00F235C6">
        <w:t>Sparkling wine sales</w:t>
      </w:r>
      <w:r>
        <w:t>.</w:t>
      </w:r>
    </w:p>
    <w:p w14:paraId="3514D688" w14:textId="3FB4CC57" w:rsidR="00A33845" w:rsidRDefault="003571EB" w:rsidP="00FA6464">
      <w:pPr>
        <w:rPr>
          <w:noProof/>
        </w:rPr>
      </w:pPr>
      <w:r w:rsidRPr="003571EB">
        <w:rPr>
          <w:noProof/>
        </w:rPr>
        <w:t>Lets plot the time series</w:t>
      </w:r>
    </w:p>
    <w:p w14:paraId="160FF0B0" w14:textId="6C878402" w:rsidR="003571EB" w:rsidRDefault="003571EB" w:rsidP="00FA6464">
      <w:pPr>
        <w:rPr>
          <w:noProof/>
        </w:rPr>
      </w:pPr>
      <w:r w:rsidRPr="00384650">
        <w:rPr>
          <w:noProof/>
          <w:bdr w:val="single" w:sz="8" w:space="0" w:color="auto"/>
        </w:rPr>
        <w:drawing>
          <wp:inline distT="0" distB="0" distL="0" distR="0" wp14:anchorId="12ED888B" wp14:editId="4EEB737A">
            <wp:extent cx="6324600" cy="27336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4600" cy="2733675"/>
                    </a:xfrm>
                    <a:prstGeom prst="rect">
                      <a:avLst/>
                    </a:prstGeom>
                  </pic:spPr>
                </pic:pic>
              </a:graphicData>
            </a:graphic>
          </wp:inline>
        </w:drawing>
      </w:r>
    </w:p>
    <w:p w14:paraId="25E02A9A" w14:textId="775AAF3E" w:rsidR="003571EB" w:rsidRDefault="003571EB" w:rsidP="00FA6464">
      <w:pPr>
        <w:rPr>
          <w:noProof/>
        </w:rPr>
      </w:pPr>
    </w:p>
    <w:p w14:paraId="7A112BA7" w14:textId="21BED807" w:rsidR="0024555E" w:rsidRDefault="000D1C48" w:rsidP="00FA6464">
      <w:pPr>
        <w:rPr>
          <w:noProof/>
        </w:rPr>
      </w:pPr>
      <w:r>
        <w:rPr>
          <w:noProof/>
        </w:rPr>
        <w:t>By looking and Above plot we must say there is seasonality present.</w:t>
      </w:r>
    </w:p>
    <w:p w14:paraId="31725B63" w14:textId="01C63B99" w:rsidR="00B30345" w:rsidRDefault="00B30345" w:rsidP="00FA6464">
      <w:pPr>
        <w:rPr>
          <w:noProof/>
        </w:rPr>
      </w:pPr>
      <w:r w:rsidRPr="00384650">
        <w:rPr>
          <w:noProof/>
        </w:rPr>
        <w:t>In above plot we can see some spikes at the end of every year, but we are little bit Confused about trend, like from 1982 to 1987 there is Some positive trend, but from there onwards downward trend.Lets do further EDA to get more insights.</w:t>
      </w:r>
    </w:p>
    <w:p w14:paraId="2F6E830F" w14:textId="3DA69DC8" w:rsidR="000D1C48" w:rsidRDefault="000D1C48" w:rsidP="00FA6464">
      <w:pPr>
        <w:rPr>
          <w:noProof/>
        </w:rPr>
      </w:pPr>
    </w:p>
    <w:p w14:paraId="3BFFD880" w14:textId="61216DFB" w:rsidR="000D1C48" w:rsidRDefault="000D1C48" w:rsidP="00FA6464">
      <w:pPr>
        <w:rPr>
          <w:noProof/>
        </w:rPr>
      </w:pPr>
    </w:p>
    <w:p w14:paraId="5A851AF6" w14:textId="77777777" w:rsidR="000D1C48" w:rsidRDefault="000D1C48" w:rsidP="00FA6464">
      <w:pPr>
        <w:rPr>
          <w:noProof/>
        </w:rPr>
      </w:pPr>
    </w:p>
    <w:p w14:paraId="1C3312A0" w14:textId="77777777" w:rsidR="000D1C48" w:rsidRDefault="000D1C48" w:rsidP="00FA6464"/>
    <w:p w14:paraId="352AB89F" w14:textId="42F98D18" w:rsidR="0024555E" w:rsidRDefault="0024555E" w:rsidP="00FA6464"/>
    <w:p w14:paraId="7AA6A9AE" w14:textId="66C881DA" w:rsidR="0024555E" w:rsidRDefault="0024555E" w:rsidP="00FA6464"/>
    <w:p w14:paraId="352A7BF6" w14:textId="39E25832" w:rsidR="0024555E" w:rsidRDefault="0024555E" w:rsidP="00FA6464"/>
    <w:p w14:paraId="3B5E491C" w14:textId="2B2793EF" w:rsidR="0024555E" w:rsidRDefault="0024555E" w:rsidP="00FA6464"/>
    <w:p w14:paraId="28630CB8" w14:textId="7AEBC0F6" w:rsidR="0024555E" w:rsidRDefault="0024555E" w:rsidP="00FA6464"/>
    <w:p w14:paraId="4156A091" w14:textId="335AB69D" w:rsidR="0024555E" w:rsidRDefault="0024555E" w:rsidP="00FA6464"/>
    <w:p w14:paraId="6F8C2A92" w14:textId="77777777" w:rsidR="0024555E" w:rsidRDefault="0024555E" w:rsidP="00FA6464"/>
    <w:p w14:paraId="6E61FF72" w14:textId="6F4A1EBE" w:rsidR="00A33845" w:rsidRDefault="00A33845" w:rsidP="00A33845">
      <w:pPr>
        <w:pStyle w:val="Heading1"/>
        <w:numPr>
          <w:ilvl w:val="0"/>
          <w:numId w:val="18"/>
        </w:numPr>
      </w:pPr>
      <w:r w:rsidRPr="00675877">
        <w:lastRenderedPageBreak/>
        <w:t>Perform appropriate Exploratory Data Analysis to understand the data and also perform decomposition.</w:t>
      </w:r>
    </w:p>
    <w:p w14:paraId="098A5B09" w14:textId="1BD30D10" w:rsidR="0024555E" w:rsidRDefault="0024555E" w:rsidP="0024555E"/>
    <w:p w14:paraId="0AA8D969" w14:textId="33F36608" w:rsidR="0024555E" w:rsidRPr="00384650" w:rsidRDefault="0024555E" w:rsidP="0024555E">
      <w:pPr>
        <w:rPr>
          <w:b/>
          <w:bCs/>
        </w:rPr>
      </w:pPr>
      <w:r w:rsidRPr="00384650">
        <w:rPr>
          <w:b/>
          <w:bCs/>
        </w:rPr>
        <w:t>Description:</w:t>
      </w:r>
    </w:p>
    <w:p w14:paraId="1B9E1A4C" w14:textId="51FA818B" w:rsidR="0024555E" w:rsidRDefault="001301D7" w:rsidP="0024555E">
      <w:r>
        <w:rPr>
          <w:noProof/>
        </w:rPr>
        <w:drawing>
          <wp:inline distT="0" distB="0" distL="0" distR="0" wp14:anchorId="12489275" wp14:editId="28203566">
            <wp:extent cx="1612900" cy="2809282"/>
            <wp:effectExtent l="19050" t="19050" r="25400" b="101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14792" cy="2812578"/>
                    </a:xfrm>
                    <a:prstGeom prst="rect">
                      <a:avLst/>
                    </a:prstGeom>
                    <a:ln>
                      <a:solidFill>
                        <a:schemeClr val="tx1"/>
                      </a:solidFill>
                      <a:prstDash val="solid"/>
                    </a:ln>
                  </pic:spPr>
                </pic:pic>
              </a:graphicData>
            </a:graphic>
          </wp:inline>
        </w:drawing>
      </w:r>
    </w:p>
    <w:p w14:paraId="1C00F8B0" w14:textId="117DBBA4" w:rsidR="0024555E" w:rsidRDefault="0024555E" w:rsidP="0024555E"/>
    <w:p w14:paraId="1F944D82" w14:textId="7C93E2AF" w:rsidR="0024555E" w:rsidRDefault="0024555E" w:rsidP="0024555E">
      <w:r w:rsidRPr="0024555E">
        <w:t xml:space="preserve">from above describe Function we can see that Highest Sales of </w:t>
      </w:r>
      <w:r w:rsidR="001301D7">
        <w:t>Sparkling</w:t>
      </w:r>
      <w:r w:rsidRPr="0024555E">
        <w:t xml:space="preserve"> wine is </w:t>
      </w:r>
      <w:r w:rsidR="001301D7">
        <w:t>7242</w:t>
      </w:r>
      <w:r w:rsidRPr="0024555E">
        <w:t xml:space="preserve">.Mean and Median are </w:t>
      </w:r>
      <w:r w:rsidR="00D25F6E">
        <w:t>having much difference.</w:t>
      </w:r>
    </w:p>
    <w:p w14:paraId="4D85F848" w14:textId="22A30BB5" w:rsidR="0024555E" w:rsidRDefault="0024555E" w:rsidP="0024555E">
      <w:r w:rsidRPr="0024555E">
        <w:t>Total 187 rows we have enties from Jan 1980 to July 1995</w:t>
      </w:r>
      <w:r>
        <w:t>.</w:t>
      </w:r>
    </w:p>
    <w:p w14:paraId="0EF72255" w14:textId="39ECC7CF" w:rsidR="0024555E" w:rsidRDefault="0024555E" w:rsidP="0024555E"/>
    <w:p w14:paraId="4BBA1B21" w14:textId="38E9C0C5" w:rsidR="0024555E" w:rsidRDefault="0024555E" w:rsidP="0024555E"/>
    <w:p w14:paraId="7A951D01" w14:textId="4586AE97" w:rsidR="008D10AA" w:rsidRDefault="008D10AA" w:rsidP="0024555E"/>
    <w:p w14:paraId="5AE4C12D" w14:textId="14D3D1E3" w:rsidR="008D10AA" w:rsidRDefault="008D10AA" w:rsidP="0024555E"/>
    <w:p w14:paraId="1D27B294" w14:textId="16FAABB0" w:rsidR="008D10AA" w:rsidRDefault="008D10AA" w:rsidP="0024555E"/>
    <w:p w14:paraId="29994333" w14:textId="77B3C135" w:rsidR="008D10AA" w:rsidRDefault="008D10AA" w:rsidP="0024555E"/>
    <w:p w14:paraId="46080B9C" w14:textId="3DB2352A" w:rsidR="008D10AA" w:rsidRDefault="008D10AA" w:rsidP="0024555E"/>
    <w:p w14:paraId="78AE6FC2" w14:textId="57026E12" w:rsidR="008D10AA" w:rsidRDefault="008D10AA" w:rsidP="0024555E"/>
    <w:p w14:paraId="068FE897" w14:textId="77777777" w:rsidR="008D10AA" w:rsidRDefault="008D10AA" w:rsidP="0024555E"/>
    <w:p w14:paraId="4F6BF304" w14:textId="3DAF8D0A" w:rsidR="00A33845" w:rsidRDefault="0024555E" w:rsidP="00A33845">
      <w:pPr>
        <w:rPr>
          <w:b/>
          <w:bCs/>
        </w:rPr>
      </w:pPr>
      <w:r w:rsidRPr="0024555E">
        <w:rPr>
          <w:b/>
          <w:bCs/>
        </w:rPr>
        <w:lastRenderedPageBreak/>
        <w:t>Yearly plot</w:t>
      </w:r>
      <w:r>
        <w:rPr>
          <w:b/>
          <w:bCs/>
        </w:rPr>
        <w:t>:</w:t>
      </w:r>
    </w:p>
    <w:p w14:paraId="12C2A07D" w14:textId="1AADBB8F" w:rsidR="0024555E" w:rsidRDefault="00F7385B" w:rsidP="00A33845">
      <w:pPr>
        <w:rPr>
          <w:b/>
          <w:bCs/>
        </w:rPr>
      </w:pPr>
      <w:r>
        <w:rPr>
          <w:noProof/>
        </w:rPr>
        <w:drawing>
          <wp:inline distT="0" distB="0" distL="0" distR="0" wp14:anchorId="16011FDE" wp14:editId="7F7B251E">
            <wp:extent cx="6400800" cy="2673985"/>
            <wp:effectExtent l="19050" t="19050" r="1905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2673985"/>
                    </a:xfrm>
                    <a:prstGeom prst="rect">
                      <a:avLst/>
                    </a:prstGeom>
                    <a:ln>
                      <a:solidFill>
                        <a:schemeClr val="tx1"/>
                      </a:solidFill>
                      <a:prstDash val="solid"/>
                    </a:ln>
                  </pic:spPr>
                </pic:pic>
              </a:graphicData>
            </a:graphic>
          </wp:inline>
        </w:drawing>
      </w:r>
    </w:p>
    <w:p w14:paraId="54121035" w14:textId="77777777" w:rsidR="00502664" w:rsidRPr="00384650" w:rsidRDefault="00502664" w:rsidP="00502664">
      <w:pPr>
        <w:spacing w:before="0" w:after="0" w:line="240" w:lineRule="auto"/>
        <w:rPr>
          <w:rFonts w:eastAsia="Times New Roman" w:cs="Helvetica"/>
          <w:color w:val="000000"/>
        </w:rPr>
      </w:pPr>
      <w:r w:rsidRPr="00384650">
        <w:rPr>
          <w:rFonts w:eastAsia="Times New Roman" w:cs="Helvetica"/>
          <w:color w:val="000000"/>
        </w:rPr>
        <w:t>We can see from above graph the median value for all years is remains around 2000. It means the sales of Sparkling Wine is Almost same over the years, that is not Positive or Negative trend.</w:t>
      </w:r>
    </w:p>
    <w:p w14:paraId="5404AD99" w14:textId="627A0031" w:rsidR="00502664" w:rsidRPr="00384650" w:rsidRDefault="00502664" w:rsidP="00502664">
      <w:pPr>
        <w:spacing w:before="0" w:after="0" w:line="240" w:lineRule="auto"/>
        <w:rPr>
          <w:rFonts w:eastAsia="Times New Roman" w:cs="Helvetica"/>
          <w:color w:val="000000"/>
        </w:rPr>
      </w:pPr>
      <w:r w:rsidRPr="00384650">
        <w:rPr>
          <w:rFonts w:eastAsia="Times New Roman" w:cs="Helvetica"/>
          <w:color w:val="000000"/>
        </w:rPr>
        <w:t>Highest Sales of Sparkling wine is occurred in year 1987, and in 1995 one of the month has brought Lowest sale of wines.</w:t>
      </w:r>
    </w:p>
    <w:p w14:paraId="7D663BFA" w14:textId="77777777" w:rsidR="00502664" w:rsidRPr="00384650" w:rsidRDefault="00502664" w:rsidP="00502664">
      <w:pPr>
        <w:spacing w:before="0" w:after="0" w:line="240" w:lineRule="auto"/>
        <w:rPr>
          <w:rFonts w:eastAsia="Times New Roman" w:cs="Helvetica"/>
          <w:color w:val="000000"/>
        </w:rPr>
      </w:pPr>
    </w:p>
    <w:p w14:paraId="5284B972" w14:textId="6622DCB5" w:rsidR="00502664" w:rsidRPr="00384650" w:rsidRDefault="00502664" w:rsidP="00502664">
      <w:pPr>
        <w:spacing w:before="0" w:after="0" w:line="240" w:lineRule="auto"/>
        <w:rPr>
          <w:rFonts w:eastAsia="Times New Roman" w:cs="Helvetica"/>
          <w:color w:val="000000"/>
        </w:rPr>
      </w:pPr>
      <w:r w:rsidRPr="00384650">
        <w:rPr>
          <w:rFonts w:eastAsia="Times New Roman" w:cs="Helvetica"/>
          <w:color w:val="000000"/>
        </w:rPr>
        <w:t>Lets check for Monthly plot</w:t>
      </w:r>
    </w:p>
    <w:p w14:paraId="4FD01928" w14:textId="7D620246" w:rsidR="0024555E" w:rsidRPr="00384650" w:rsidRDefault="0024555E" w:rsidP="00A33845">
      <w:pPr>
        <w:rPr>
          <w:rFonts w:cs="Helvetica"/>
          <w:color w:val="000000"/>
          <w:sz w:val="21"/>
          <w:szCs w:val="21"/>
          <w:shd w:val="clear" w:color="auto" w:fill="FFFFFF"/>
        </w:rPr>
      </w:pPr>
    </w:p>
    <w:p w14:paraId="33FE231A" w14:textId="2BDC88DC" w:rsidR="0024555E" w:rsidRDefault="0024555E" w:rsidP="00A33845">
      <w:pPr>
        <w:rPr>
          <w:b/>
          <w:bCs/>
        </w:rPr>
      </w:pPr>
      <w:r w:rsidRPr="0024555E">
        <w:rPr>
          <w:b/>
          <w:bCs/>
        </w:rPr>
        <w:t>Monthly plot</w:t>
      </w:r>
      <w:r>
        <w:rPr>
          <w:b/>
          <w:bCs/>
        </w:rPr>
        <w:t>:</w:t>
      </w:r>
    </w:p>
    <w:p w14:paraId="467B198B" w14:textId="4BAD5173" w:rsidR="0024555E" w:rsidRDefault="00270F3D" w:rsidP="00A33845">
      <w:pPr>
        <w:rPr>
          <w:b/>
          <w:bCs/>
        </w:rPr>
      </w:pPr>
      <w:r>
        <w:rPr>
          <w:noProof/>
        </w:rPr>
        <w:drawing>
          <wp:inline distT="0" distB="0" distL="0" distR="0" wp14:anchorId="531A8CE1" wp14:editId="51F953F1">
            <wp:extent cx="6400800" cy="2644775"/>
            <wp:effectExtent l="19050" t="19050" r="19050" b="222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2644775"/>
                    </a:xfrm>
                    <a:prstGeom prst="rect">
                      <a:avLst/>
                    </a:prstGeom>
                    <a:ln w="12700">
                      <a:solidFill>
                        <a:schemeClr val="tx1"/>
                      </a:solidFill>
                    </a:ln>
                  </pic:spPr>
                </pic:pic>
              </a:graphicData>
            </a:graphic>
          </wp:inline>
        </w:drawing>
      </w:r>
    </w:p>
    <w:p w14:paraId="239557C5" w14:textId="0A3ED29E" w:rsidR="0024555E" w:rsidRPr="00384650" w:rsidRDefault="00270F3D" w:rsidP="00A33845">
      <w:pPr>
        <w:rPr>
          <w:rFonts w:cs="Helvetica"/>
          <w:color w:val="000000"/>
          <w:shd w:val="clear" w:color="auto" w:fill="FFFFFF"/>
        </w:rPr>
      </w:pPr>
      <w:r w:rsidRPr="00384650">
        <w:rPr>
          <w:rFonts w:cs="Helvetica"/>
          <w:color w:val="000000"/>
          <w:shd w:val="clear" w:color="auto" w:fill="FFFFFF"/>
        </w:rPr>
        <w:lastRenderedPageBreak/>
        <w:t>Yes finally we get Something notable, In above plot Sales has been Increasd from August to December. Till this point Sales are around 2000. so We need Higher stock or Production from August to December.October, November , December has sales more than 2000 and it is almost 3000,4000,6000.</w:t>
      </w:r>
    </w:p>
    <w:p w14:paraId="2722B464" w14:textId="77777777" w:rsidR="00270F3D" w:rsidRDefault="00270F3D" w:rsidP="00A33845">
      <w:pPr>
        <w:rPr>
          <w:b/>
          <w:bCs/>
        </w:rPr>
      </w:pPr>
    </w:p>
    <w:p w14:paraId="4B38CD78" w14:textId="2C38B386" w:rsidR="0024555E" w:rsidRDefault="001D3522" w:rsidP="00A33845">
      <w:pPr>
        <w:rPr>
          <w:b/>
          <w:bCs/>
        </w:rPr>
      </w:pPr>
      <w:r>
        <w:rPr>
          <w:noProof/>
        </w:rPr>
        <w:drawing>
          <wp:inline distT="0" distB="0" distL="0" distR="0" wp14:anchorId="164BF406" wp14:editId="00805F5A">
            <wp:extent cx="6400800" cy="25552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555240"/>
                    </a:xfrm>
                    <a:prstGeom prst="rect">
                      <a:avLst/>
                    </a:prstGeom>
                  </pic:spPr>
                </pic:pic>
              </a:graphicData>
            </a:graphic>
          </wp:inline>
        </w:drawing>
      </w:r>
    </w:p>
    <w:p w14:paraId="442232C4" w14:textId="57D6B139" w:rsidR="0024555E" w:rsidRDefault="0024555E" w:rsidP="00A33845">
      <w:pPr>
        <w:rPr>
          <w:b/>
          <w:bCs/>
        </w:rPr>
      </w:pPr>
    </w:p>
    <w:p w14:paraId="6259B405" w14:textId="0FF2B34D" w:rsidR="001D3522" w:rsidRDefault="001D3522" w:rsidP="00A33845">
      <w:pPr>
        <w:rPr>
          <w:b/>
          <w:bCs/>
        </w:rPr>
      </w:pPr>
    </w:p>
    <w:p w14:paraId="03ADF5A7" w14:textId="103B9A2D" w:rsidR="0024555E" w:rsidRDefault="0024555E" w:rsidP="00A33845">
      <w:pPr>
        <w:rPr>
          <w:b/>
          <w:bCs/>
        </w:rPr>
      </w:pPr>
      <w:r>
        <w:rPr>
          <w:b/>
          <w:bCs/>
        </w:rPr>
        <w:t>Highlight The maximum sales:</w:t>
      </w:r>
    </w:p>
    <w:p w14:paraId="0D4E6DC4" w14:textId="474E87F6" w:rsidR="0024555E" w:rsidRPr="00384650" w:rsidRDefault="00E27CE2" w:rsidP="00A33845">
      <w:pPr>
        <w:rPr>
          <w:rFonts w:cs="Helvetica"/>
          <w:color w:val="000000"/>
          <w:shd w:val="clear" w:color="auto" w:fill="FFFFFF"/>
        </w:rPr>
      </w:pPr>
      <w:r w:rsidRPr="00384650">
        <w:rPr>
          <w:rFonts w:cs="Helvetica"/>
          <w:color w:val="000000"/>
          <w:shd w:val="clear" w:color="auto" w:fill="FFFFFF"/>
        </w:rPr>
        <w:t>We can see above, The maximum Sales of Month in a All years.</w:t>
      </w:r>
      <w:r w:rsidR="00491461" w:rsidRPr="00384650">
        <w:rPr>
          <w:noProof/>
          <w:bdr w:val="single" w:sz="8" w:space="0" w:color="auto"/>
        </w:rPr>
        <w:drawing>
          <wp:inline distT="0" distB="0" distL="0" distR="0" wp14:anchorId="5DA5DC4E" wp14:editId="57AEEB5F">
            <wp:extent cx="6350000" cy="32518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50000" cy="3251835"/>
                    </a:xfrm>
                    <a:prstGeom prst="rect">
                      <a:avLst/>
                    </a:prstGeom>
                  </pic:spPr>
                </pic:pic>
              </a:graphicData>
            </a:graphic>
          </wp:inline>
        </w:drawing>
      </w:r>
    </w:p>
    <w:p w14:paraId="2AC2CC9F" w14:textId="184E02F4" w:rsidR="00E27CE2" w:rsidRPr="00384650" w:rsidRDefault="00E27CE2" w:rsidP="00A33845">
      <w:pPr>
        <w:rPr>
          <w:rFonts w:cs="Helvetica"/>
          <w:color w:val="000000"/>
          <w:shd w:val="clear" w:color="auto" w:fill="FFFFFF"/>
        </w:rPr>
      </w:pPr>
      <w:r w:rsidRPr="00384650">
        <w:rPr>
          <w:rFonts w:cs="Helvetica"/>
          <w:color w:val="000000"/>
          <w:shd w:val="clear" w:color="auto" w:fill="FFFFFF"/>
        </w:rPr>
        <w:lastRenderedPageBreak/>
        <w:t xml:space="preserve">We can see above, The maximum Sales of Month in a </w:t>
      </w:r>
      <w:r w:rsidR="00757DF5">
        <w:rPr>
          <w:rFonts w:cs="Helvetica"/>
          <w:color w:val="000000"/>
          <w:shd w:val="clear" w:color="auto" w:fill="FFFFFF"/>
        </w:rPr>
        <w:t>a</w:t>
      </w:r>
      <w:r w:rsidRPr="00384650">
        <w:rPr>
          <w:rFonts w:cs="Helvetica"/>
          <w:color w:val="000000"/>
          <w:shd w:val="clear" w:color="auto" w:fill="FFFFFF"/>
        </w:rPr>
        <w:t>ll years.</w:t>
      </w:r>
    </w:p>
    <w:p w14:paraId="07215448" w14:textId="69E79E99" w:rsidR="0024555E" w:rsidRDefault="00257B85" w:rsidP="00A33845">
      <w:pPr>
        <w:rPr>
          <w:rFonts w:ascii="Helvetica" w:hAnsi="Helvetica" w:cs="Helvetica"/>
          <w:color w:val="000000"/>
          <w:sz w:val="21"/>
          <w:szCs w:val="21"/>
          <w:shd w:val="clear" w:color="auto" w:fill="FFFFFF"/>
        </w:rPr>
      </w:pPr>
      <w:r>
        <w:rPr>
          <w:noProof/>
        </w:rPr>
        <w:drawing>
          <wp:inline distT="0" distB="0" distL="0" distR="0" wp14:anchorId="7CA5D2A7" wp14:editId="1DB7A494">
            <wp:extent cx="6400800" cy="26606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660650"/>
                    </a:xfrm>
                    <a:prstGeom prst="rect">
                      <a:avLst/>
                    </a:prstGeom>
                  </pic:spPr>
                </pic:pic>
              </a:graphicData>
            </a:graphic>
          </wp:inline>
        </w:drawing>
      </w:r>
    </w:p>
    <w:p w14:paraId="4D81CB82" w14:textId="196A037C" w:rsidR="0024555E" w:rsidRPr="00757DF5" w:rsidRDefault="00C417FE" w:rsidP="00A33845">
      <w:pPr>
        <w:rPr>
          <w:rFonts w:cs="Helvetica"/>
          <w:color w:val="000000"/>
          <w:shd w:val="clear" w:color="auto" w:fill="FFFFFF"/>
        </w:rPr>
      </w:pPr>
      <w:r w:rsidRPr="00757DF5">
        <w:rPr>
          <w:rFonts w:cs="Helvetica"/>
          <w:color w:val="000000"/>
          <w:shd w:val="clear" w:color="auto" w:fill="FFFFFF"/>
        </w:rPr>
        <w:t>From 9th month sales are going High thats what we can see in above plot, This is true for all the mentioned time series. In The Year the 1987 December the Sales are Highest it can be seen.</w:t>
      </w:r>
    </w:p>
    <w:p w14:paraId="0F1301E4" w14:textId="75BC3A88" w:rsidR="0024555E" w:rsidRPr="00757DF5" w:rsidRDefault="0024555E" w:rsidP="00A33845">
      <w:pPr>
        <w:rPr>
          <w:rFonts w:cs="Helvetica"/>
          <w:color w:val="000000"/>
          <w:shd w:val="clear" w:color="auto" w:fill="FFFFFF"/>
        </w:rPr>
      </w:pPr>
      <w:r w:rsidRPr="00757DF5">
        <w:rPr>
          <w:rFonts w:cs="Helvetica"/>
          <w:color w:val="000000"/>
          <w:shd w:val="clear" w:color="auto" w:fill="FFFFFF"/>
        </w:rPr>
        <w:t>The orange line is for December month, It is Alienated from Other lines.</w:t>
      </w:r>
    </w:p>
    <w:p w14:paraId="511E6346" w14:textId="15D3559D" w:rsidR="00C417FE" w:rsidRDefault="00C417FE" w:rsidP="00A33845">
      <w:pPr>
        <w:rPr>
          <w:rFonts w:ascii="Helvetica" w:hAnsi="Helvetica" w:cs="Helvetica"/>
          <w:color w:val="000000"/>
          <w:sz w:val="21"/>
          <w:szCs w:val="21"/>
          <w:shd w:val="clear" w:color="auto" w:fill="FFFFFF"/>
        </w:rPr>
      </w:pPr>
    </w:p>
    <w:p w14:paraId="61DAB19D" w14:textId="121F9EA3" w:rsidR="0024555E" w:rsidRDefault="0024555E" w:rsidP="00A33845">
      <w:pPr>
        <w:rPr>
          <w:b/>
          <w:bCs/>
        </w:rPr>
      </w:pPr>
    </w:p>
    <w:p w14:paraId="621598E5" w14:textId="6E64EADD" w:rsidR="0024555E" w:rsidRDefault="0024555E" w:rsidP="00A33845">
      <w:pPr>
        <w:rPr>
          <w:b/>
          <w:bCs/>
        </w:rPr>
      </w:pPr>
      <w:r w:rsidRPr="0024555E">
        <w:rPr>
          <w:b/>
          <w:bCs/>
        </w:rPr>
        <w:t>Empirical Cumulative Distribution.</w:t>
      </w:r>
    </w:p>
    <w:p w14:paraId="30932523" w14:textId="1756C6FF" w:rsidR="0024555E" w:rsidRDefault="00370FC8" w:rsidP="00A33845">
      <w:pPr>
        <w:rPr>
          <w:b/>
          <w:bCs/>
        </w:rPr>
      </w:pPr>
      <w:r>
        <w:rPr>
          <w:noProof/>
        </w:rPr>
        <w:drawing>
          <wp:inline distT="0" distB="0" distL="0" distR="0" wp14:anchorId="771CE632" wp14:editId="7FABBD98">
            <wp:extent cx="4349750" cy="293737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1712" cy="2938701"/>
                    </a:xfrm>
                    <a:prstGeom prst="rect">
                      <a:avLst/>
                    </a:prstGeom>
                  </pic:spPr>
                </pic:pic>
              </a:graphicData>
            </a:graphic>
          </wp:inline>
        </w:drawing>
      </w:r>
    </w:p>
    <w:p w14:paraId="3EF29406" w14:textId="30D82E9B" w:rsidR="0024555E" w:rsidRPr="0024555E" w:rsidRDefault="0024555E" w:rsidP="00A33845">
      <w:pPr>
        <w:rPr>
          <w:b/>
          <w:bCs/>
          <w:sz w:val="24"/>
          <w:szCs w:val="24"/>
        </w:rPr>
      </w:pPr>
    </w:p>
    <w:p w14:paraId="34C39A48" w14:textId="0094E958" w:rsidR="00FF623F" w:rsidRPr="00944DE0" w:rsidRDefault="00370FC8" w:rsidP="00A33845">
      <w:pPr>
        <w:rPr>
          <w:rFonts w:cs="Helvetica"/>
          <w:color w:val="000000"/>
          <w:shd w:val="clear" w:color="auto" w:fill="FFFFFF"/>
        </w:rPr>
      </w:pPr>
      <w:r w:rsidRPr="00757DF5">
        <w:rPr>
          <w:rFonts w:cs="Helvetica"/>
          <w:color w:val="000000"/>
          <w:shd w:val="clear" w:color="auto" w:fill="FFFFFF"/>
        </w:rPr>
        <w:lastRenderedPageBreak/>
        <w:t>This particular graph tells us what percentage of data points refer to what number of Sales. 60% of the sales are below 2000. Maximum sales is greater than 7000. Only 20% of whole data tells us that sales are more than 3000-6000.</w:t>
      </w:r>
      <w:r w:rsidR="0024555E" w:rsidRPr="00757DF5">
        <w:rPr>
          <w:rFonts w:cs="Helvetica"/>
          <w:color w:val="000000"/>
          <w:shd w:val="clear" w:color="auto" w:fill="FFFFFF"/>
        </w:rPr>
        <w:t>.</w:t>
      </w:r>
    </w:p>
    <w:p w14:paraId="1DE54509" w14:textId="62C8E5FD" w:rsidR="0024555E" w:rsidRDefault="004766D5" w:rsidP="00A33845">
      <w:pPr>
        <w:rPr>
          <w:b/>
          <w:bCs/>
        </w:rPr>
      </w:pPr>
      <w:r w:rsidRPr="004766D5">
        <w:rPr>
          <w:b/>
          <w:bCs/>
        </w:rPr>
        <w:t xml:space="preserve">Plot </w:t>
      </w:r>
      <w:r>
        <w:rPr>
          <w:b/>
          <w:bCs/>
        </w:rPr>
        <w:t>of</w:t>
      </w:r>
      <w:r w:rsidRPr="004766D5">
        <w:rPr>
          <w:b/>
          <w:bCs/>
        </w:rPr>
        <w:t xml:space="preserve"> average Sales per month and the month on month percentage change of Sales.</w:t>
      </w:r>
    </w:p>
    <w:p w14:paraId="502C0B27" w14:textId="44B4B4C1" w:rsidR="00FF623F" w:rsidRDefault="00FF623F" w:rsidP="00A33845">
      <w:pPr>
        <w:rPr>
          <w:b/>
          <w:bCs/>
        </w:rPr>
      </w:pPr>
    </w:p>
    <w:p w14:paraId="638724EE" w14:textId="2719CD94" w:rsidR="00FF623F" w:rsidRDefault="00FF623F" w:rsidP="00A33845">
      <w:pPr>
        <w:rPr>
          <w:b/>
          <w:bCs/>
        </w:rPr>
      </w:pPr>
      <w:r>
        <w:rPr>
          <w:noProof/>
        </w:rPr>
        <w:drawing>
          <wp:inline distT="0" distB="0" distL="0" distR="0" wp14:anchorId="06626FE0" wp14:editId="46618AE2">
            <wp:extent cx="6400800" cy="35896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589655"/>
                    </a:xfrm>
                    <a:prstGeom prst="rect">
                      <a:avLst/>
                    </a:prstGeom>
                  </pic:spPr>
                </pic:pic>
              </a:graphicData>
            </a:graphic>
          </wp:inline>
        </w:drawing>
      </w:r>
    </w:p>
    <w:p w14:paraId="07958134" w14:textId="0D8A5F1E" w:rsidR="00F61751" w:rsidRDefault="00F61751" w:rsidP="00F61751"/>
    <w:p w14:paraId="106FB05B" w14:textId="77777777" w:rsidR="00F61751" w:rsidRPr="00F61751" w:rsidRDefault="00F61751" w:rsidP="00F61751"/>
    <w:p w14:paraId="23F07990" w14:textId="353C958E" w:rsidR="00FF623F" w:rsidRDefault="00FF623F" w:rsidP="00A33845">
      <w:pPr>
        <w:rPr>
          <w:b/>
          <w:bCs/>
        </w:rPr>
      </w:pPr>
    </w:p>
    <w:p w14:paraId="7042475E" w14:textId="77777777" w:rsidR="00FF623F" w:rsidRDefault="00FF623F" w:rsidP="00A33845">
      <w:pPr>
        <w:rPr>
          <w:b/>
          <w:bCs/>
        </w:rPr>
      </w:pPr>
    </w:p>
    <w:p w14:paraId="52E2CBB7" w14:textId="61ADFE59" w:rsidR="004766D5" w:rsidRDefault="004766D5" w:rsidP="00A33845">
      <w:pPr>
        <w:rPr>
          <w:b/>
          <w:bCs/>
        </w:rPr>
      </w:pPr>
    </w:p>
    <w:p w14:paraId="6B03987C" w14:textId="27CD5E37" w:rsidR="004766D5" w:rsidRDefault="004766D5" w:rsidP="00A33845">
      <w:pPr>
        <w:rPr>
          <w:b/>
          <w:bCs/>
        </w:rPr>
      </w:pPr>
    </w:p>
    <w:p w14:paraId="06269997" w14:textId="11DEDC86" w:rsidR="006472AC" w:rsidRDefault="006472AC" w:rsidP="00A33845">
      <w:pPr>
        <w:rPr>
          <w:b/>
          <w:bCs/>
        </w:rPr>
      </w:pPr>
    </w:p>
    <w:p w14:paraId="3A992C42" w14:textId="7EA46915" w:rsidR="007F0BD1" w:rsidRDefault="007F0BD1" w:rsidP="00A33845">
      <w:pPr>
        <w:rPr>
          <w:b/>
          <w:bCs/>
        </w:rPr>
      </w:pPr>
    </w:p>
    <w:p w14:paraId="0460406C" w14:textId="7B941106" w:rsidR="006C4A74" w:rsidRDefault="006C4A74" w:rsidP="00A33845">
      <w:pPr>
        <w:rPr>
          <w:b/>
          <w:bCs/>
        </w:rPr>
      </w:pPr>
    </w:p>
    <w:p w14:paraId="7A5E104F" w14:textId="05A48DBB" w:rsidR="006C4A74" w:rsidRDefault="006C4A74" w:rsidP="00A33845">
      <w:pPr>
        <w:rPr>
          <w:b/>
          <w:bCs/>
        </w:rPr>
      </w:pPr>
    </w:p>
    <w:p w14:paraId="01A3478E" w14:textId="77777777" w:rsidR="00F61751" w:rsidRDefault="00F61751" w:rsidP="007F0BD1">
      <w:pPr>
        <w:pStyle w:val="Heading3"/>
        <w:shd w:val="clear" w:color="auto" w:fill="FFFFFF"/>
        <w:spacing w:before="186"/>
        <w:rPr>
          <w:rFonts w:asciiTheme="minorHAnsi" w:eastAsiaTheme="minorHAnsi" w:hAnsiTheme="minorHAnsi" w:cstheme="minorBidi"/>
          <w:b/>
          <w:bCs/>
          <w:color w:val="595959" w:themeColor="text1" w:themeTint="A6"/>
          <w:sz w:val="22"/>
          <w:szCs w:val="22"/>
        </w:rPr>
      </w:pPr>
    </w:p>
    <w:p w14:paraId="0662AE2B" w14:textId="1B720E82" w:rsidR="007F0BD1" w:rsidRPr="007F0BD1" w:rsidRDefault="007F0BD1" w:rsidP="007F0BD1">
      <w:pPr>
        <w:pStyle w:val="Heading3"/>
        <w:shd w:val="clear" w:color="auto" w:fill="FFFFFF"/>
        <w:spacing w:before="186"/>
        <w:rPr>
          <w:rFonts w:asciiTheme="minorHAnsi" w:eastAsiaTheme="minorHAnsi" w:hAnsiTheme="minorHAnsi" w:cstheme="minorBidi"/>
          <w:b/>
          <w:bCs/>
          <w:color w:val="595959" w:themeColor="text1" w:themeTint="A6"/>
          <w:sz w:val="22"/>
          <w:szCs w:val="22"/>
        </w:rPr>
      </w:pPr>
      <w:r w:rsidRPr="007F0BD1">
        <w:rPr>
          <w:rFonts w:asciiTheme="minorHAnsi" w:eastAsiaTheme="minorHAnsi" w:hAnsiTheme="minorHAnsi" w:cstheme="minorBidi"/>
          <w:b/>
          <w:bCs/>
          <w:color w:val="595959" w:themeColor="text1" w:themeTint="A6"/>
          <w:sz w:val="22"/>
          <w:szCs w:val="22"/>
        </w:rPr>
        <w:t>Decompose the Time Series and plot the different components.</w:t>
      </w:r>
    </w:p>
    <w:p w14:paraId="3DB81E8C" w14:textId="09884641" w:rsidR="007F0BD1" w:rsidRDefault="007F0BD1" w:rsidP="00A33845">
      <w:pPr>
        <w:rPr>
          <w:rFonts w:ascii="Helvetica" w:hAnsi="Helvetica" w:cs="Helvetica"/>
          <w:color w:val="000000"/>
          <w:sz w:val="21"/>
          <w:szCs w:val="21"/>
          <w:shd w:val="clear" w:color="auto" w:fill="FFFFFF"/>
        </w:rPr>
      </w:pPr>
    </w:p>
    <w:p w14:paraId="4BFBD37A" w14:textId="341B1AC8" w:rsidR="006C4A74" w:rsidRPr="009D7E74" w:rsidRDefault="006C4A74" w:rsidP="00A33845">
      <w:pPr>
        <w:rPr>
          <w:rFonts w:ascii="Helvetica" w:hAnsi="Helvetica" w:cs="Helvetica"/>
          <w:b/>
          <w:bCs/>
          <w:color w:val="000000"/>
          <w:sz w:val="21"/>
          <w:szCs w:val="21"/>
          <w:shd w:val="clear" w:color="auto" w:fill="FFFFFF"/>
        </w:rPr>
      </w:pPr>
      <w:r w:rsidRPr="009D7E74">
        <w:rPr>
          <w:rFonts w:ascii="Helvetica" w:hAnsi="Helvetica" w:cs="Helvetica"/>
          <w:b/>
          <w:bCs/>
          <w:color w:val="000000"/>
          <w:sz w:val="21"/>
          <w:szCs w:val="21"/>
          <w:shd w:val="clear" w:color="auto" w:fill="FFFFFF"/>
        </w:rPr>
        <w:t>Additive Decomposition:</w:t>
      </w:r>
    </w:p>
    <w:p w14:paraId="0EDF43E6" w14:textId="693C9061" w:rsidR="006C4A74" w:rsidRDefault="00F61751" w:rsidP="00A33845">
      <w:pPr>
        <w:rPr>
          <w:rFonts w:ascii="Helvetica" w:hAnsi="Helvetica" w:cs="Helvetica"/>
          <w:color w:val="000000"/>
          <w:sz w:val="21"/>
          <w:szCs w:val="21"/>
          <w:shd w:val="clear" w:color="auto" w:fill="FFFFFF"/>
        </w:rPr>
      </w:pPr>
      <w:r w:rsidRPr="00944DE0">
        <w:rPr>
          <w:noProof/>
          <w:bdr w:val="single" w:sz="8" w:space="0" w:color="auto"/>
        </w:rPr>
        <w:drawing>
          <wp:inline distT="0" distB="0" distL="0" distR="0" wp14:anchorId="537BD1DF" wp14:editId="4268DE9C">
            <wp:extent cx="6311900" cy="2581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1900" cy="2581275"/>
                    </a:xfrm>
                    <a:prstGeom prst="rect">
                      <a:avLst/>
                    </a:prstGeom>
                  </pic:spPr>
                </pic:pic>
              </a:graphicData>
            </a:graphic>
          </wp:inline>
        </w:drawing>
      </w:r>
    </w:p>
    <w:p w14:paraId="7A26718C" w14:textId="4E29F240" w:rsidR="009D7E74" w:rsidRPr="00944DE0" w:rsidRDefault="009D7E74" w:rsidP="00A33845">
      <w:pPr>
        <w:rPr>
          <w:rFonts w:cs="Helvetica"/>
          <w:color w:val="000000"/>
          <w:shd w:val="clear" w:color="auto" w:fill="FFFFFF"/>
        </w:rPr>
      </w:pPr>
      <w:r w:rsidRPr="00944DE0">
        <w:rPr>
          <w:rFonts w:cs="Helvetica"/>
          <w:color w:val="000000"/>
          <w:shd w:val="clear" w:color="auto" w:fill="FFFFFF"/>
        </w:rPr>
        <w:t>We were not Clear about the trend and Seasonality, but here one thing we can notice There is strong Seasonality, Positive Negative trends. One more thing to Notice in Additive Decomposition the Residuals are showing patterns, it is not permissible actually not a good choice, but before saying anything lets move to Multiplicative Decomposition</w:t>
      </w:r>
      <w:r w:rsidR="00944DE0">
        <w:rPr>
          <w:rFonts w:cs="Helvetica"/>
          <w:color w:val="000000"/>
          <w:shd w:val="clear" w:color="auto" w:fill="FFFFFF"/>
        </w:rPr>
        <w:t>.</w:t>
      </w:r>
    </w:p>
    <w:p w14:paraId="176DE05B" w14:textId="77777777" w:rsidR="009D7E74" w:rsidRDefault="009D7E74" w:rsidP="00A33845">
      <w:pPr>
        <w:rPr>
          <w:rFonts w:ascii="Helvetica" w:hAnsi="Helvetica" w:cs="Helvetica"/>
          <w:color w:val="000000"/>
          <w:sz w:val="21"/>
          <w:szCs w:val="21"/>
          <w:shd w:val="clear" w:color="auto" w:fill="FFFFFF"/>
        </w:rPr>
      </w:pPr>
    </w:p>
    <w:p w14:paraId="5398629A" w14:textId="2FDEF51B" w:rsidR="006472AC" w:rsidRPr="009D7E74" w:rsidRDefault="0074279D" w:rsidP="00A33845">
      <w:pPr>
        <w:rPr>
          <w:rFonts w:ascii="Helvetica" w:hAnsi="Helvetica" w:cs="Helvetica"/>
          <w:b/>
          <w:bCs/>
          <w:color w:val="000000"/>
          <w:sz w:val="21"/>
          <w:szCs w:val="21"/>
          <w:shd w:val="clear" w:color="auto" w:fill="FFFFFF"/>
        </w:rPr>
      </w:pPr>
      <w:r w:rsidRPr="009D7E74">
        <w:rPr>
          <w:rFonts w:ascii="Helvetica" w:hAnsi="Helvetica" w:cs="Helvetica"/>
          <w:b/>
          <w:bCs/>
          <w:color w:val="000000"/>
          <w:sz w:val="21"/>
          <w:szCs w:val="21"/>
          <w:shd w:val="clear" w:color="auto" w:fill="FFFFFF"/>
        </w:rPr>
        <w:t>Multiplicative Decomposition:</w:t>
      </w:r>
    </w:p>
    <w:p w14:paraId="58DBFC5D" w14:textId="12503BC6" w:rsidR="0074279D" w:rsidRDefault="00B244E8" w:rsidP="00A33845">
      <w:pPr>
        <w:rPr>
          <w:rFonts w:ascii="Helvetica" w:hAnsi="Helvetica" w:cs="Helvetica"/>
          <w:color w:val="000000"/>
          <w:sz w:val="21"/>
          <w:szCs w:val="21"/>
          <w:shd w:val="clear" w:color="auto" w:fill="FFFFFF"/>
        </w:rPr>
      </w:pPr>
      <w:r w:rsidRPr="00944DE0">
        <w:rPr>
          <w:noProof/>
          <w:bdr w:val="single" w:sz="8" w:space="0" w:color="auto"/>
        </w:rPr>
        <w:drawing>
          <wp:inline distT="0" distB="0" distL="0" distR="0" wp14:anchorId="22FEC80B" wp14:editId="38892FB8">
            <wp:extent cx="6318250" cy="25469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8250" cy="2546985"/>
                    </a:xfrm>
                    <a:prstGeom prst="rect">
                      <a:avLst/>
                    </a:prstGeom>
                  </pic:spPr>
                </pic:pic>
              </a:graphicData>
            </a:graphic>
          </wp:inline>
        </w:drawing>
      </w:r>
    </w:p>
    <w:p w14:paraId="2B11E21D" w14:textId="79E5E8F5" w:rsidR="00B244E8" w:rsidRDefault="00B244E8" w:rsidP="00A33845">
      <w:pPr>
        <w:rPr>
          <w:rFonts w:ascii="Helvetica" w:hAnsi="Helvetica" w:cs="Helvetica"/>
          <w:color w:val="000000"/>
          <w:sz w:val="21"/>
          <w:szCs w:val="21"/>
          <w:shd w:val="clear" w:color="auto" w:fill="FFFFFF"/>
        </w:rPr>
      </w:pPr>
    </w:p>
    <w:p w14:paraId="1686B4B3" w14:textId="74BD9752" w:rsidR="0074279D" w:rsidRPr="00944DE0" w:rsidRDefault="00C93CE7" w:rsidP="00A33845">
      <w:pPr>
        <w:rPr>
          <w:rFonts w:cs="Helvetica"/>
          <w:color w:val="000000"/>
          <w:shd w:val="clear" w:color="auto" w:fill="FFFFFF"/>
        </w:rPr>
      </w:pPr>
      <w:r w:rsidRPr="00944DE0">
        <w:rPr>
          <w:rFonts w:cs="Helvetica"/>
          <w:color w:val="000000"/>
          <w:shd w:val="clear" w:color="auto" w:fill="FFFFFF"/>
        </w:rPr>
        <w:t>For the multiplicative decomposition series, we see that a lot of residuals are located around 1.</w:t>
      </w:r>
    </w:p>
    <w:p w14:paraId="308CD055" w14:textId="7453ADD7" w:rsidR="00F320F9" w:rsidRPr="00944DE0" w:rsidRDefault="00CC271E" w:rsidP="00F320F9">
      <w:r w:rsidRPr="00944DE0">
        <w:rPr>
          <w:rFonts w:cs="Helvetica"/>
          <w:color w:val="000000"/>
          <w:shd w:val="clear" w:color="auto" w:fill="FFFFFF"/>
        </w:rPr>
        <w:t>Almost Same Trend And Seasonality, Also residual is showing patterns so we will choose Additive decomposition as its alwyas easy to go with Additive Model, why to choose complicate models? when both are giving almost same results.</w:t>
      </w:r>
    </w:p>
    <w:p w14:paraId="37BEAD5E" w14:textId="54F0E97A" w:rsidR="00C93CE7" w:rsidRDefault="00C93CE7" w:rsidP="00C93CE7"/>
    <w:p w14:paraId="3939DCAA" w14:textId="7CC1E39C" w:rsidR="004B44E5" w:rsidRDefault="003D525C" w:rsidP="00C93CE7">
      <w:r w:rsidRPr="00944DE0">
        <w:rPr>
          <w:noProof/>
          <w:bdr w:val="single" w:sz="8" w:space="0" w:color="auto"/>
        </w:rPr>
        <w:drawing>
          <wp:inline distT="0" distB="0" distL="0" distR="0" wp14:anchorId="73D0CE89" wp14:editId="51DA6DC4">
            <wp:extent cx="2279650" cy="2639595"/>
            <wp:effectExtent l="0" t="0" r="635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2179" cy="2642524"/>
                    </a:xfrm>
                    <a:prstGeom prst="rect">
                      <a:avLst/>
                    </a:prstGeom>
                  </pic:spPr>
                </pic:pic>
              </a:graphicData>
            </a:graphic>
          </wp:inline>
        </w:drawing>
      </w:r>
    </w:p>
    <w:p w14:paraId="3545E48A" w14:textId="6EB2DAEA" w:rsidR="00544443" w:rsidRDefault="00544443" w:rsidP="00C93CE7">
      <w:r w:rsidRPr="00944DE0">
        <w:rPr>
          <w:noProof/>
          <w:bdr w:val="single" w:sz="8" w:space="0" w:color="auto"/>
        </w:rPr>
        <w:drawing>
          <wp:inline distT="0" distB="0" distL="0" distR="0" wp14:anchorId="5E85363F" wp14:editId="7DB47865">
            <wp:extent cx="2967942" cy="261175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80277" cy="2622610"/>
                    </a:xfrm>
                    <a:prstGeom prst="rect">
                      <a:avLst/>
                    </a:prstGeom>
                  </pic:spPr>
                </pic:pic>
              </a:graphicData>
            </a:graphic>
          </wp:inline>
        </w:drawing>
      </w:r>
    </w:p>
    <w:p w14:paraId="0462DA03" w14:textId="37B5FA27" w:rsidR="00544443" w:rsidRDefault="00544443" w:rsidP="00C93CE7">
      <w:r w:rsidRPr="00944DE0">
        <w:rPr>
          <w:noProof/>
          <w:bdr w:val="single" w:sz="8" w:space="0" w:color="auto"/>
        </w:rPr>
        <w:lastRenderedPageBreak/>
        <w:drawing>
          <wp:inline distT="0" distB="0" distL="0" distR="0" wp14:anchorId="26D6C673" wp14:editId="0046D069">
            <wp:extent cx="4079875" cy="292264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5214" cy="2926467"/>
                    </a:xfrm>
                    <a:prstGeom prst="rect">
                      <a:avLst/>
                    </a:prstGeom>
                  </pic:spPr>
                </pic:pic>
              </a:graphicData>
            </a:graphic>
          </wp:inline>
        </w:drawing>
      </w:r>
    </w:p>
    <w:p w14:paraId="5B4A71E0" w14:textId="09B771F8" w:rsidR="00544443" w:rsidRDefault="00544443" w:rsidP="00C93CE7"/>
    <w:p w14:paraId="5D9BEA58" w14:textId="77777777" w:rsidR="00544443" w:rsidRDefault="00544443" w:rsidP="00C93CE7"/>
    <w:p w14:paraId="1AEA3E1B" w14:textId="68C272A6" w:rsidR="003D525C" w:rsidRDefault="003D525C" w:rsidP="00C93CE7"/>
    <w:p w14:paraId="4A112321" w14:textId="06B53442" w:rsidR="00FE24B0" w:rsidRDefault="00FE24B0" w:rsidP="00C93CE7"/>
    <w:p w14:paraId="7E590479" w14:textId="77777777" w:rsidR="00FE24B0" w:rsidRDefault="00FE24B0" w:rsidP="00C93CE7"/>
    <w:p w14:paraId="738F5C75" w14:textId="77777777" w:rsidR="003D525C" w:rsidRDefault="003D525C" w:rsidP="00C93CE7"/>
    <w:p w14:paraId="7B138D4A" w14:textId="67BEA9F9" w:rsidR="004B44E5" w:rsidRDefault="004B44E5" w:rsidP="00C93CE7"/>
    <w:p w14:paraId="188BAE3F" w14:textId="5864B198" w:rsidR="004B44E5" w:rsidRDefault="004B44E5" w:rsidP="00C93CE7"/>
    <w:p w14:paraId="6A177BC3" w14:textId="21F3C594" w:rsidR="00802E82" w:rsidRDefault="00802E82" w:rsidP="00C93CE7"/>
    <w:p w14:paraId="1FEF7B29" w14:textId="4CB81610" w:rsidR="00802E82" w:rsidRDefault="00802E82" w:rsidP="00C93CE7"/>
    <w:p w14:paraId="57D7DA20" w14:textId="6113B949" w:rsidR="004B44E5" w:rsidRDefault="004B44E5" w:rsidP="00C93CE7"/>
    <w:p w14:paraId="2D6CF20B" w14:textId="478E5DD9" w:rsidR="00D74ADD" w:rsidRDefault="00D74ADD" w:rsidP="00C93CE7"/>
    <w:p w14:paraId="62C039AB" w14:textId="292FE649" w:rsidR="00C93CE7" w:rsidRDefault="00C93CE7" w:rsidP="00A33845">
      <w:pPr>
        <w:rPr>
          <w:rFonts w:ascii="Helvetica" w:hAnsi="Helvetica" w:cs="Helvetica"/>
          <w:color w:val="000000"/>
          <w:sz w:val="21"/>
          <w:szCs w:val="21"/>
          <w:shd w:val="clear" w:color="auto" w:fill="FFFFFF"/>
        </w:rPr>
      </w:pPr>
    </w:p>
    <w:p w14:paraId="7D3B2352" w14:textId="2DA2409C" w:rsidR="00D74ADD" w:rsidRDefault="00D74ADD" w:rsidP="00A33845">
      <w:pPr>
        <w:rPr>
          <w:rFonts w:ascii="Helvetica" w:hAnsi="Helvetica" w:cs="Helvetica"/>
          <w:color w:val="000000"/>
          <w:sz w:val="21"/>
          <w:szCs w:val="21"/>
          <w:shd w:val="clear" w:color="auto" w:fill="FFFFFF"/>
        </w:rPr>
      </w:pPr>
    </w:p>
    <w:p w14:paraId="4C55CF44" w14:textId="77777777" w:rsidR="00D74ADD" w:rsidRDefault="00D74ADD" w:rsidP="00A33845">
      <w:pPr>
        <w:rPr>
          <w:rFonts w:ascii="Helvetica" w:hAnsi="Helvetica" w:cs="Helvetica"/>
          <w:color w:val="000000"/>
          <w:sz w:val="21"/>
          <w:szCs w:val="21"/>
          <w:shd w:val="clear" w:color="auto" w:fill="FFFFFF"/>
        </w:rPr>
      </w:pPr>
    </w:p>
    <w:p w14:paraId="218FE9D4" w14:textId="77777777" w:rsidR="0074279D" w:rsidRDefault="0074279D" w:rsidP="00A33845">
      <w:pPr>
        <w:rPr>
          <w:rFonts w:ascii="Helvetica" w:hAnsi="Helvetica" w:cs="Helvetica"/>
          <w:color w:val="000000"/>
          <w:sz w:val="21"/>
          <w:szCs w:val="21"/>
          <w:shd w:val="clear" w:color="auto" w:fill="FFFFFF"/>
        </w:rPr>
      </w:pPr>
    </w:p>
    <w:p w14:paraId="0B8618B6" w14:textId="58B41B32" w:rsidR="00A33845" w:rsidRPr="000C6B8B" w:rsidRDefault="00A33845" w:rsidP="00FA6464">
      <w:pPr>
        <w:rPr>
          <w:b/>
          <w:bCs/>
        </w:rPr>
      </w:pPr>
    </w:p>
    <w:p w14:paraId="02E91263" w14:textId="77777777" w:rsidR="002C34ED" w:rsidRDefault="002C34ED" w:rsidP="002C34ED">
      <w:pPr>
        <w:pStyle w:val="Heading1"/>
      </w:pPr>
      <w:r w:rsidRPr="00C93CE7">
        <w:lastRenderedPageBreak/>
        <w:t xml:space="preserve">3. </w:t>
      </w:r>
      <w:r w:rsidRPr="00675877">
        <w:t>Split the data into training and test. The test data should start in 1991.</w:t>
      </w:r>
    </w:p>
    <w:p w14:paraId="45A5C0FA" w14:textId="42731218" w:rsidR="002C34ED" w:rsidRDefault="002C34ED" w:rsidP="00FA6464"/>
    <w:p w14:paraId="5389EA0D" w14:textId="15B513EA" w:rsidR="002C34ED" w:rsidRPr="00944DE0" w:rsidRDefault="009B34EF" w:rsidP="00FA6464">
      <w:pPr>
        <w:rPr>
          <w:rFonts w:cs="Helvetica"/>
          <w:color w:val="000000"/>
          <w:shd w:val="clear" w:color="auto" w:fill="FFFFFF"/>
        </w:rPr>
      </w:pPr>
      <w:r w:rsidRPr="00944DE0">
        <w:rPr>
          <w:rFonts w:cs="Helvetica"/>
          <w:color w:val="000000"/>
          <w:shd w:val="clear" w:color="auto" w:fill="FFFFFF"/>
        </w:rPr>
        <w:t>Training Data is till the end of 1990. Test Data is from the beginning of 1991 to the last time stamp provided.</w:t>
      </w:r>
    </w:p>
    <w:p w14:paraId="5EC9A470" w14:textId="5A6B1AE0" w:rsidR="006D3C0C" w:rsidRPr="00944DE0" w:rsidRDefault="006D3C0C" w:rsidP="00FA6464">
      <w:pPr>
        <w:rPr>
          <w:rFonts w:cs="Helvetica"/>
          <w:color w:val="000000"/>
          <w:shd w:val="clear" w:color="auto" w:fill="FFFFFF"/>
        </w:rPr>
      </w:pPr>
      <w:r w:rsidRPr="00944DE0">
        <w:rPr>
          <w:rFonts w:cs="Helvetica"/>
          <w:color w:val="000000"/>
          <w:shd w:val="clear" w:color="auto" w:fill="FFFFFF"/>
        </w:rPr>
        <w:t>Train Data:</w:t>
      </w:r>
    </w:p>
    <w:p w14:paraId="59F2F4E4" w14:textId="605DC997" w:rsidR="006D3C0C" w:rsidRPr="00944DE0" w:rsidRDefault="006D3C0C" w:rsidP="00FA6464">
      <w:pPr>
        <w:rPr>
          <w:rFonts w:cs="Helvetica"/>
          <w:color w:val="000000"/>
          <w:shd w:val="clear" w:color="auto" w:fill="FFFFFF"/>
        </w:rPr>
      </w:pPr>
      <w:r w:rsidRPr="00944DE0">
        <w:rPr>
          <w:rFonts w:cs="Helvetica"/>
          <w:color w:val="000000"/>
          <w:shd w:val="clear" w:color="auto" w:fill="FFFFFF"/>
        </w:rPr>
        <w:t>First Five rows:</w:t>
      </w:r>
    </w:p>
    <w:p w14:paraId="6980B024" w14:textId="7D78237E" w:rsidR="008F2F68" w:rsidRDefault="008F2F68" w:rsidP="00FA6464">
      <w:pPr>
        <w:rPr>
          <w:rFonts w:ascii="Helvetica" w:hAnsi="Helvetica" w:cs="Helvetica"/>
          <w:color w:val="000000"/>
          <w:sz w:val="21"/>
          <w:szCs w:val="21"/>
          <w:shd w:val="clear" w:color="auto" w:fill="FFFFFF"/>
        </w:rPr>
      </w:pPr>
      <w:r w:rsidRPr="00944DE0">
        <w:rPr>
          <w:noProof/>
          <w:bdr w:val="single" w:sz="8" w:space="0" w:color="auto"/>
        </w:rPr>
        <w:drawing>
          <wp:inline distT="0" distB="0" distL="0" distR="0" wp14:anchorId="74B8AF8E" wp14:editId="00E8906F">
            <wp:extent cx="1651000" cy="1911293"/>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6316" cy="1917447"/>
                    </a:xfrm>
                    <a:prstGeom prst="rect">
                      <a:avLst/>
                    </a:prstGeom>
                  </pic:spPr>
                </pic:pic>
              </a:graphicData>
            </a:graphic>
          </wp:inline>
        </w:drawing>
      </w:r>
    </w:p>
    <w:p w14:paraId="6172DBAA" w14:textId="77777777" w:rsidR="006D3C0C" w:rsidRDefault="006D3C0C" w:rsidP="006D3C0C">
      <w:pPr>
        <w:rPr>
          <w:rFonts w:ascii="Helvetica" w:hAnsi="Helvetica" w:cs="Helvetica"/>
          <w:color w:val="000000"/>
          <w:sz w:val="21"/>
          <w:szCs w:val="21"/>
          <w:shd w:val="clear" w:color="auto" w:fill="FFFFFF"/>
        </w:rPr>
      </w:pPr>
    </w:p>
    <w:p w14:paraId="02158F0E" w14:textId="638940AA" w:rsidR="006D3C0C" w:rsidRPr="00944DE0" w:rsidRDefault="006D3C0C" w:rsidP="006D3C0C">
      <w:pPr>
        <w:rPr>
          <w:rFonts w:cs="Helvetica"/>
          <w:color w:val="000000"/>
          <w:shd w:val="clear" w:color="auto" w:fill="FFFFFF"/>
        </w:rPr>
      </w:pPr>
      <w:r w:rsidRPr="00944DE0">
        <w:rPr>
          <w:rFonts w:cs="Helvetica"/>
          <w:color w:val="000000"/>
          <w:shd w:val="clear" w:color="auto" w:fill="FFFFFF"/>
        </w:rPr>
        <w:t>Last Five rows:</w:t>
      </w:r>
    </w:p>
    <w:p w14:paraId="04F69096" w14:textId="77777777" w:rsidR="006D3C0C" w:rsidRDefault="006D3C0C" w:rsidP="00FA6464">
      <w:pPr>
        <w:rPr>
          <w:rFonts w:ascii="Helvetica" w:hAnsi="Helvetica" w:cs="Helvetica"/>
          <w:color w:val="000000"/>
          <w:sz w:val="21"/>
          <w:szCs w:val="21"/>
          <w:shd w:val="clear" w:color="auto" w:fill="FFFFFF"/>
        </w:rPr>
      </w:pPr>
    </w:p>
    <w:p w14:paraId="2F043215" w14:textId="33DD3904" w:rsidR="008F2F68" w:rsidRDefault="008F2F68" w:rsidP="00FA6464">
      <w:pPr>
        <w:rPr>
          <w:rFonts w:ascii="Helvetica" w:hAnsi="Helvetica" w:cs="Helvetica"/>
          <w:color w:val="000000"/>
          <w:sz w:val="21"/>
          <w:szCs w:val="21"/>
          <w:shd w:val="clear" w:color="auto" w:fill="FFFFFF"/>
        </w:rPr>
      </w:pPr>
      <w:r w:rsidRPr="00944DE0">
        <w:rPr>
          <w:noProof/>
          <w:bdr w:val="single" w:sz="8" w:space="0" w:color="auto"/>
        </w:rPr>
        <w:drawing>
          <wp:inline distT="0" distB="0" distL="0" distR="0" wp14:anchorId="0F6ECAFD" wp14:editId="0C683B3C">
            <wp:extent cx="1758277" cy="215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63364" cy="2165246"/>
                    </a:xfrm>
                    <a:prstGeom prst="rect">
                      <a:avLst/>
                    </a:prstGeom>
                  </pic:spPr>
                </pic:pic>
              </a:graphicData>
            </a:graphic>
          </wp:inline>
        </w:drawing>
      </w:r>
    </w:p>
    <w:p w14:paraId="48E10CB8" w14:textId="2A419314" w:rsidR="008F2F68" w:rsidRDefault="008F2F68" w:rsidP="00FA6464">
      <w:pPr>
        <w:rPr>
          <w:rFonts w:ascii="Helvetica" w:hAnsi="Helvetica" w:cs="Helvetica"/>
          <w:color w:val="000000"/>
          <w:sz w:val="21"/>
          <w:szCs w:val="21"/>
          <w:shd w:val="clear" w:color="auto" w:fill="FFFFFF"/>
        </w:rPr>
      </w:pPr>
    </w:p>
    <w:p w14:paraId="30B42E0C" w14:textId="0B575CA7" w:rsidR="006D3C0C" w:rsidRDefault="006D3C0C" w:rsidP="00FA6464">
      <w:pPr>
        <w:rPr>
          <w:rFonts w:ascii="Helvetica" w:hAnsi="Helvetica" w:cs="Helvetica"/>
          <w:color w:val="000000"/>
          <w:sz w:val="21"/>
          <w:szCs w:val="21"/>
          <w:shd w:val="clear" w:color="auto" w:fill="FFFFFF"/>
        </w:rPr>
      </w:pPr>
    </w:p>
    <w:p w14:paraId="318A216D" w14:textId="1B311343" w:rsidR="006D3C0C" w:rsidRDefault="006D3C0C" w:rsidP="00FA6464">
      <w:pPr>
        <w:rPr>
          <w:rFonts w:ascii="Helvetica" w:hAnsi="Helvetica" w:cs="Helvetica"/>
          <w:color w:val="000000"/>
          <w:sz w:val="21"/>
          <w:szCs w:val="21"/>
          <w:shd w:val="clear" w:color="auto" w:fill="FFFFFF"/>
        </w:rPr>
      </w:pPr>
    </w:p>
    <w:p w14:paraId="44BCC1D0" w14:textId="1864258D" w:rsidR="006D3C0C" w:rsidRDefault="006D3C0C" w:rsidP="00FA6464">
      <w:pPr>
        <w:rPr>
          <w:rFonts w:ascii="Helvetica" w:hAnsi="Helvetica" w:cs="Helvetica"/>
          <w:color w:val="000000"/>
          <w:sz w:val="21"/>
          <w:szCs w:val="21"/>
          <w:shd w:val="clear" w:color="auto" w:fill="FFFFFF"/>
        </w:rPr>
      </w:pPr>
    </w:p>
    <w:p w14:paraId="341A602F" w14:textId="77777777" w:rsidR="006D3C0C" w:rsidRDefault="006D3C0C" w:rsidP="00FA6464">
      <w:pPr>
        <w:rPr>
          <w:rFonts w:ascii="Helvetica" w:hAnsi="Helvetica" w:cs="Helvetica"/>
          <w:color w:val="000000"/>
          <w:sz w:val="21"/>
          <w:szCs w:val="21"/>
          <w:shd w:val="clear" w:color="auto" w:fill="FFFFFF"/>
        </w:rPr>
      </w:pPr>
    </w:p>
    <w:p w14:paraId="6452D890" w14:textId="1B089A76" w:rsidR="006D3C0C" w:rsidRPr="00992DB3" w:rsidRDefault="006D3C0C" w:rsidP="00FA6464">
      <w:pPr>
        <w:rPr>
          <w:rFonts w:cs="Helvetica"/>
          <w:color w:val="000000"/>
          <w:shd w:val="clear" w:color="auto" w:fill="FFFFFF"/>
        </w:rPr>
      </w:pPr>
      <w:r w:rsidRPr="00992DB3">
        <w:rPr>
          <w:rFonts w:cs="Helvetica"/>
          <w:color w:val="000000"/>
          <w:shd w:val="clear" w:color="auto" w:fill="FFFFFF"/>
        </w:rPr>
        <w:t xml:space="preserve">Test Data: </w:t>
      </w:r>
    </w:p>
    <w:p w14:paraId="0B2EFF66" w14:textId="4C9710C4" w:rsidR="006D3C0C" w:rsidRPr="00992DB3" w:rsidRDefault="006D3C0C" w:rsidP="00FA6464">
      <w:pPr>
        <w:rPr>
          <w:rFonts w:cs="Helvetica"/>
          <w:color w:val="000000"/>
          <w:shd w:val="clear" w:color="auto" w:fill="FFFFFF"/>
        </w:rPr>
      </w:pPr>
      <w:r w:rsidRPr="00992DB3">
        <w:rPr>
          <w:rFonts w:cs="Helvetica"/>
          <w:color w:val="000000"/>
          <w:shd w:val="clear" w:color="auto" w:fill="FFFFFF"/>
        </w:rPr>
        <w:t>First 5 rows:</w:t>
      </w:r>
    </w:p>
    <w:p w14:paraId="78A592C1" w14:textId="7A98D131" w:rsidR="008F2F68" w:rsidRDefault="006D3C0C" w:rsidP="00FA6464">
      <w:pPr>
        <w:rPr>
          <w:rFonts w:ascii="Helvetica" w:hAnsi="Helvetica" w:cs="Helvetica"/>
          <w:color w:val="000000"/>
          <w:sz w:val="21"/>
          <w:szCs w:val="21"/>
          <w:shd w:val="clear" w:color="auto" w:fill="FFFFFF"/>
        </w:rPr>
      </w:pPr>
      <w:r w:rsidRPr="00992DB3">
        <w:rPr>
          <w:noProof/>
          <w:bdr w:val="single" w:sz="8" w:space="0" w:color="auto"/>
        </w:rPr>
        <w:drawing>
          <wp:inline distT="0" distB="0" distL="0" distR="0" wp14:anchorId="199A3729" wp14:editId="4C42CC40">
            <wp:extent cx="1981200" cy="24669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1200" cy="2466975"/>
                    </a:xfrm>
                    <a:prstGeom prst="rect">
                      <a:avLst/>
                    </a:prstGeom>
                  </pic:spPr>
                </pic:pic>
              </a:graphicData>
            </a:graphic>
          </wp:inline>
        </w:drawing>
      </w:r>
    </w:p>
    <w:p w14:paraId="539E2C33" w14:textId="72E8C835" w:rsidR="006D3C0C" w:rsidRDefault="006D3C0C" w:rsidP="00FA6464">
      <w:pPr>
        <w:rPr>
          <w:rFonts w:ascii="Helvetica" w:hAnsi="Helvetica" w:cs="Helvetica"/>
          <w:color w:val="000000"/>
          <w:sz w:val="21"/>
          <w:szCs w:val="21"/>
          <w:shd w:val="clear" w:color="auto" w:fill="FFFFFF"/>
        </w:rPr>
      </w:pPr>
    </w:p>
    <w:p w14:paraId="675590FD" w14:textId="64D50793" w:rsidR="006D3C0C" w:rsidRPr="00992DB3" w:rsidRDefault="006D3C0C" w:rsidP="00FA6464">
      <w:pPr>
        <w:rPr>
          <w:rFonts w:cs="Helvetica"/>
          <w:color w:val="000000"/>
          <w:shd w:val="clear" w:color="auto" w:fill="FFFFFF"/>
        </w:rPr>
      </w:pPr>
      <w:r w:rsidRPr="00992DB3">
        <w:rPr>
          <w:rFonts w:cs="Helvetica"/>
          <w:color w:val="000000"/>
          <w:shd w:val="clear" w:color="auto" w:fill="FFFFFF"/>
        </w:rPr>
        <w:t>Test Data Last 5 rows:</w:t>
      </w:r>
    </w:p>
    <w:p w14:paraId="41BE8DDA" w14:textId="05249CFD" w:rsidR="006D3C0C" w:rsidRDefault="006D3C0C" w:rsidP="00FA6464">
      <w:pPr>
        <w:rPr>
          <w:rFonts w:ascii="Helvetica" w:hAnsi="Helvetica" w:cs="Helvetica"/>
          <w:color w:val="000000"/>
          <w:sz w:val="21"/>
          <w:szCs w:val="21"/>
          <w:shd w:val="clear" w:color="auto" w:fill="FFFFFF"/>
        </w:rPr>
      </w:pPr>
      <w:r w:rsidRPr="00992DB3">
        <w:rPr>
          <w:noProof/>
          <w:bdr w:val="single" w:sz="8" w:space="0" w:color="auto"/>
        </w:rPr>
        <w:drawing>
          <wp:inline distT="0" distB="0" distL="0" distR="0" wp14:anchorId="68A739F3" wp14:editId="72670746">
            <wp:extent cx="1924050" cy="23812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4050" cy="2381250"/>
                    </a:xfrm>
                    <a:prstGeom prst="rect">
                      <a:avLst/>
                    </a:prstGeom>
                  </pic:spPr>
                </pic:pic>
              </a:graphicData>
            </a:graphic>
          </wp:inline>
        </w:drawing>
      </w:r>
    </w:p>
    <w:p w14:paraId="140FAAD8" w14:textId="60DA8D34" w:rsidR="00610A92" w:rsidRDefault="00610A92" w:rsidP="00FA6464">
      <w:pPr>
        <w:rPr>
          <w:rFonts w:ascii="Helvetica" w:hAnsi="Helvetica" w:cs="Helvetica"/>
          <w:color w:val="000000"/>
          <w:sz w:val="21"/>
          <w:szCs w:val="21"/>
          <w:shd w:val="clear" w:color="auto" w:fill="FFFFFF"/>
        </w:rPr>
      </w:pPr>
    </w:p>
    <w:p w14:paraId="5A2879AB" w14:textId="3B67EFB7" w:rsidR="00610A92" w:rsidRDefault="00610A92" w:rsidP="00FA6464">
      <w:pPr>
        <w:rPr>
          <w:rFonts w:ascii="Helvetica" w:hAnsi="Helvetica" w:cs="Helvetica"/>
          <w:color w:val="000000"/>
          <w:sz w:val="21"/>
          <w:szCs w:val="21"/>
          <w:shd w:val="clear" w:color="auto" w:fill="FFFFFF"/>
        </w:rPr>
      </w:pPr>
    </w:p>
    <w:p w14:paraId="2256E923" w14:textId="7B3AABDE" w:rsidR="003330C2" w:rsidRDefault="003330C2" w:rsidP="00FA6464">
      <w:pPr>
        <w:rPr>
          <w:rFonts w:ascii="Helvetica" w:hAnsi="Helvetica" w:cs="Helvetica"/>
          <w:color w:val="000000"/>
          <w:sz w:val="21"/>
          <w:szCs w:val="21"/>
          <w:shd w:val="clear" w:color="auto" w:fill="FFFFFF"/>
        </w:rPr>
      </w:pPr>
    </w:p>
    <w:p w14:paraId="14E060C8" w14:textId="7EED9951" w:rsidR="003330C2" w:rsidRDefault="003330C2" w:rsidP="00FA6464">
      <w:pPr>
        <w:rPr>
          <w:rFonts w:ascii="Helvetica" w:hAnsi="Helvetica" w:cs="Helvetica"/>
          <w:color w:val="000000"/>
          <w:sz w:val="21"/>
          <w:szCs w:val="21"/>
          <w:shd w:val="clear" w:color="auto" w:fill="FFFFFF"/>
        </w:rPr>
      </w:pPr>
    </w:p>
    <w:p w14:paraId="7C1FAF42" w14:textId="1D640192" w:rsidR="003330C2" w:rsidRDefault="003330C2" w:rsidP="00FA6464">
      <w:pPr>
        <w:rPr>
          <w:rFonts w:ascii="Helvetica" w:hAnsi="Helvetica" w:cs="Helvetica"/>
          <w:color w:val="000000"/>
          <w:sz w:val="21"/>
          <w:szCs w:val="21"/>
          <w:shd w:val="clear" w:color="auto" w:fill="FFFFFF"/>
        </w:rPr>
      </w:pPr>
    </w:p>
    <w:p w14:paraId="6BDF960D" w14:textId="7B8C67EE" w:rsidR="00BD5DCF" w:rsidRDefault="00BD5DCF" w:rsidP="00FA6464">
      <w:pPr>
        <w:rPr>
          <w:rFonts w:ascii="Helvetica" w:hAnsi="Helvetica" w:cs="Helvetica"/>
          <w:color w:val="000000"/>
          <w:sz w:val="21"/>
          <w:szCs w:val="21"/>
          <w:shd w:val="clear" w:color="auto" w:fill="FFFFFF"/>
        </w:rPr>
      </w:pPr>
    </w:p>
    <w:p w14:paraId="547C155D" w14:textId="2E671992" w:rsidR="00BD5DCF" w:rsidRPr="00992DB3" w:rsidRDefault="00BD5DCF" w:rsidP="00FA6464">
      <w:pPr>
        <w:rPr>
          <w:rFonts w:cs="Helvetica"/>
          <w:color w:val="000000"/>
          <w:shd w:val="clear" w:color="auto" w:fill="FFFFFF"/>
        </w:rPr>
      </w:pPr>
      <w:r w:rsidRPr="00992DB3">
        <w:rPr>
          <w:rFonts w:cs="Helvetica"/>
          <w:color w:val="000000"/>
          <w:shd w:val="clear" w:color="auto" w:fill="FFFFFF"/>
        </w:rPr>
        <w:t>Shape of Train Data: 132 Rows and 1 Column</w:t>
      </w:r>
    </w:p>
    <w:p w14:paraId="444CB98D" w14:textId="3C2F6E43" w:rsidR="00BD5DCF" w:rsidRPr="00992DB3" w:rsidRDefault="00BD5DCF" w:rsidP="00FA6464">
      <w:pPr>
        <w:rPr>
          <w:rFonts w:cs="Helvetica"/>
          <w:color w:val="000000"/>
          <w:shd w:val="clear" w:color="auto" w:fill="FFFFFF"/>
        </w:rPr>
      </w:pPr>
      <w:r w:rsidRPr="00992DB3">
        <w:rPr>
          <w:rFonts w:cs="Helvetica"/>
          <w:color w:val="000000"/>
          <w:shd w:val="clear" w:color="auto" w:fill="FFFFFF"/>
        </w:rPr>
        <w:t>Shape of Test Data : 55 Rows and 1 Column</w:t>
      </w:r>
    </w:p>
    <w:p w14:paraId="71FB5087" w14:textId="02A5C487" w:rsidR="00BD5DCF" w:rsidRDefault="00BD5DCF" w:rsidP="00FA6464">
      <w:pPr>
        <w:rPr>
          <w:rFonts w:ascii="Helvetica" w:hAnsi="Helvetica" w:cs="Helvetica"/>
          <w:color w:val="000000"/>
          <w:sz w:val="21"/>
          <w:szCs w:val="21"/>
          <w:shd w:val="clear" w:color="auto" w:fill="FFFFFF"/>
        </w:rPr>
      </w:pPr>
      <w:r>
        <w:rPr>
          <w:noProof/>
        </w:rPr>
        <w:drawing>
          <wp:inline distT="0" distB="0" distL="0" distR="0" wp14:anchorId="62FFE181" wp14:editId="0D7AF419">
            <wp:extent cx="1190625" cy="695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90625" cy="695325"/>
                    </a:xfrm>
                    <a:prstGeom prst="rect">
                      <a:avLst/>
                    </a:prstGeom>
                  </pic:spPr>
                </pic:pic>
              </a:graphicData>
            </a:graphic>
          </wp:inline>
        </w:drawing>
      </w:r>
    </w:p>
    <w:p w14:paraId="35B0DEC6" w14:textId="1987978F" w:rsidR="00186095" w:rsidRPr="00992DB3" w:rsidRDefault="00E01C95" w:rsidP="00FA6464">
      <w:pPr>
        <w:rPr>
          <w:rFonts w:cs="Helvetica"/>
          <w:color w:val="000000"/>
          <w:shd w:val="clear" w:color="auto" w:fill="FFFFFF"/>
        </w:rPr>
      </w:pPr>
      <w:r w:rsidRPr="00992DB3">
        <w:rPr>
          <w:rFonts w:cs="Helvetica"/>
          <w:color w:val="000000"/>
          <w:shd w:val="clear" w:color="auto" w:fill="FFFFFF"/>
        </w:rPr>
        <w:t>test data starts at Jan-1991 and It is till July-1995</w:t>
      </w:r>
    </w:p>
    <w:p w14:paraId="4DE205C4" w14:textId="50823EA3" w:rsidR="00186095" w:rsidRPr="00992DB3" w:rsidRDefault="00186095" w:rsidP="00FA6464">
      <w:pPr>
        <w:rPr>
          <w:rFonts w:cs="Helvetica"/>
          <w:b/>
          <w:bCs/>
          <w:color w:val="000000"/>
          <w:shd w:val="clear" w:color="auto" w:fill="FFFFFF"/>
        </w:rPr>
      </w:pPr>
      <w:r w:rsidRPr="00992DB3">
        <w:rPr>
          <w:rFonts w:cs="Helvetica"/>
          <w:b/>
          <w:bCs/>
          <w:color w:val="000000"/>
          <w:shd w:val="clear" w:color="auto" w:fill="FFFFFF"/>
        </w:rPr>
        <w:t>Train and Test data plot:</w:t>
      </w:r>
    </w:p>
    <w:p w14:paraId="7BF88543" w14:textId="67BCE292" w:rsidR="00303492" w:rsidRDefault="003A6031" w:rsidP="00FA6464">
      <w:pPr>
        <w:rPr>
          <w:rFonts w:ascii="Helvetica" w:hAnsi="Helvetica" w:cs="Helvetica"/>
          <w:color w:val="000000"/>
          <w:sz w:val="21"/>
          <w:szCs w:val="21"/>
          <w:shd w:val="clear" w:color="auto" w:fill="FFFFFF"/>
        </w:rPr>
      </w:pPr>
      <w:r w:rsidRPr="00992DB3">
        <w:rPr>
          <w:noProof/>
          <w:bdr w:val="single" w:sz="8" w:space="0" w:color="auto"/>
        </w:rPr>
        <w:drawing>
          <wp:inline distT="0" distB="0" distL="0" distR="0" wp14:anchorId="045E3978" wp14:editId="3A3D3CCD">
            <wp:extent cx="6121400" cy="28060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400" cy="2806065"/>
                    </a:xfrm>
                    <a:prstGeom prst="rect">
                      <a:avLst/>
                    </a:prstGeom>
                  </pic:spPr>
                </pic:pic>
              </a:graphicData>
            </a:graphic>
          </wp:inline>
        </w:drawing>
      </w:r>
    </w:p>
    <w:p w14:paraId="544CF492" w14:textId="7688B1C3" w:rsidR="003A6031" w:rsidRDefault="003A6031" w:rsidP="00FA6464">
      <w:pPr>
        <w:rPr>
          <w:rFonts w:ascii="Helvetica" w:hAnsi="Helvetica" w:cs="Helvetica"/>
          <w:color w:val="000000"/>
          <w:sz w:val="21"/>
          <w:szCs w:val="21"/>
          <w:shd w:val="clear" w:color="auto" w:fill="FFFFFF"/>
        </w:rPr>
      </w:pPr>
    </w:p>
    <w:p w14:paraId="75187E79" w14:textId="77777777" w:rsidR="003A6031" w:rsidRDefault="003A6031" w:rsidP="00FA6464">
      <w:pPr>
        <w:rPr>
          <w:rFonts w:ascii="Helvetica" w:hAnsi="Helvetica" w:cs="Helvetica"/>
          <w:color w:val="000000"/>
          <w:sz w:val="21"/>
          <w:szCs w:val="21"/>
          <w:shd w:val="clear" w:color="auto" w:fill="FFFFFF"/>
        </w:rPr>
      </w:pPr>
    </w:p>
    <w:p w14:paraId="3347F85A" w14:textId="77777777" w:rsidR="00BD5DCF" w:rsidRDefault="00BD5DCF" w:rsidP="00FA6464">
      <w:pPr>
        <w:rPr>
          <w:rFonts w:ascii="Helvetica" w:hAnsi="Helvetica" w:cs="Helvetica"/>
          <w:color w:val="000000"/>
          <w:sz w:val="21"/>
          <w:szCs w:val="21"/>
          <w:shd w:val="clear" w:color="auto" w:fill="FFFFFF"/>
        </w:rPr>
      </w:pPr>
    </w:p>
    <w:p w14:paraId="46299099" w14:textId="77777777" w:rsidR="00610A92" w:rsidRDefault="00610A92" w:rsidP="00FA6464">
      <w:pPr>
        <w:rPr>
          <w:rFonts w:ascii="Helvetica" w:hAnsi="Helvetica" w:cs="Helvetica"/>
          <w:color w:val="000000"/>
          <w:sz w:val="21"/>
          <w:szCs w:val="21"/>
          <w:shd w:val="clear" w:color="auto" w:fill="FFFFFF"/>
        </w:rPr>
      </w:pPr>
    </w:p>
    <w:p w14:paraId="0A669473" w14:textId="02C0A82A" w:rsidR="00A33845" w:rsidRDefault="00A33845" w:rsidP="00FA6464"/>
    <w:p w14:paraId="3400041D" w14:textId="7FAA907E" w:rsidR="00D30E62" w:rsidRDefault="00D30E62" w:rsidP="00FA6464"/>
    <w:p w14:paraId="4D763F50" w14:textId="4C67BE8C" w:rsidR="00D30E62" w:rsidRDefault="00D30E62" w:rsidP="00FA6464"/>
    <w:p w14:paraId="4305DC92" w14:textId="52EBB377" w:rsidR="00D30E62" w:rsidRDefault="00D30E62" w:rsidP="00FA6464"/>
    <w:p w14:paraId="3750C1AF" w14:textId="30232E2B" w:rsidR="00D30E62" w:rsidRDefault="00D30E62" w:rsidP="00FA6464"/>
    <w:p w14:paraId="50AEE80F" w14:textId="61096961" w:rsidR="00D30E62" w:rsidRDefault="00D30E62" w:rsidP="00FA6464"/>
    <w:p w14:paraId="406FD5B1" w14:textId="222A0EE8" w:rsidR="00D30E62" w:rsidRDefault="00D30E62" w:rsidP="00D30E62">
      <w:pPr>
        <w:pStyle w:val="Heading1"/>
      </w:pPr>
      <w:r w:rsidRPr="00D30E62">
        <w:t>4.Build various exponential smoothing models on the training data and evaluate the model using RMSE on the test data. Other models such as regression,naïve forecast models and simple average models. should also be built on the training data and check the performance on the test data using RMSE</w:t>
      </w:r>
      <w:r>
        <w:t>.</w:t>
      </w:r>
    </w:p>
    <w:p w14:paraId="428AA80F" w14:textId="120E63EB" w:rsidR="00D30E62" w:rsidRDefault="00D30E62" w:rsidP="00D30E62"/>
    <w:p w14:paraId="4D1BDF26" w14:textId="414C9829" w:rsidR="00A45203" w:rsidRDefault="00A45203" w:rsidP="00D30E62"/>
    <w:p w14:paraId="32763131" w14:textId="7B49E589" w:rsidR="00A45203" w:rsidRDefault="00A45203" w:rsidP="00D30E62"/>
    <w:p w14:paraId="5CF7B693" w14:textId="2623FE58" w:rsidR="00A45203" w:rsidRDefault="00A45203" w:rsidP="00D30E62"/>
    <w:p w14:paraId="4DE140BF" w14:textId="557DC3DD" w:rsidR="00A45203" w:rsidRDefault="00A45203" w:rsidP="00D30E62"/>
    <w:p w14:paraId="54CFE560" w14:textId="469F89E3" w:rsidR="00A45203" w:rsidRDefault="00A45203" w:rsidP="00D30E62"/>
    <w:p w14:paraId="7179A686" w14:textId="62F65372" w:rsidR="00A45203" w:rsidRDefault="00A45203" w:rsidP="00D30E62"/>
    <w:p w14:paraId="1EEC247E" w14:textId="6440B4B6" w:rsidR="00A45203" w:rsidRDefault="00A45203" w:rsidP="00D30E62"/>
    <w:p w14:paraId="21619A23" w14:textId="3862F965" w:rsidR="00A45203" w:rsidRDefault="00A45203" w:rsidP="00D30E62"/>
    <w:p w14:paraId="480678E0" w14:textId="3B57F368" w:rsidR="00A45203" w:rsidRDefault="00A45203" w:rsidP="00D30E62"/>
    <w:p w14:paraId="3821A1F1" w14:textId="7D4E6720" w:rsidR="00A45203" w:rsidRDefault="00A45203" w:rsidP="00D30E62"/>
    <w:p w14:paraId="43D728E4" w14:textId="30488CD1" w:rsidR="00A45203" w:rsidRDefault="00A45203" w:rsidP="00D30E62"/>
    <w:p w14:paraId="6A4F0D88" w14:textId="75C711EA" w:rsidR="00A45203" w:rsidRDefault="00A45203" w:rsidP="00D30E62"/>
    <w:p w14:paraId="71073358" w14:textId="3C49A231" w:rsidR="00A45203" w:rsidRDefault="00A45203" w:rsidP="00D30E62"/>
    <w:p w14:paraId="6FE008F1" w14:textId="00C3E8E9" w:rsidR="00A45203" w:rsidRDefault="00A45203" w:rsidP="00D30E62"/>
    <w:p w14:paraId="76CAE0B9" w14:textId="601C0E3F" w:rsidR="00A45203" w:rsidRDefault="00A45203" w:rsidP="00D30E62"/>
    <w:p w14:paraId="2F5B61A0" w14:textId="5FBD0FB0" w:rsidR="00A45203" w:rsidRDefault="00A45203" w:rsidP="00D30E62"/>
    <w:p w14:paraId="730FC799" w14:textId="3F6931AB" w:rsidR="00A45203" w:rsidRDefault="00A45203" w:rsidP="00D30E62"/>
    <w:p w14:paraId="41A334FA" w14:textId="2D343C14" w:rsidR="00A45203" w:rsidRDefault="00A45203" w:rsidP="00D30E62"/>
    <w:p w14:paraId="47F19C43" w14:textId="1B049DBE" w:rsidR="00A45203" w:rsidRDefault="00A45203" w:rsidP="00D30E62"/>
    <w:p w14:paraId="1B244EFA" w14:textId="5AF69533" w:rsidR="00A45203" w:rsidRDefault="00A45203" w:rsidP="00D30E62"/>
    <w:p w14:paraId="180885A9" w14:textId="77777777" w:rsidR="00A45203" w:rsidRDefault="00A45203" w:rsidP="00D30E62"/>
    <w:p w14:paraId="6BD3F1BD" w14:textId="5F6AA752" w:rsidR="0085314F" w:rsidRDefault="0085314F" w:rsidP="0085314F">
      <w:pPr>
        <w:pStyle w:val="Heading4"/>
        <w:shd w:val="clear" w:color="auto" w:fill="FFFFFF"/>
        <w:spacing w:before="240"/>
        <w:rPr>
          <w:rFonts w:ascii="Helvetica" w:hAnsi="Helvetica" w:cs="Helvetica"/>
          <w:b/>
          <w:bCs/>
          <w:color w:val="000000"/>
          <w:sz w:val="21"/>
          <w:szCs w:val="21"/>
        </w:rPr>
      </w:pPr>
      <w:r w:rsidRPr="0085314F">
        <w:rPr>
          <w:rFonts w:ascii="Helvetica" w:hAnsi="Helvetica" w:cs="Helvetica"/>
          <w:b/>
          <w:bCs/>
          <w:color w:val="000000"/>
          <w:sz w:val="21"/>
          <w:szCs w:val="21"/>
        </w:rPr>
        <w:t>1.Simple Exponential Smoothing</w:t>
      </w:r>
    </w:p>
    <w:p w14:paraId="19A1D0F4" w14:textId="6FD9E426" w:rsidR="0085314F" w:rsidRDefault="0085314F" w:rsidP="0085314F"/>
    <w:p w14:paraId="151278E6" w14:textId="65ECBAFD" w:rsidR="0085314F" w:rsidRDefault="0085314F" w:rsidP="0085314F">
      <w:r>
        <w:t>We have created the test and train data for the upcoming Models.</w:t>
      </w:r>
    </w:p>
    <w:p w14:paraId="45CE7BD0" w14:textId="001C014E" w:rsidR="0085314F" w:rsidRDefault="00923FA4" w:rsidP="0085314F">
      <w:r>
        <w:t>First we will create model on train Data, will test model performance on Test Data.</w:t>
      </w:r>
    </w:p>
    <w:p w14:paraId="4D6AC0BC" w14:textId="6A3116A1" w:rsidR="00E412F9" w:rsidRDefault="00E412F9" w:rsidP="0085314F">
      <w:r w:rsidRPr="00E412F9">
        <w:t>The parameters of Model Simple Exponential Smoothing</w:t>
      </w:r>
    </w:p>
    <w:p w14:paraId="3F7FBF12" w14:textId="09C7F789" w:rsidR="009E57CE" w:rsidRDefault="009E57CE" w:rsidP="0085314F">
      <w:r w:rsidRPr="00992DB3">
        <w:rPr>
          <w:noProof/>
          <w:bdr w:val="single" w:sz="8" w:space="0" w:color="auto"/>
        </w:rPr>
        <w:drawing>
          <wp:inline distT="0" distB="0" distL="0" distR="0" wp14:anchorId="576FFE7C" wp14:editId="6925AD56">
            <wp:extent cx="3603625" cy="1820312"/>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7296" cy="1827218"/>
                    </a:xfrm>
                    <a:prstGeom prst="rect">
                      <a:avLst/>
                    </a:prstGeom>
                  </pic:spPr>
                </pic:pic>
              </a:graphicData>
            </a:graphic>
          </wp:inline>
        </w:drawing>
      </w:r>
    </w:p>
    <w:p w14:paraId="6A51A206" w14:textId="641E4427" w:rsidR="0085314F" w:rsidRDefault="00E412F9" w:rsidP="0085314F">
      <w:r w:rsidRPr="00E412F9">
        <w:t>Now lets predict on the test data</w:t>
      </w:r>
    </w:p>
    <w:p w14:paraId="782980FA" w14:textId="096AE6E7" w:rsidR="00E412F9" w:rsidRDefault="0037323A" w:rsidP="0085314F">
      <w:r w:rsidRPr="00992DB3">
        <w:rPr>
          <w:noProof/>
          <w:bdr w:val="single" w:sz="8" w:space="0" w:color="auto"/>
        </w:rPr>
        <w:drawing>
          <wp:inline distT="0" distB="0" distL="0" distR="0" wp14:anchorId="6528DD85" wp14:editId="591F8791">
            <wp:extent cx="2149475" cy="1844532"/>
            <wp:effectExtent l="0" t="0" r="317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5683" cy="1849859"/>
                    </a:xfrm>
                    <a:prstGeom prst="rect">
                      <a:avLst/>
                    </a:prstGeom>
                  </pic:spPr>
                </pic:pic>
              </a:graphicData>
            </a:graphic>
          </wp:inline>
        </w:drawing>
      </w:r>
    </w:p>
    <w:p w14:paraId="467DBDE1" w14:textId="29A0B313" w:rsidR="008B6627" w:rsidRDefault="008B6627" w:rsidP="0085314F"/>
    <w:p w14:paraId="15029AE0" w14:textId="1FFC34FB" w:rsidR="0037323A" w:rsidRDefault="0037323A" w:rsidP="0085314F"/>
    <w:p w14:paraId="29893E1A" w14:textId="112038C6" w:rsidR="0037323A" w:rsidRDefault="0037323A" w:rsidP="0085314F"/>
    <w:p w14:paraId="1C2EC8CB" w14:textId="49D9C473" w:rsidR="0037323A" w:rsidRDefault="0037323A" w:rsidP="0085314F"/>
    <w:p w14:paraId="42524C2A" w14:textId="6A40BFAC" w:rsidR="0037323A" w:rsidRDefault="0037323A" w:rsidP="0085314F"/>
    <w:p w14:paraId="51061036" w14:textId="70A8C294" w:rsidR="0037323A" w:rsidRDefault="0037323A" w:rsidP="0085314F"/>
    <w:p w14:paraId="0B793620" w14:textId="68A1BDE8" w:rsidR="0037323A" w:rsidRDefault="0037323A" w:rsidP="0085314F"/>
    <w:p w14:paraId="1FFF6EAF" w14:textId="77777777" w:rsidR="0037323A" w:rsidRDefault="0037323A" w:rsidP="0085314F"/>
    <w:p w14:paraId="1651805F" w14:textId="47E21516" w:rsidR="008B6627" w:rsidRDefault="008B6627" w:rsidP="0085314F">
      <w:r w:rsidRPr="008B6627">
        <w:t>Plotting on both the Training and Test data</w:t>
      </w:r>
      <w:r>
        <w:t>:</w:t>
      </w:r>
    </w:p>
    <w:p w14:paraId="474FD165" w14:textId="566A4136" w:rsidR="008B6627" w:rsidRDefault="00EE4529" w:rsidP="0085314F">
      <w:r w:rsidRPr="00992DB3">
        <w:rPr>
          <w:noProof/>
          <w:bdr w:val="single" w:sz="8" w:space="0" w:color="auto"/>
        </w:rPr>
        <w:drawing>
          <wp:inline distT="0" distB="0" distL="0" distR="0" wp14:anchorId="45548EC2" wp14:editId="3E5B81FF">
            <wp:extent cx="6311900" cy="32505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11900" cy="3250565"/>
                    </a:xfrm>
                    <a:prstGeom prst="rect">
                      <a:avLst/>
                    </a:prstGeom>
                  </pic:spPr>
                </pic:pic>
              </a:graphicData>
            </a:graphic>
          </wp:inline>
        </w:drawing>
      </w:r>
    </w:p>
    <w:p w14:paraId="017684A6" w14:textId="313CBAC3" w:rsidR="0049273A" w:rsidRDefault="0049273A" w:rsidP="0085314F"/>
    <w:p w14:paraId="75707994" w14:textId="74E91C71" w:rsidR="00007471" w:rsidRDefault="00007471" w:rsidP="00007471">
      <w:pPr>
        <w:pStyle w:val="Heading5"/>
        <w:shd w:val="clear" w:color="auto" w:fill="FFFFFF"/>
        <w:spacing w:before="240"/>
        <w:rPr>
          <w:rFonts w:ascii="Helvetica" w:hAnsi="Helvetica" w:cs="Helvetica"/>
          <w:b/>
          <w:bCs/>
          <w:i/>
          <w:iCs/>
          <w:color w:val="000000"/>
          <w:sz w:val="21"/>
          <w:szCs w:val="21"/>
        </w:rPr>
      </w:pPr>
      <w:r w:rsidRPr="00007471">
        <w:rPr>
          <w:rFonts w:ascii="Helvetica" w:hAnsi="Helvetica" w:cs="Helvetica"/>
          <w:b/>
          <w:bCs/>
          <w:i/>
          <w:iCs/>
          <w:color w:val="000000"/>
          <w:sz w:val="21"/>
          <w:szCs w:val="21"/>
        </w:rPr>
        <w:t xml:space="preserve">Model Evaluation for </w:t>
      </w:r>
      <w:r w:rsidRPr="00007471">
        <w:rPr>
          <w:rFonts w:ascii="Cambria Math" w:hAnsi="Cambria Math" w:cs="Cambria Math"/>
          <w:b/>
          <w:bCs/>
          <w:i/>
          <w:iCs/>
          <w:color w:val="000000"/>
          <w:sz w:val="21"/>
          <w:szCs w:val="21"/>
        </w:rPr>
        <w:t>𝛼</w:t>
      </w:r>
      <w:r w:rsidRPr="00007471">
        <w:rPr>
          <w:rFonts w:ascii="Helvetica" w:hAnsi="Helvetica" w:cs="Helvetica"/>
          <w:b/>
          <w:bCs/>
          <w:i/>
          <w:iCs/>
          <w:color w:val="000000"/>
          <w:sz w:val="21"/>
          <w:szCs w:val="21"/>
        </w:rPr>
        <w:t xml:space="preserve"> = 0.995 : Simple Exponential Smoothing</w:t>
      </w:r>
    </w:p>
    <w:p w14:paraId="2ECD9801" w14:textId="77777777" w:rsidR="00AE002F" w:rsidRPr="00DA56BF" w:rsidRDefault="00AE002F" w:rsidP="00AE002F">
      <w:pPr>
        <w:pStyle w:val="HTMLPreformatted"/>
        <w:shd w:val="clear" w:color="auto" w:fill="FFFFFF"/>
        <w:wordWrap w:val="0"/>
        <w:textAlignment w:val="baseline"/>
        <w:rPr>
          <w:rFonts w:asciiTheme="minorHAnsi" w:hAnsiTheme="minorHAnsi"/>
          <w:color w:val="000000"/>
          <w:szCs w:val="22"/>
        </w:rPr>
      </w:pPr>
      <w:r w:rsidRPr="00DA56BF">
        <w:rPr>
          <w:rFonts w:asciiTheme="minorHAnsi" w:hAnsiTheme="minorHAnsi"/>
          <w:color w:val="000000"/>
          <w:szCs w:val="22"/>
        </w:rPr>
        <w:t>For Alpha =0.995 Simple Exponential Smoothing Model forecast on the Test Data, RMSE is 1316.035</w:t>
      </w:r>
    </w:p>
    <w:p w14:paraId="24E5F426" w14:textId="29752885" w:rsidR="001915A6" w:rsidRDefault="001915A6" w:rsidP="00007471">
      <w:pPr>
        <w:rPr>
          <w:noProof/>
        </w:rPr>
      </w:pPr>
    </w:p>
    <w:p w14:paraId="0EA03EDA" w14:textId="0FF2707C" w:rsidR="009824B0" w:rsidRDefault="009824B0" w:rsidP="00007471">
      <w:r w:rsidRPr="00992DB3">
        <w:rPr>
          <w:noProof/>
          <w:bdr w:val="single" w:sz="8" w:space="0" w:color="auto"/>
        </w:rPr>
        <w:drawing>
          <wp:inline distT="0" distB="0" distL="0" distR="0" wp14:anchorId="62D1FA65" wp14:editId="2C7FDB1F">
            <wp:extent cx="4029075" cy="885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075" cy="885825"/>
                    </a:xfrm>
                    <a:prstGeom prst="rect">
                      <a:avLst/>
                    </a:prstGeom>
                  </pic:spPr>
                </pic:pic>
              </a:graphicData>
            </a:graphic>
          </wp:inline>
        </w:drawing>
      </w:r>
    </w:p>
    <w:p w14:paraId="049F05EC" w14:textId="492A6AEA" w:rsidR="001915A6" w:rsidRDefault="001915A6" w:rsidP="00007471"/>
    <w:p w14:paraId="7B546188" w14:textId="6A5F1514" w:rsidR="001915A6" w:rsidRPr="00DA56BF" w:rsidRDefault="001915A6" w:rsidP="00007471">
      <w:pPr>
        <w:rPr>
          <w:rFonts w:cs="Helvetica"/>
          <w:color w:val="000000"/>
          <w:shd w:val="clear" w:color="auto" w:fill="FFFFFF"/>
        </w:rPr>
      </w:pPr>
      <w:r w:rsidRPr="00DA56BF">
        <w:rPr>
          <w:rFonts w:cs="Helvetica"/>
          <w:color w:val="000000"/>
          <w:shd w:val="clear" w:color="auto" w:fill="FFFFFF"/>
        </w:rPr>
        <w:t>Setting different alpha values. the higher the alpha value more weightage is given to the more recent observation. That means, what happened recently will happen again. We will run a loop with different alpha values to understand which particular value works best for alpha on the test set.</w:t>
      </w:r>
    </w:p>
    <w:p w14:paraId="2A3C56D4" w14:textId="34F670E3" w:rsidR="0049273A" w:rsidRPr="00DA56BF" w:rsidRDefault="00B47405" w:rsidP="0085314F">
      <w:r w:rsidRPr="00DA56BF">
        <w:t>First we will define an empty dataframe to store our values from the loop</w:t>
      </w:r>
    </w:p>
    <w:p w14:paraId="5036CDEB" w14:textId="6CA8940E" w:rsidR="00A45203" w:rsidRDefault="00B47405" w:rsidP="0085314F">
      <w:r w:rsidRPr="00DA56BF">
        <w:rPr>
          <w:noProof/>
          <w:bdr w:val="single" w:sz="8" w:space="0" w:color="auto"/>
        </w:rPr>
        <w:lastRenderedPageBreak/>
        <w:drawing>
          <wp:inline distT="0" distB="0" distL="0" distR="0" wp14:anchorId="45172241" wp14:editId="238A035D">
            <wp:extent cx="3495675" cy="590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5675" cy="590550"/>
                    </a:xfrm>
                    <a:prstGeom prst="rect">
                      <a:avLst/>
                    </a:prstGeom>
                  </pic:spPr>
                </pic:pic>
              </a:graphicData>
            </a:graphic>
          </wp:inline>
        </w:drawing>
      </w:r>
    </w:p>
    <w:p w14:paraId="012069AF" w14:textId="75DC9B1D" w:rsidR="00FE116C" w:rsidRDefault="00FE116C" w:rsidP="00FE116C">
      <w:pPr>
        <w:pStyle w:val="Heading5"/>
        <w:shd w:val="clear" w:color="auto" w:fill="FFFFFF"/>
        <w:spacing w:before="240"/>
        <w:rPr>
          <w:rFonts w:ascii="Helvetica" w:hAnsi="Helvetica" w:cs="Helvetica"/>
          <w:b/>
          <w:bCs/>
          <w:i/>
          <w:iCs/>
          <w:color w:val="000000"/>
          <w:sz w:val="21"/>
          <w:szCs w:val="21"/>
        </w:rPr>
      </w:pPr>
      <w:r w:rsidRPr="00FE116C">
        <w:rPr>
          <w:rFonts w:ascii="Helvetica" w:hAnsi="Helvetica" w:cs="Helvetica"/>
          <w:b/>
          <w:bCs/>
          <w:i/>
          <w:iCs/>
          <w:color w:val="000000"/>
          <w:sz w:val="21"/>
          <w:szCs w:val="21"/>
        </w:rPr>
        <w:t>Model Evaluation</w:t>
      </w:r>
      <w:r>
        <w:rPr>
          <w:rFonts w:ascii="Helvetica" w:hAnsi="Helvetica" w:cs="Helvetica"/>
          <w:b/>
          <w:bCs/>
          <w:i/>
          <w:iCs/>
          <w:color w:val="000000"/>
          <w:sz w:val="21"/>
          <w:szCs w:val="21"/>
        </w:rPr>
        <w:t>:</w:t>
      </w:r>
    </w:p>
    <w:p w14:paraId="63654C04" w14:textId="6F13FCF5" w:rsidR="00FE116C" w:rsidRDefault="00FE116C" w:rsidP="00FE116C"/>
    <w:p w14:paraId="6CDC4467" w14:textId="3B740D1E" w:rsidR="005D22E7" w:rsidRDefault="005D22E7" w:rsidP="00FE116C">
      <w:r w:rsidRPr="00DA56BF">
        <w:rPr>
          <w:noProof/>
          <w:bdr w:val="single" w:sz="8" w:space="0" w:color="auto"/>
        </w:rPr>
        <w:drawing>
          <wp:inline distT="0" distB="0" distL="0" distR="0" wp14:anchorId="6E281E19" wp14:editId="14688993">
            <wp:extent cx="2632075" cy="241706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4268" cy="2419074"/>
                    </a:xfrm>
                    <a:prstGeom prst="rect">
                      <a:avLst/>
                    </a:prstGeom>
                  </pic:spPr>
                </pic:pic>
              </a:graphicData>
            </a:graphic>
          </wp:inline>
        </w:drawing>
      </w:r>
    </w:p>
    <w:p w14:paraId="764941C9" w14:textId="28F46FAB" w:rsidR="00FE116C" w:rsidRDefault="00FE116C" w:rsidP="00FE116C"/>
    <w:p w14:paraId="446CACBE" w14:textId="5BAC7990" w:rsidR="00FE116C" w:rsidRDefault="00065F3B" w:rsidP="00FE116C">
      <w:r w:rsidRPr="00065F3B">
        <w:t>Plotting on both the Training and Test data</w:t>
      </w:r>
    </w:p>
    <w:p w14:paraId="7BE5CD19" w14:textId="45BD506C" w:rsidR="00B47405" w:rsidRDefault="00712DB9" w:rsidP="0085314F">
      <w:r w:rsidRPr="00DA56BF">
        <w:rPr>
          <w:noProof/>
          <w:bdr w:val="single" w:sz="8" w:space="0" w:color="auto"/>
        </w:rPr>
        <w:drawing>
          <wp:inline distT="0" distB="0" distL="0" distR="0" wp14:anchorId="0AC32212" wp14:editId="7F1916F8">
            <wp:extent cx="6311900" cy="32410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1900" cy="3241040"/>
                    </a:xfrm>
                    <a:prstGeom prst="rect">
                      <a:avLst/>
                    </a:prstGeom>
                  </pic:spPr>
                </pic:pic>
              </a:graphicData>
            </a:graphic>
          </wp:inline>
        </w:drawing>
      </w:r>
    </w:p>
    <w:p w14:paraId="76B8F5E8" w14:textId="77777777" w:rsidR="00712DB9" w:rsidRDefault="00712DB9" w:rsidP="0085314F"/>
    <w:p w14:paraId="217FD9A9" w14:textId="77777777" w:rsidR="00712DB9" w:rsidRDefault="00712DB9" w:rsidP="0085314F"/>
    <w:p w14:paraId="37EB43FB" w14:textId="77777777" w:rsidR="00712DB9" w:rsidRDefault="00712DB9" w:rsidP="0085314F"/>
    <w:p w14:paraId="5546A657" w14:textId="40CDF2E0" w:rsidR="00A342C2" w:rsidRDefault="00A342C2" w:rsidP="0085314F">
      <w:r>
        <w:t>The Final Result of Simple Exponential Smoothing in form of RMSE:</w:t>
      </w:r>
    </w:p>
    <w:p w14:paraId="7A2BB859" w14:textId="228343C2" w:rsidR="00CE6FB6" w:rsidRDefault="00207805" w:rsidP="0085314F">
      <w:r w:rsidRPr="00DA56BF">
        <w:rPr>
          <w:noProof/>
          <w:bdr w:val="single" w:sz="8" w:space="0" w:color="auto"/>
        </w:rPr>
        <w:drawing>
          <wp:inline distT="0" distB="0" distL="0" distR="0" wp14:anchorId="20CB3109" wp14:editId="2E24EBA8">
            <wp:extent cx="4143375" cy="10858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3375" cy="1085850"/>
                    </a:xfrm>
                    <a:prstGeom prst="rect">
                      <a:avLst/>
                    </a:prstGeom>
                  </pic:spPr>
                </pic:pic>
              </a:graphicData>
            </a:graphic>
          </wp:inline>
        </w:drawing>
      </w:r>
    </w:p>
    <w:p w14:paraId="1759E2C0" w14:textId="07AE94CC" w:rsidR="00A45203" w:rsidRDefault="00A45203" w:rsidP="0085314F"/>
    <w:p w14:paraId="4F8EFDD2" w14:textId="0C4A6BB3" w:rsidR="00207805" w:rsidRDefault="00207805" w:rsidP="0085314F"/>
    <w:p w14:paraId="1E12673B" w14:textId="430EF490" w:rsidR="00207805" w:rsidRDefault="00207805" w:rsidP="0085314F"/>
    <w:p w14:paraId="2FC8FFA5" w14:textId="4D0433C8" w:rsidR="00207805" w:rsidRDefault="00207805" w:rsidP="0085314F"/>
    <w:p w14:paraId="35436D81" w14:textId="76CCAC47" w:rsidR="00207805" w:rsidRDefault="00207805" w:rsidP="0085314F"/>
    <w:p w14:paraId="24FA0566" w14:textId="26ADD939" w:rsidR="00207805" w:rsidRDefault="00207805" w:rsidP="0085314F"/>
    <w:p w14:paraId="767317E6" w14:textId="3868DB99" w:rsidR="00207805" w:rsidRDefault="00207805" w:rsidP="0085314F"/>
    <w:p w14:paraId="29BD5EF7" w14:textId="60F0F029" w:rsidR="00207805" w:rsidRDefault="00207805" w:rsidP="0085314F"/>
    <w:p w14:paraId="163A4B36" w14:textId="556402D3" w:rsidR="00207805" w:rsidRDefault="00207805" w:rsidP="0085314F"/>
    <w:p w14:paraId="78CD38EF" w14:textId="740E1252" w:rsidR="00207805" w:rsidRDefault="00207805" w:rsidP="0085314F"/>
    <w:p w14:paraId="5AE1CA66" w14:textId="231E9993" w:rsidR="00207805" w:rsidRDefault="00207805" w:rsidP="0085314F"/>
    <w:p w14:paraId="67F6732B" w14:textId="74AD1F7F" w:rsidR="00207805" w:rsidRDefault="00207805" w:rsidP="0085314F"/>
    <w:p w14:paraId="309E340A" w14:textId="403F227F" w:rsidR="00207805" w:rsidRDefault="00207805" w:rsidP="0085314F"/>
    <w:p w14:paraId="511B4B2F" w14:textId="1F203D3E" w:rsidR="00207805" w:rsidRDefault="00207805" w:rsidP="0085314F"/>
    <w:p w14:paraId="32DA2DF8" w14:textId="772250A4" w:rsidR="00207805" w:rsidRDefault="00207805" w:rsidP="0085314F"/>
    <w:p w14:paraId="7A7CA3B4" w14:textId="1AA1219C" w:rsidR="00207805" w:rsidRDefault="00207805" w:rsidP="0085314F"/>
    <w:p w14:paraId="329322D5" w14:textId="51AC11F4" w:rsidR="00207805" w:rsidRDefault="00207805" w:rsidP="0085314F"/>
    <w:p w14:paraId="5139AFE8" w14:textId="2D1E3132" w:rsidR="00207805" w:rsidRDefault="00207805" w:rsidP="0085314F"/>
    <w:p w14:paraId="7A5223CD" w14:textId="3C346B1B" w:rsidR="00207805" w:rsidRDefault="00207805" w:rsidP="0085314F"/>
    <w:p w14:paraId="41FDB98F" w14:textId="3DC4791E" w:rsidR="00207805" w:rsidRDefault="00207805" w:rsidP="0085314F"/>
    <w:p w14:paraId="3D64219C" w14:textId="77777777" w:rsidR="00207805" w:rsidRDefault="00207805" w:rsidP="0085314F"/>
    <w:p w14:paraId="7AEF6623" w14:textId="37BC4178" w:rsidR="00CE6FB6" w:rsidRPr="00CE6FB6" w:rsidRDefault="00CE6FB6" w:rsidP="00CE6FB6">
      <w:pPr>
        <w:pStyle w:val="Heading4"/>
        <w:shd w:val="clear" w:color="auto" w:fill="FFFFFF"/>
        <w:spacing w:before="240"/>
        <w:rPr>
          <w:rFonts w:ascii="Helvetica" w:hAnsi="Helvetica" w:cs="Helvetica"/>
          <w:b/>
          <w:bCs/>
          <w:color w:val="000000"/>
          <w:sz w:val="21"/>
          <w:szCs w:val="21"/>
        </w:rPr>
      </w:pPr>
      <w:r w:rsidRPr="00CE6FB6">
        <w:rPr>
          <w:rFonts w:ascii="Helvetica" w:hAnsi="Helvetica" w:cs="Helvetica"/>
          <w:b/>
          <w:bCs/>
          <w:color w:val="000000"/>
          <w:sz w:val="21"/>
          <w:szCs w:val="21"/>
        </w:rPr>
        <w:t>Model 2 : Double Exponential Smoothing (Holt's Model)</w:t>
      </w:r>
    </w:p>
    <w:p w14:paraId="0C37D4B8" w14:textId="438EFF2F" w:rsidR="00CE6FB6" w:rsidRPr="00DA56BF" w:rsidRDefault="00CE6FB6" w:rsidP="0085314F">
      <w:pPr>
        <w:rPr>
          <w:rFonts w:cs="Helvetica"/>
          <w:color w:val="000000"/>
          <w:shd w:val="clear" w:color="auto" w:fill="FFFFFF"/>
        </w:rPr>
      </w:pPr>
      <w:r w:rsidRPr="00DA56BF">
        <w:rPr>
          <w:rFonts w:cs="Helvetica"/>
          <w:color w:val="000000"/>
          <w:shd w:val="clear" w:color="auto" w:fill="FFFFFF"/>
        </w:rPr>
        <w:t xml:space="preserve">Two parameters </w:t>
      </w:r>
      <w:r w:rsidRPr="00DA56BF">
        <w:rPr>
          <w:rFonts w:ascii="Cambria Math" w:hAnsi="Cambria Math" w:cs="Cambria Math"/>
          <w:color w:val="000000"/>
          <w:shd w:val="clear" w:color="auto" w:fill="FFFFFF"/>
        </w:rPr>
        <w:t>𝛼</w:t>
      </w:r>
      <w:r w:rsidRPr="00DA56BF">
        <w:rPr>
          <w:rFonts w:cs="Helvetica"/>
          <w:color w:val="000000"/>
          <w:shd w:val="clear" w:color="auto" w:fill="FFFFFF"/>
        </w:rPr>
        <w:t xml:space="preserve"> and </w:t>
      </w:r>
      <w:r w:rsidRPr="00DA56BF">
        <w:rPr>
          <w:rFonts w:ascii="Cambria Math" w:hAnsi="Cambria Math" w:cs="Cambria Math"/>
          <w:color w:val="000000"/>
          <w:shd w:val="clear" w:color="auto" w:fill="FFFFFF"/>
        </w:rPr>
        <w:t>𝛽</w:t>
      </w:r>
      <w:r w:rsidRPr="00DA56BF">
        <w:rPr>
          <w:rFonts w:cs="Helvetica"/>
          <w:color w:val="000000"/>
          <w:shd w:val="clear" w:color="auto" w:fill="FFFFFF"/>
        </w:rPr>
        <w:t xml:space="preserve"> are estimated in this model. Level and Trend are accounted for in this model.</w:t>
      </w:r>
    </w:p>
    <w:p w14:paraId="5FE0903B" w14:textId="7E8C2040" w:rsidR="00CE6FB6" w:rsidRPr="00DA56BF" w:rsidRDefault="00F8211B" w:rsidP="0085314F">
      <w:pPr>
        <w:rPr>
          <w:rFonts w:cs="Helvetica"/>
          <w:color w:val="000000"/>
          <w:shd w:val="clear" w:color="auto" w:fill="FFFFFF"/>
        </w:rPr>
      </w:pPr>
      <w:r w:rsidRPr="00DA56BF">
        <w:rPr>
          <w:rFonts w:cs="Helvetica"/>
          <w:color w:val="000000"/>
          <w:shd w:val="clear" w:color="auto" w:fill="FFFFFF"/>
        </w:rPr>
        <w:t xml:space="preserve">First We will create a model and </w:t>
      </w:r>
      <w:r w:rsidR="00A45203" w:rsidRPr="00DA56BF">
        <w:rPr>
          <w:rFonts w:cs="Helvetica"/>
          <w:color w:val="000000"/>
          <w:shd w:val="clear" w:color="auto" w:fill="FFFFFF"/>
        </w:rPr>
        <w:t>then we will predict on test data.</w:t>
      </w:r>
    </w:p>
    <w:p w14:paraId="1B688103" w14:textId="7820334A" w:rsidR="00EE248C" w:rsidRPr="00DA56BF" w:rsidRDefault="00EE248C" w:rsidP="0085314F">
      <w:pPr>
        <w:rPr>
          <w:rFonts w:cs="Helvetica"/>
          <w:color w:val="000000"/>
          <w:shd w:val="clear" w:color="auto" w:fill="FFFFFF"/>
        </w:rPr>
      </w:pPr>
      <w:r w:rsidRPr="00DA56BF">
        <w:rPr>
          <w:rFonts w:cs="Helvetica"/>
          <w:color w:val="000000"/>
          <w:shd w:val="clear" w:color="auto" w:fill="FFFFFF"/>
        </w:rPr>
        <w:t>We will check the results for Different values of Alpha and Beta</w:t>
      </w:r>
      <w:r w:rsidR="00F60A1F" w:rsidRPr="00DA56BF">
        <w:t>.</w:t>
      </w:r>
      <w:r w:rsidR="00F60A1F" w:rsidRPr="00DA56BF">
        <w:rPr>
          <w:rFonts w:cs="Helvetica"/>
          <w:color w:val="000000"/>
          <w:shd w:val="clear" w:color="auto" w:fill="FFFFFF"/>
        </w:rPr>
        <w:t xml:space="preserve"> Let us sort the data frame in the ascending ordering of the 'Test RMSE' and the 'Test MAPE' values.</w:t>
      </w:r>
    </w:p>
    <w:p w14:paraId="065CA3EF" w14:textId="29D03B2E" w:rsidR="00A53254" w:rsidRDefault="00917559" w:rsidP="0085314F">
      <w:pPr>
        <w:rPr>
          <w:rFonts w:ascii="Helvetica" w:hAnsi="Helvetica" w:cs="Helvetica"/>
          <w:color w:val="000000"/>
          <w:sz w:val="21"/>
          <w:szCs w:val="21"/>
          <w:shd w:val="clear" w:color="auto" w:fill="FFFFFF"/>
        </w:rPr>
      </w:pPr>
      <w:r w:rsidRPr="00DA56BF">
        <w:rPr>
          <w:noProof/>
          <w:bdr w:val="single" w:sz="8" w:space="0" w:color="auto"/>
        </w:rPr>
        <w:drawing>
          <wp:inline distT="0" distB="0" distL="0" distR="0" wp14:anchorId="347B1739" wp14:editId="56B558AD">
            <wp:extent cx="4111625" cy="2008993"/>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3277" cy="2014686"/>
                    </a:xfrm>
                    <a:prstGeom prst="rect">
                      <a:avLst/>
                    </a:prstGeom>
                  </pic:spPr>
                </pic:pic>
              </a:graphicData>
            </a:graphic>
          </wp:inline>
        </w:drawing>
      </w:r>
    </w:p>
    <w:p w14:paraId="6BBB4BE2" w14:textId="58174C02" w:rsidR="008941F4" w:rsidRPr="00DA56BF" w:rsidRDefault="008941F4" w:rsidP="0085314F">
      <w:pPr>
        <w:rPr>
          <w:rFonts w:cs="Helvetica"/>
          <w:color w:val="000000"/>
          <w:shd w:val="clear" w:color="auto" w:fill="FFFFFF"/>
        </w:rPr>
      </w:pPr>
      <w:r w:rsidRPr="00DA56BF">
        <w:rPr>
          <w:rFonts w:cs="Helvetica"/>
          <w:color w:val="000000"/>
          <w:shd w:val="clear" w:color="auto" w:fill="FFFFFF"/>
        </w:rPr>
        <w:t>Test RMSE is lowest for Alpha=0.3 and Beta =0.3</w:t>
      </w:r>
      <w:r w:rsidR="00942602" w:rsidRPr="00DA56BF">
        <w:rPr>
          <w:rFonts w:cs="Helvetica"/>
          <w:color w:val="000000"/>
          <w:shd w:val="clear" w:color="auto" w:fill="FFFFFF"/>
        </w:rPr>
        <w:t>. hence we will select these values for better performance.</w:t>
      </w:r>
    </w:p>
    <w:p w14:paraId="278D7AE4" w14:textId="6D56BA34" w:rsidR="00A53254" w:rsidRPr="00DA56BF" w:rsidRDefault="00A53254" w:rsidP="0085314F">
      <w:pPr>
        <w:rPr>
          <w:rFonts w:cs="Helvetica"/>
          <w:color w:val="000000"/>
          <w:shd w:val="clear" w:color="auto" w:fill="FFFFFF"/>
        </w:rPr>
      </w:pPr>
      <w:r w:rsidRPr="00DA56BF">
        <w:rPr>
          <w:rFonts w:cs="Helvetica"/>
          <w:color w:val="000000"/>
          <w:shd w:val="clear" w:color="auto" w:fill="FFFFFF"/>
        </w:rPr>
        <w:t>Plotting on both the Training and Test data</w:t>
      </w:r>
    </w:p>
    <w:p w14:paraId="7DBD978F" w14:textId="7C466347" w:rsidR="008941F4" w:rsidRDefault="00231F15" w:rsidP="0085314F">
      <w:pPr>
        <w:rPr>
          <w:rFonts w:ascii="Helvetica" w:hAnsi="Helvetica" w:cs="Helvetica"/>
          <w:color w:val="000000"/>
          <w:sz w:val="21"/>
          <w:szCs w:val="21"/>
          <w:shd w:val="clear" w:color="auto" w:fill="FFFFFF"/>
        </w:rPr>
      </w:pPr>
      <w:r>
        <w:rPr>
          <w:noProof/>
        </w:rPr>
        <w:drawing>
          <wp:inline distT="0" distB="0" distL="0" distR="0" wp14:anchorId="335B8AF6" wp14:editId="33CF11E0">
            <wp:extent cx="6045200" cy="3006408"/>
            <wp:effectExtent l="19050" t="19050" r="12700" b="2286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46702" cy="3007155"/>
                    </a:xfrm>
                    <a:prstGeom prst="rect">
                      <a:avLst/>
                    </a:prstGeom>
                    <a:ln w="12700">
                      <a:solidFill>
                        <a:schemeClr val="tx1"/>
                      </a:solidFill>
                    </a:ln>
                  </pic:spPr>
                </pic:pic>
              </a:graphicData>
            </a:graphic>
          </wp:inline>
        </w:drawing>
      </w:r>
    </w:p>
    <w:p w14:paraId="0F7989DD" w14:textId="637E1EBD" w:rsidR="00B011D3" w:rsidRPr="00B011D3" w:rsidRDefault="00B011D3" w:rsidP="0085314F">
      <w:pPr>
        <w:rPr>
          <w:rFonts w:ascii="Helvetica" w:hAnsi="Helvetica" w:cs="Helvetica"/>
          <w:b/>
          <w:bCs/>
          <w:color w:val="000000"/>
          <w:sz w:val="21"/>
          <w:szCs w:val="21"/>
          <w:shd w:val="clear" w:color="auto" w:fill="FFFFFF"/>
        </w:rPr>
      </w:pPr>
      <w:r w:rsidRPr="00B011D3">
        <w:rPr>
          <w:rFonts w:ascii="Helvetica" w:hAnsi="Helvetica" w:cs="Helvetica"/>
          <w:b/>
          <w:bCs/>
          <w:color w:val="000000"/>
          <w:sz w:val="21"/>
          <w:szCs w:val="21"/>
          <w:shd w:val="clear" w:color="auto" w:fill="FFFFFF"/>
        </w:rPr>
        <w:lastRenderedPageBreak/>
        <w:t>Test RMSE :</w:t>
      </w:r>
    </w:p>
    <w:p w14:paraId="470B6403" w14:textId="2D74D98C" w:rsidR="00F572E7" w:rsidRDefault="00CE7512" w:rsidP="0085314F">
      <w:pPr>
        <w:rPr>
          <w:rFonts w:ascii="Helvetica" w:hAnsi="Helvetica" w:cs="Helvetica"/>
          <w:color w:val="000000"/>
          <w:sz w:val="21"/>
          <w:szCs w:val="21"/>
          <w:shd w:val="clear" w:color="auto" w:fill="FFFFFF"/>
        </w:rPr>
      </w:pPr>
      <w:r>
        <w:rPr>
          <w:noProof/>
        </w:rPr>
        <w:drawing>
          <wp:inline distT="0" distB="0" distL="0" distR="0" wp14:anchorId="76CA9278" wp14:editId="460579BE">
            <wp:extent cx="4048125" cy="1200150"/>
            <wp:effectExtent l="19050" t="19050" r="28575" b="190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8125" cy="1200150"/>
                    </a:xfrm>
                    <a:prstGeom prst="rect">
                      <a:avLst/>
                    </a:prstGeom>
                    <a:ln w="12700">
                      <a:solidFill>
                        <a:schemeClr val="tx1"/>
                      </a:solidFill>
                    </a:ln>
                  </pic:spPr>
                </pic:pic>
              </a:graphicData>
            </a:graphic>
          </wp:inline>
        </w:drawing>
      </w:r>
    </w:p>
    <w:p w14:paraId="2DC5EB1F" w14:textId="786E2BD2" w:rsidR="00A53254" w:rsidRDefault="00A53254" w:rsidP="0085314F">
      <w:pPr>
        <w:rPr>
          <w:rFonts w:ascii="Helvetica" w:hAnsi="Helvetica" w:cs="Helvetica"/>
          <w:color w:val="000000"/>
          <w:sz w:val="21"/>
          <w:szCs w:val="21"/>
          <w:shd w:val="clear" w:color="auto" w:fill="FFFFFF"/>
        </w:rPr>
      </w:pPr>
    </w:p>
    <w:p w14:paraId="35941E76" w14:textId="39E2E075" w:rsidR="00B011D3" w:rsidRDefault="00B011D3" w:rsidP="0085314F">
      <w:pPr>
        <w:rPr>
          <w:rFonts w:ascii="Helvetica" w:hAnsi="Helvetica" w:cs="Helvetica"/>
          <w:color w:val="000000"/>
          <w:sz w:val="21"/>
          <w:szCs w:val="21"/>
          <w:shd w:val="clear" w:color="auto" w:fill="FFFFFF"/>
        </w:rPr>
      </w:pPr>
      <w:r w:rsidRPr="00DA56BF">
        <w:rPr>
          <w:rFonts w:cs="Helvetica"/>
          <w:color w:val="000000"/>
          <w:shd w:val="clear" w:color="auto" w:fill="FFFFFF"/>
        </w:rPr>
        <w:t>For this the Test RMSE is too high. So we cannot go further with this model. Lets deep dive more, to check about other models</w:t>
      </w:r>
      <w:r>
        <w:rPr>
          <w:rFonts w:ascii="Helvetica" w:hAnsi="Helvetica" w:cs="Helvetica"/>
          <w:color w:val="000000"/>
          <w:sz w:val="21"/>
          <w:szCs w:val="21"/>
          <w:shd w:val="clear" w:color="auto" w:fill="FFFFFF"/>
        </w:rPr>
        <w:t>.</w:t>
      </w:r>
    </w:p>
    <w:p w14:paraId="4FC9AFFC" w14:textId="07713B54" w:rsidR="00B011D3" w:rsidRDefault="00B011D3" w:rsidP="0085314F">
      <w:pPr>
        <w:rPr>
          <w:rFonts w:ascii="Helvetica" w:hAnsi="Helvetica" w:cs="Helvetica"/>
          <w:color w:val="000000"/>
          <w:sz w:val="21"/>
          <w:szCs w:val="21"/>
          <w:shd w:val="clear" w:color="auto" w:fill="FFFFFF"/>
        </w:rPr>
      </w:pPr>
    </w:p>
    <w:p w14:paraId="1DFDC4C2" w14:textId="2B7205A5" w:rsidR="00B011D3" w:rsidRDefault="00B011D3" w:rsidP="0085314F">
      <w:pPr>
        <w:rPr>
          <w:rFonts w:ascii="Helvetica" w:hAnsi="Helvetica" w:cs="Helvetica"/>
          <w:color w:val="000000"/>
          <w:sz w:val="21"/>
          <w:szCs w:val="21"/>
          <w:shd w:val="clear" w:color="auto" w:fill="FFFFFF"/>
        </w:rPr>
      </w:pPr>
    </w:p>
    <w:p w14:paraId="504F4323" w14:textId="0BCF7866" w:rsidR="00B011D3" w:rsidRDefault="00B011D3" w:rsidP="0085314F">
      <w:pPr>
        <w:rPr>
          <w:rFonts w:ascii="Helvetica" w:hAnsi="Helvetica" w:cs="Helvetica"/>
          <w:color w:val="000000"/>
          <w:sz w:val="21"/>
          <w:szCs w:val="21"/>
          <w:shd w:val="clear" w:color="auto" w:fill="FFFFFF"/>
        </w:rPr>
      </w:pPr>
    </w:p>
    <w:p w14:paraId="314A9D00" w14:textId="1675C878" w:rsidR="00B011D3" w:rsidRDefault="00B011D3" w:rsidP="0085314F">
      <w:pPr>
        <w:rPr>
          <w:rFonts w:ascii="Helvetica" w:hAnsi="Helvetica" w:cs="Helvetica"/>
          <w:color w:val="000000"/>
          <w:sz w:val="21"/>
          <w:szCs w:val="21"/>
          <w:shd w:val="clear" w:color="auto" w:fill="FFFFFF"/>
        </w:rPr>
      </w:pPr>
    </w:p>
    <w:p w14:paraId="3F98514D" w14:textId="5173C92B" w:rsidR="00B011D3" w:rsidRDefault="00B011D3" w:rsidP="0085314F">
      <w:pPr>
        <w:rPr>
          <w:rFonts w:ascii="Helvetica" w:hAnsi="Helvetica" w:cs="Helvetica"/>
          <w:color w:val="000000"/>
          <w:sz w:val="21"/>
          <w:szCs w:val="21"/>
          <w:shd w:val="clear" w:color="auto" w:fill="FFFFFF"/>
        </w:rPr>
      </w:pPr>
    </w:p>
    <w:p w14:paraId="61F95A6D" w14:textId="360EDF57" w:rsidR="00B011D3" w:rsidRDefault="00B011D3" w:rsidP="0085314F">
      <w:pPr>
        <w:rPr>
          <w:rFonts w:ascii="Helvetica" w:hAnsi="Helvetica" w:cs="Helvetica"/>
          <w:color w:val="000000"/>
          <w:sz w:val="21"/>
          <w:szCs w:val="21"/>
          <w:shd w:val="clear" w:color="auto" w:fill="FFFFFF"/>
        </w:rPr>
      </w:pPr>
    </w:p>
    <w:p w14:paraId="739ADAFA" w14:textId="16CFA8E0" w:rsidR="00B011D3" w:rsidRDefault="00B011D3" w:rsidP="0085314F">
      <w:pPr>
        <w:rPr>
          <w:rFonts w:ascii="Helvetica" w:hAnsi="Helvetica" w:cs="Helvetica"/>
          <w:color w:val="000000"/>
          <w:sz w:val="21"/>
          <w:szCs w:val="21"/>
          <w:shd w:val="clear" w:color="auto" w:fill="FFFFFF"/>
        </w:rPr>
      </w:pPr>
    </w:p>
    <w:p w14:paraId="378E5D30" w14:textId="6B99BCAC" w:rsidR="00B011D3" w:rsidRDefault="00B011D3" w:rsidP="0085314F">
      <w:pPr>
        <w:rPr>
          <w:rFonts w:ascii="Helvetica" w:hAnsi="Helvetica" w:cs="Helvetica"/>
          <w:color w:val="000000"/>
          <w:sz w:val="21"/>
          <w:szCs w:val="21"/>
          <w:shd w:val="clear" w:color="auto" w:fill="FFFFFF"/>
        </w:rPr>
      </w:pPr>
    </w:p>
    <w:p w14:paraId="03E80235" w14:textId="76A95822" w:rsidR="00B011D3" w:rsidRDefault="00B011D3" w:rsidP="0085314F">
      <w:pPr>
        <w:rPr>
          <w:rFonts w:ascii="Helvetica" w:hAnsi="Helvetica" w:cs="Helvetica"/>
          <w:color w:val="000000"/>
          <w:sz w:val="21"/>
          <w:szCs w:val="21"/>
          <w:shd w:val="clear" w:color="auto" w:fill="FFFFFF"/>
        </w:rPr>
      </w:pPr>
    </w:p>
    <w:p w14:paraId="59A708FC" w14:textId="78109677" w:rsidR="00B011D3" w:rsidRDefault="00B011D3" w:rsidP="0085314F">
      <w:pPr>
        <w:rPr>
          <w:rFonts w:ascii="Helvetica" w:hAnsi="Helvetica" w:cs="Helvetica"/>
          <w:color w:val="000000"/>
          <w:sz w:val="21"/>
          <w:szCs w:val="21"/>
          <w:shd w:val="clear" w:color="auto" w:fill="FFFFFF"/>
        </w:rPr>
      </w:pPr>
    </w:p>
    <w:p w14:paraId="2F695B27" w14:textId="77DAADD3" w:rsidR="00B011D3" w:rsidRDefault="00B011D3" w:rsidP="0085314F">
      <w:pPr>
        <w:rPr>
          <w:rFonts w:ascii="Helvetica" w:hAnsi="Helvetica" w:cs="Helvetica"/>
          <w:color w:val="000000"/>
          <w:sz w:val="21"/>
          <w:szCs w:val="21"/>
          <w:shd w:val="clear" w:color="auto" w:fill="FFFFFF"/>
        </w:rPr>
      </w:pPr>
    </w:p>
    <w:p w14:paraId="1B4B5C82" w14:textId="3528AD96" w:rsidR="00B011D3" w:rsidRDefault="00B011D3" w:rsidP="0085314F">
      <w:pPr>
        <w:rPr>
          <w:rFonts w:ascii="Helvetica" w:hAnsi="Helvetica" w:cs="Helvetica"/>
          <w:color w:val="000000"/>
          <w:sz w:val="21"/>
          <w:szCs w:val="21"/>
          <w:shd w:val="clear" w:color="auto" w:fill="FFFFFF"/>
        </w:rPr>
      </w:pPr>
    </w:p>
    <w:p w14:paraId="74981C78" w14:textId="0A8924A7" w:rsidR="00B011D3" w:rsidRDefault="00B011D3" w:rsidP="0085314F">
      <w:pPr>
        <w:rPr>
          <w:rFonts w:ascii="Helvetica" w:hAnsi="Helvetica" w:cs="Helvetica"/>
          <w:color w:val="000000"/>
          <w:sz w:val="21"/>
          <w:szCs w:val="21"/>
          <w:shd w:val="clear" w:color="auto" w:fill="FFFFFF"/>
        </w:rPr>
      </w:pPr>
    </w:p>
    <w:p w14:paraId="4A4FD44A" w14:textId="738FE881" w:rsidR="00B011D3" w:rsidRDefault="00B011D3" w:rsidP="0085314F">
      <w:pPr>
        <w:rPr>
          <w:rFonts w:ascii="Helvetica" w:hAnsi="Helvetica" w:cs="Helvetica"/>
          <w:color w:val="000000"/>
          <w:sz w:val="21"/>
          <w:szCs w:val="21"/>
          <w:shd w:val="clear" w:color="auto" w:fill="FFFFFF"/>
        </w:rPr>
      </w:pPr>
    </w:p>
    <w:p w14:paraId="72D7A3F5" w14:textId="55B9DB06" w:rsidR="00B011D3" w:rsidRDefault="00B011D3" w:rsidP="0085314F">
      <w:pPr>
        <w:rPr>
          <w:rFonts w:ascii="Helvetica" w:hAnsi="Helvetica" w:cs="Helvetica"/>
          <w:color w:val="000000"/>
          <w:sz w:val="21"/>
          <w:szCs w:val="21"/>
          <w:shd w:val="clear" w:color="auto" w:fill="FFFFFF"/>
        </w:rPr>
      </w:pPr>
    </w:p>
    <w:p w14:paraId="56145A1B" w14:textId="65D1B159" w:rsidR="00B011D3" w:rsidRDefault="00B011D3" w:rsidP="0085314F">
      <w:pPr>
        <w:rPr>
          <w:rFonts w:ascii="Helvetica" w:hAnsi="Helvetica" w:cs="Helvetica"/>
          <w:color w:val="000000"/>
          <w:sz w:val="21"/>
          <w:szCs w:val="21"/>
          <w:shd w:val="clear" w:color="auto" w:fill="FFFFFF"/>
        </w:rPr>
      </w:pPr>
    </w:p>
    <w:p w14:paraId="388D809E" w14:textId="278C0CB6" w:rsidR="00B011D3" w:rsidRDefault="00B011D3" w:rsidP="0085314F">
      <w:pPr>
        <w:rPr>
          <w:rFonts w:ascii="Helvetica" w:hAnsi="Helvetica" w:cs="Helvetica"/>
          <w:color w:val="000000"/>
          <w:sz w:val="21"/>
          <w:szCs w:val="21"/>
          <w:shd w:val="clear" w:color="auto" w:fill="FFFFFF"/>
        </w:rPr>
      </w:pPr>
    </w:p>
    <w:p w14:paraId="42D05764" w14:textId="4DB576C9" w:rsidR="00B011D3" w:rsidRDefault="00B011D3" w:rsidP="0085314F">
      <w:pPr>
        <w:rPr>
          <w:rFonts w:ascii="Helvetica" w:hAnsi="Helvetica" w:cs="Helvetica"/>
          <w:color w:val="000000"/>
          <w:sz w:val="21"/>
          <w:szCs w:val="21"/>
          <w:shd w:val="clear" w:color="auto" w:fill="FFFFFF"/>
        </w:rPr>
      </w:pPr>
    </w:p>
    <w:p w14:paraId="459AE698" w14:textId="628D2C6F" w:rsidR="00B011D3" w:rsidRDefault="00B011D3" w:rsidP="0085314F">
      <w:pPr>
        <w:rPr>
          <w:rFonts w:ascii="Helvetica" w:hAnsi="Helvetica" w:cs="Helvetica"/>
          <w:color w:val="000000"/>
          <w:sz w:val="21"/>
          <w:szCs w:val="21"/>
          <w:shd w:val="clear" w:color="auto" w:fill="FFFFFF"/>
        </w:rPr>
      </w:pPr>
    </w:p>
    <w:p w14:paraId="5CEE88A5" w14:textId="45FD187A" w:rsidR="00B011D3" w:rsidRDefault="00B011D3" w:rsidP="0085314F">
      <w:pPr>
        <w:rPr>
          <w:rFonts w:ascii="Helvetica" w:hAnsi="Helvetica" w:cs="Helvetica"/>
          <w:color w:val="000000"/>
          <w:sz w:val="21"/>
          <w:szCs w:val="21"/>
          <w:shd w:val="clear" w:color="auto" w:fill="FFFFFF"/>
        </w:rPr>
      </w:pPr>
    </w:p>
    <w:p w14:paraId="4AB406AB" w14:textId="15451FFE" w:rsidR="00A47FE8" w:rsidRDefault="00A47FE8" w:rsidP="00A47FE8">
      <w:pPr>
        <w:pStyle w:val="Heading4"/>
        <w:shd w:val="clear" w:color="auto" w:fill="FFFFFF"/>
        <w:spacing w:before="240"/>
        <w:rPr>
          <w:rFonts w:ascii="Helvetica" w:hAnsi="Helvetica" w:cs="Helvetica"/>
          <w:b/>
          <w:bCs/>
          <w:color w:val="000000"/>
          <w:sz w:val="21"/>
          <w:szCs w:val="21"/>
        </w:rPr>
      </w:pPr>
      <w:r w:rsidRPr="00A47FE8">
        <w:rPr>
          <w:rFonts w:ascii="Helvetica" w:hAnsi="Helvetica" w:cs="Helvetica"/>
          <w:b/>
          <w:bCs/>
          <w:color w:val="000000"/>
          <w:sz w:val="21"/>
          <w:szCs w:val="21"/>
        </w:rPr>
        <w:t>Method 3: Triple Exponential Smoothing (Holt - Winter's Model)</w:t>
      </w:r>
    </w:p>
    <w:p w14:paraId="1A72AD6C" w14:textId="27CD128E" w:rsidR="00A47FE8" w:rsidRPr="00DA56BF" w:rsidRDefault="00A47FE8" w:rsidP="00A47FE8">
      <w:pPr>
        <w:rPr>
          <w:rFonts w:cs="Helvetica"/>
          <w:color w:val="000000"/>
          <w:shd w:val="clear" w:color="auto" w:fill="FFFFFF"/>
        </w:rPr>
      </w:pPr>
      <w:r w:rsidRPr="00DA56BF">
        <w:rPr>
          <w:rFonts w:cs="Helvetica"/>
          <w:color w:val="000000"/>
          <w:shd w:val="clear" w:color="auto" w:fill="FFFFFF"/>
        </w:rPr>
        <w:t xml:space="preserve">Three parameters </w:t>
      </w:r>
      <w:r w:rsidRPr="00DA56BF">
        <w:rPr>
          <w:rFonts w:ascii="Cambria Math" w:hAnsi="Cambria Math" w:cs="Cambria Math"/>
          <w:color w:val="000000"/>
          <w:shd w:val="clear" w:color="auto" w:fill="FFFFFF"/>
        </w:rPr>
        <w:t>𝛼</w:t>
      </w:r>
      <w:r w:rsidRPr="00DA56BF">
        <w:rPr>
          <w:rFonts w:cs="Helvetica"/>
          <w:color w:val="000000"/>
          <w:shd w:val="clear" w:color="auto" w:fill="FFFFFF"/>
        </w:rPr>
        <w:t xml:space="preserve"> , </w:t>
      </w:r>
      <w:r w:rsidRPr="00DA56BF">
        <w:rPr>
          <w:rFonts w:ascii="Cambria Math" w:hAnsi="Cambria Math" w:cs="Cambria Math"/>
          <w:color w:val="000000"/>
          <w:shd w:val="clear" w:color="auto" w:fill="FFFFFF"/>
        </w:rPr>
        <w:t>𝛽</w:t>
      </w:r>
      <w:r w:rsidRPr="00DA56BF">
        <w:rPr>
          <w:rFonts w:cs="Helvetica"/>
          <w:color w:val="000000"/>
          <w:shd w:val="clear" w:color="auto" w:fill="FFFFFF"/>
        </w:rPr>
        <w:t xml:space="preserve"> and </w:t>
      </w:r>
      <w:r w:rsidRPr="00DA56BF">
        <w:rPr>
          <w:rFonts w:ascii="Cambria Math" w:hAnsi="Cambria Math" w:cs="Cambria Math"/>
          <w:color w:val="000000"/>
          <w:shd w:val="clear" w:color="auto" w:fill="FFFFFF"/>
        </w:rPr>
        <w:t>𝛾</w:t>
      </w:r>
      <w:r w:rsidRPr="00DA56BF">
        <w:rPr>
          <w:rFonts w:cs="Helvetica"/>
          <w:color w:val="000000"/>
          <w:shd w:val="clear" w:color="auto" w:fill="FFFFFF"/>
        </w:rPr>
        <w:t xml:space="preserve"> are estimated in this model. Level, Trend and Seasonality are accounted for in this model.</w:t>
      </w:r>
    </w:p>
    <w:p w14:paraId="014D8BFF" w14:textId="5AF837D2" w:rsidR="00A47FE8" w:rsidRPr="00DA56BF" w:rsidRDefault="001A2A08" w:rsidP="00A47FE8">
      <w:pPr>
        <w:rPr>
          <w:rFonts w:cs="Helvetica"/>
          <w:color w:val="000000"/>
          <w:shd w:val="clear" w:color="auto" w:fill="FFFFFF"/>
        </w:rPr>
      </w:pPr>
      <w:r w:rsidRPr="00DA56BF">
        <w:rPr>
          <w:rFonts w:cs="Helvetica"/>
          <w:color w:val="000000"/>
          <w:shd w:val="clear" w:color="auto" w:fill="FFFFFF"/>
        </w:rPr>
        <w:t>Autofit parameters for the Triple Exponential smoothing:</w:t>
      </w:r>
    </w:p>
    <w:p w14:paraId="7F826BD8" w14:textId="32293CE7" w:rsidR="001A2A08" w:rsidRDefault="00913104" w:rsidP="00A47FE8">
      <w:pPr>
        <w:rPr>
          <w:rFonts w:ascii="Helvetica" w:hAnsi="Helvetica" w:cs="Helvetica"/>
          <w:color w:val="000000"/>
          <w:sz w:val="21"/>
          <w:szCs w:val="21"/>
          <w:shd w:val="clear" w:color="auto" w:fill="FFFFFF"/>
        </w:rPr>
      </w:pPr>
      <w:r>
        <w:rPr>
          <w:noProof/>
        </w:rPr>
        <w:drawing>
          <wp:inline distT="0" distB="0" distL="0" distR="0" wp14:anchorId="73123465" wp14:editId="3D7A42BF">
            <wp:extent cx="6400800" cy="2069465"/>
            <wp:effectExtent l="19050" t="19050" r="19050" b="260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2069465"/>
                    </a:xfrm>
                    <a:prstGeom prst="rect">
                      <a:avLst/>
                    </a:prstGeom>
                    <a:ln w="12700">
                      <a:solidFill>
                        <a:schemeClr val="tx1"/>
                      </a:solidFill>
                    </a:ln>
                  </pic:spPr>
                </pic:pic>
              </a:graphicData>
            </a:graphic>
          </wp:inline>
        </w:drawing>
      </w:r>
    </w:p>
    <w:p w14:paraId="06501954" w14:textId="14CD1FB8" w:rsidR="00A47FE8" w:rsidRPr="00DA56BF" w:rsidRDefault="00A47FE8" w:rsidP="00A47FE8">
      <w:pPr>
        <w:rPr>
          <w:rFonts w:cs="Helvetica"/>
          <w:color w:val="000000"/>
          <w:shd w:val="clear" w:color="auto" w:fill="FFFFFF"/>
        </w:rPr>
      </w:pPr>
      <w:r w:rsidRPr="00DA56BF">
        <w:rPr>
          <w:rFonts w:cs="Helvetica"/>
          <w:color w:val="000000"/>
          <w:shd w:val="clear" w:color="auto" w:fill="FFFFFF"/>
        </w:rPr>
        <w:t>The above fit of the model is by the best parameters that Python thinks for the model. It uses a brute force method to choose the parameters.</w:t>
      </w:r>
    </w:p>
    <w:p w14:paraId="1C46A532" w14:textId="5D3C305A" w:rsidR="001A2A08" w:rsidRPr="00DA56BF" w:rsidRDefault="001A2A08" w:rsidP="00A47FE8">
      <w:pPr>
        <w:rPr>
          <w:rFonts w:cs="Helvetica"/>
          <w:color w:val="000000"/>
          <w:shd w:val="clear" w:color="auto" w:fill="FFFFFF"/>
        </w:rPr>
      </w:pPr>
    </w:p>
    <w:p w14:paraId="6917C795" w14:textId="4E60357E" w:rsidR="001A2A08" w:rsidRPr="00DA56BF" w:rsidRDefault="00B05038" w:rsidP="00A47FE8">
      <w:pPr>
        <w:rPr>
          <w:rFonts w:cs="Helvetica"/>
          <w:color w:val="000000"/>
          <w:shd w:val="clear" w:color="auto" w:fill="FFFFFF"/>
        </w:rPr>
      </w:pPr>
      <w:r w:rsidRPr="00DA56BF">
        <w:rPr>
          <w:rFonts w:cs="Helvetica"/>
          <w:color w:val="000000"/>
          <w:shd w:val="clear" w:color="auto" w:fill="FFFFFF"/>
        </w:rPr>
        <w:t>Lets predict on the test data:</w:t>
      </w:r>
    </w:p>
    <w:p w14:paraId="5FF7BBA5" w14:textId="27540E08" w:rsidR="00A53254" w:rsidRDefault="00655F81" w:rsidP="0085314F">
      <w:pPr>
        <w:rPr>
          <w:rFonts w:ascii="Helvetica" w:hAnsi="Helvetica" w:cs="Helvetica"/>
          <w:color w:val="000000"/>
          <w:sz w:val="21"/>
          <w:szCs w:val="21"/>
          <w:shd w:val="clear" w:color="auto" w:fill="FFFFFF"/>
        </w:rPr>
      </w:pPr>
      <w:r w:rsidRPr="00DA56BF">
        <w:rPr>
          <w:noProof/>
          <w:bdr w:val="single" w:sz="8" w:space="0" w:color="auto"/>
        </w:rPr>
        <w:drawing>
          <wp:inline distT="0" distB="0" distL="0" distR="0" wp14:anchorId="5EAB1CF9" wp14:editId="65837504">
            <wp:extent cx="2609850" cy="18859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9850" cy="1885950"/>
                    </a:xfrm>
                    <a:prstGeom prst="rect">
                      <a:avLst/>
                    </a:prstGeom>
                  </pic:spPr>
                </pic:pic>
              </a:graphicData>
            </a:graphic>
          </wp:inline>
        </w:drawing>
      </w:r>
    </w:p>
    <w:p w14:paraId="7A098032" w14:textId="6B847C6C" w:rsidR="002448A3" w:rsidRDefault="002448A3" w:rsidP="0085314F">
      <w:pPr>
        <w:rPr>
          <w:rFonts w:ascii="Helvetica" w:hAnsi="Helvetica" w:cs="Helvetica"/>
          <w:color w:val="000000"/>
          <w:sz w:val="21"/>
          <w:szCs w:val="21"/>
          <w:shd w:val="clear" w:color="auto" w:fill="FFFFFF"/>
        </w:rPr>
      </w:pPr>
    </w:p>
    <w:p w14:paraId="54A62D93" w14:textId="062F4170" w:rsidR="00546972" w:rsidRDefault="00546972" w:rsidP="0085314F">
      <w:pPr>
        <w:rPr>
          <w:rFonts w:ascii="Helvetica" w:hAnsi="Helvetica" w:cs="Helvetica"/>
          <w:color w:val="000000"/>
          <w:sz w:val="21"/>
          <w:szCs w:val="21"/>
          <w:shd w:val="clear" w:color="auto" w:fill="FFFFFF"/>
        </w:rPr>
      </w:pPr>
    </w:p>
    <w:p w14:paraId="5DEE21C7" w14:textId="1392C30F" w:rsidR="00546972" w:rsidRDefault="00546972" w:rsidP="0085314F">
      <w:pPr>
        <w:rPr>
          <w:rFonts w:ascii="Helvetica" w:hAnsi="Helvetica" w:cs="Helvetica"/>
          <w:color w:val="000000"/>
          <w:sz w:val="21"/>
          <w:szCs w:val="21"/>
          <w:shd w:val="clear" w:color="auto" w:fill="FFFFFF"/>
        </w:rPr>
      </w:pPr>
    </w:p>
    <w:p w14:paraId="0051E248" w14:textId="606290BD" w:rsidR="00546972" w:rsidRDefault="00546972" w:rsidP="0085314F">
      <w:pPr>
        <w:rPr>
          <w:rFonts w:ascii="Helvetica" w:hAnsi="Helvetica" w:cs="Helvetica"/>
          <w:color w:val="000000"/>
          <w:sz w:val="21"/>
          <w:szCs w:val="21"/>
          <w:shd w:val="clear" w:color="auto" w:fill="FFFFFF"/>
        </w:rPr>
      </w:pPr>
    </w:p>
    <w:p w14:paraId="40577F6C" w14:textId="77C03583" w:rsidR="00546972" w:rsidRDefault="00546972" w:rsidP="0085314F">
      <w:pPr>
        <w:rPr>
          <w:rFonts w:ascii="Helvetica" w:hAnsi="Helvetica" w:cs="Helvetica"/>
          <w:color w:val="000000"/>
          <w:sz w:val="21"/>
          <w:szCs w:val="21"/>
          <w:shd w:val="clear" w:color="auto" w:fill="FFFFFF"/>
        </w:rPr>
      </w:pPr>
    </w:p>
    <w:p w14:paraId="0DBBA93C" w14:textId="2CD2DD15" w:rsidR="00F60A1F" w:rsidRDefault="002448A3" w:rsidP="0085314F">
      <w:pPr>
        <w:rPr>
          <w:rFonts w:ascii="Helvetica" w:hAnsi="Helvetica" w:cs="Helvetica"/>
          <w:color w:val="000000"/>
          <w:sz w:val="21"/>
          <w:szCs w:val="21"/>
          <w:shd w:val="clear" w:color="auto" w:fill="FFFFFF"/>
        </w:rPr>
      </w:pPr>
      <w:r w:rsidRPr="002448A3">
        <w:rPr>
          <w:rFonts w:ascii="Helvetica" w:hAnsi="Helvetica" w:cs="Helvetica"/>
          <w:color w:val="000000"/>
          <w:sz w:val="21"/>
          <w:szCs w:val="21"/>
          <w:shd w:val="clear" w:color="auto" w:fill="FFFFFF"/>
        </w:rPr>
        <w:lastRenderedPageBreak/>
        <w:t>Plotting on both the Training and Test using autofit</w:t>
      </w:r>
    </w:p>
    <w:p w14:paraId="30783E34" w14:textId="4F3FC4BD" w:rsidR="002448A3" w:rsidRDefault="005F1DFD" w:rsidP="0085314F">
      <w:pPr>
        <w:rPr>
          <w:rFonts w:ascii="Helvetica" w:hAnsi="Helvetica" w:cs="Helvetica"/>
          <w:color w:val="000000"/>
          <w:sz w:val="21"/>
          <w:szCs w:val="21"/>
          <w:shd w:val="clear" w:color="auto" w:fill="FFFFFF"/>
        </w:rPr>
      </w:pPr>
      <w:r w:rsidRPr="00DA56BF">
        <w:rPr>
          <w:noProof/>
          <w:bdr w:val="single" w:sz="8" w:space="0" w:color="auto"/>
        </w:rPr>
        <w:drawing>
          <wp:inline distT="0" distB="0" distL="0" distR="0" wp14:anchorId="5C6B5675" wp14:editId="344DD461">
            <wp:extent cx="6337300" cy="320929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7300" cy="3209290"/>
                    </a:xfrm>
                    <a:prstGeom prst="rect">
                      <a:avLst/>
                    </a:prstGeom>
                  </pic:spPr>
                </pic:pic>
              </a:graphicData>
            </a:graphic>
          </wp:inline>
        </w:drawing>
      </w:r>
    </w:p>
    <w:p w14:paraId="38EB8B48" w14:textId="77777777" w:rsidR="00F42110" w:rsidRPr="00DA56BF" w:rsidRDefault="00F42110" w:rsidP="00F42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cs="Helvetica"/>
          <w:color w:val="000000"/>
          <w:shd w:val="clear" w:color="auto" w:fill="FFFFFF"/>
        </w:rPr>
      </w:pPr>
      <w:r w:rsidRPr="00DA56BF">
        <w:rPr>
          <w:rFonts w:cs="Helvetica"/>
          <w:color w:val="000000"/>
          <w:shd w:val="clear" w:color="auto" w:fill="FFFFFF"/>
        </w:rPr>
        <w:t>For Alpha=0.1111,Beta=0.06155,Gamma=0.394, Triple Exponential Smoothing Model forecast on the Test Data,  RMSE is 468.758</w:t>
      </w:r>
    </w:p>
    <w:p w14:paraId="179F6013" w14:textId="632DEEB4" w:rsidR="002448A3" w:rsidRDefault="000D32C4" w:rsidP="0085314F">
      <w:r w:rsidRPr="00DA56BF">
        <w:rPr>
          <w:noProof/>
          <w:bdr w:val="single" w:sz="8" w:space="0" w:color="auto"/>
        </w:rPr>
        <w:drawing>
          <wp:inline distT="0" distB="0" distL="0" distR="0" wp14:anchorId="742B68FF" wp14:editId="4067F746">
            <wp:extent cx="5314950" cy="129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4950" cy="1295400"/>
                    </a:xfrm>
                    <a:prstGeom prst="rect">
                      <a:avLst/>
                    </a:prstGeom>
                  </pic:spPr>
                </pic:pic>
              </a:graphicData>
            </a:graphic>
          </wp:inline>
        </w:drawing>
      </w:r>
    </w:p>
    <w:p w14:paraId="6617DD24" w14:textId="0A91642B" w:rsidR="00252FE6" w:rsidRDefault="00252FE6" w:rsidP="0085314F">
      <w:r>
        <w:t xml:space="preserve">Lets </w:t>
      </w:r>
      <w:r w:rsidRPr="00252FE6">
        <w:t>define an empty dataframe to store our values from the loop</w:t>
      </w:r>
    </w:p>
    <w:p w14:paraId="06BC7A00" w14:textId="4791D3F8" w:rsidR="00252FE6" w:rsidRDefault="00A37B27" w:rsidP="0085314F">
      <w:r>
        <w:rPr>
          <w:noProof/>
        </w:rPr>
        <w:drawing>
          <wp:inline distT="0" distB="0" distL="0" distR="0" wp14:anchorId="5709460A" wp14:editId="13D2A0F6">
            <wp:extent cx="5591175" cy="504825"/>
            <wp:effectExtent l="19050" t="19050" r="2857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1175" cy="504825"/>
                    </a:xfrm>
                    <a:prstGeom prst="rect">
                      <a:avLst/>
                    </a:prstGeom>
                    <a:ln w="12700">
                      <a:solidFill>
                        <a:schemeClr val="tx1"/>
                      </a:solidFill>
                    </a:ln>
                  </pic:spPr>
                </pic:pic>
              </a:graphicData>
            </a:graphic>
          </wp:inline>
        </w:drawing>
      </w:r>
    </w:p>
    <w:p w14:paraId="407DA7DC" w14:textId="2F9D89CD" w:rsidR="00A37B27" w:rsidRDefault="00A37B27" w:rsidP="0085314F"/>
    <w:p w14:paraId="49BC4002" w14:textId="55F071F4" w:rsidR="00A37B27" w:rsidRDefault="00A37B27" w:rsidP="0085314F"/>
    <w:p w14:paraId="045086B2" w14:textId="098AADC6" w:rsidR="00A37B27" w:rsidRDefault="00A37B27" w:rsidP="0085314F">
      <w:r>
        <w:t>We will append all the results to it, by changing values of alpha, beta , gamma.</w:t>
      </w:r>
    </w:p>
    <w:p w14:paraId="283929F2" w14:textId="1BB1C563" w:rsidR="00A37B27" w:rsidRDefault="00472D05" w:rsidP="0085314F">
      <w:r>
        <w:t>After Sorting the first five rows are</w:t>
      </w:r>
    </w:p>
    <w:p w14:paraId="0DEE2DA0" w14:textId="154957CC" w:rsidR="00472D05" w:rsidRDefault="00E74FA4" w:rsidP="0085314F">
      <w:r>
        <w:rPr>
          <w:noProof/>
        </w:rPr>
        <w:lastRenderedPageBreak/>
        <w:drawing>
          <wp:inline distT="0" distB="0" distL="0" distR="0" wp14:anchorId="39B9F57E" wp14:editId="7BF6709C">
            <wp:extent cx="4838700" cy="1704975"/>
            <wp:effectExtent l="19050" t="19050" r="19050"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8700" cy="1704975"/>
                    </a:xfrm>
                    <a:prstGeom prst="rect">
                      <a:avLst/>
                    </a:prstGeom>
                    <a:ln w="12700">
                      <a:solidFill>
                        <a:schemeClr val="tx1"/>
                      </a:solidFill>
                    </a:ln>
                  </pic:spPr>
                </pic:pic>
              </a:graphicData>
            </a:graphic>
          </wp:inline>
        </w:drawing>
      </w:r>
    </w:p>
    <w:p w14:paraId="485337C7" w14:textId="0EDC1696" w:rsidR="00472D05" w:rsidRDefault="00472D05" w:rsidP="0085314F"/>
    <w:p w14:paraId="2C5B2EE4" w14:textId="4E565890" w:rsidR="00472D05" w:rsidRDefault="00472D05" w:rsidP="0085314F">
      <w:r>
        <w:t xml:space="preserve">So this model is giving RMSE </w:t>
      </w:r>
      <w:r w:rsidR="00E74FA4">
        <w:t>392.79</w:t>
      </w:r>
      <w:r>
        <w:t xml:space="preserve"> lowest so far, </w:t>
      </w:r>
      <w:r w:rsidR="00C63D12">
        <w:t>and Ideal values are 0.3,0.</w:t>
      </w:r>
      <w:r w:rsidR="002E749B">
        <w:t>3</w:t>
      </w:r>
      <w:r w:rsidR="00C63D12">
        <w:t>,0.3 for Alpha, Beta , Gamma.</w:t>
      </w:r>
    </w:p>
    <w:p w14:paraId="1F8F0CCF" w14:textId="79D55CC9" w:rsidR="00C63D12" w:rsidRDefault="005847E1" w:rsidP="0085314F">
      <w:r w:rsidRPr="005847E1">
        <w:t>Plotting on both the Training and Test data using brute force alpha, beta and gamma determination</w:t>
      </w:r>
    </w:p>
    <w:p w14:paraId="0E5335AF" w14:textId="65520423" w:rsidR="00EE248C" w:rsidRDefault="00521B7E" w:rsidP="0085314F">
      <w:pPr>
        <w:rPr>
          <w:b/>
          <w:bCs/>
        </w:rPr>
      </w:pPr>
      <w:r>
        <w:rPr>
          <w:noProof/>
        </w:rPr>
        <w:drawing>
          <wp:inline distT="0" distB="0" distL="0" distR="0" wp14:anchorId="1675A37C" wp14:editId="268C2465">
            <wp:extent cx="6400800" cy="3252470"/>
            <wp:effectExtent l="19050" t="19050" r="19050" b="241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252470"/>
                    </a:xfrm>
                    <a:prstGeom prst="rect">
                      <a:avLst/>
                    </a:prstGeom>
                    <a:ln w="12700">
                      <a:solidFill>
                        <a:schemeClr val="tx1"/>
                      </a:solidFill>
                    </a:ln>
                  </pic:spPr>
                </pic:pic>
              </a:graphicData>
            </a:graphic>
          </wp:inline>
        </w:drawing>
      </w:r>
    </w:p>
    <w:p w14:paraId="666BFC81" w14:textId="77777777" w:rsidR="00196A56" w:rsidRDefault="00196A56" w:rsidP="0085314F">
      <w:pPr>
        <w:rPr>
          <w:b/>
          <w:bCs/>
        </w:rPr>
      </w:pPr>
    </w:p>
    <w:p w14:paraId="6708739E" w14:textId="77777777" w:rsidR="00E4067B" w:rsidRDefault="00E4067B" w:rsidP="0085314F">
      <w:pPr>
        <w:rPr>
          <w:b/>
          <w:bCs/>
        </w:rPr>
      </w:pPr>
    </w:p>
    <w:p w14:paraId="55E529B0" w14:textId="77777777" w:rsidR="00E4067B" w:rsidRDefault="00E4067B" w:rsidP="0085314F">
      <w:pPr>
        <w:rPr>
          <w:b/>
          <w:bCs/>
        </w:rPr>
      </w:pPr>
    </w:p>
    <w:p w14:paraId="05B02053" w14:textId="77777777" w:rsidR="00E4067B" w:rsidRDefault="00E4067B" w:rsidP="0085314F">
      <w:pPr>
        <w:rPr>
          <w:b/>
          <w:bCs/>
        </w:rPr>
      </w:pPr>
    </w:p>
    <w:p w14:paraId="0FAC2EC8" w14:textId="77777777" w:rsidR="00E4067B" w:rsidRDefault="00E4067B" w:rsidP="0085314F">
      <w:pPr>
        <w:rPr>
          <w:b/>
          <w:bCs/>
        </w:rPr>
      </w:pPr>
    </w:p>
    <w:p w14:paraId="0DADBF1D" w14:textId="77777777" w:rsidR="00E4067B" w:rsidRDefault="00E4067B" w:rsidP="0085314F">
      <w:pPr>
        <w:rPr>
          <w:b/>
          <w:bCs/>
        </w:rPr>
      </w:pPr>
    </w:p>
    <w:p w14:paraId="38AC11DD" w14:textId="5B8B64FA" w:rsidR="009B6BA9" w:rsidRDefault="00196A56" w:rsidP="0085314F">
      <w:pPr>
        <w:rPr>
          <w:b/>
          <w:bCs/>
        </w:rPr>
      </w:pPr>
      <w:r>
        <w:rPr>
          <w:b/>
          <w:bCs/>
        </w:rPr>
        <w:lastRenderedPageBreak/>
        <w:t>The sorted results of all the models so far:</w:t>
      </w:r>
    </w:p>
    <w:p w14:paraId="0D393459" w14:textId="27CE1725" w:rsidR="004F3BA4" w:rsidRDefault="003E3575" w:rsidP="0085314F">
      <w:pPr>
        <w:rPr>
          <w:b/>
          <w:bCs/>
        </w:rPr>
      </w:pPr>
      <w:r>
        <w:rPr>
          <w:noProof/>
        </w:rPr>
        <w:drawing>
          <wp:inline distT="0" distB="0" distL="0" distR="0" wp14:anchorId="1D31FB29" wp14:editId="1B58CC9B">
            <wp:extent cx="4791075" cy="1556884"/>
            <wp:effectExtent l="19050" t="19050" r="9525" b="2476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01083" cy="1560136"/>
                    </a:xfrm>
                    <a:prstGeom prst="rect">
                      <a:avLst/>
                    </a:prstGeom>
                    <a:ln w="12700">
                      <a:solidFill>
                        <a:schemeClr val="tx1"/>
                      </a:solidFill>
                    </a:ln>
                  </pic:spPr>
                </pic:pic>
              </a:graphicData>
            </a:graphic>
          </wp:inline>
        </w:drawing>
      </w:r>
    </w:p>
    <w:p w14:paraId="2C0C3F13" w14:textId="77777777" w:rsidR="000720E2" w:rsidRPr="00DA56BF" w:rsidRDefault="000720E2" w:rsidP="000720E2">
      <w:pPr>
        <w:spacing w:before="0" w:after="0" w:line="240" w:lineRule="auto"/>
        <w:rPr>
          <w:rFonts w:eastAsia="Times New Roman" w:cs="Helvetica"/>
          <w:color w:val="000000"/>
        </w:rPr>
      </w:pPr>
      <w:r w:rsidRPr="00DA56BF">
        <w:rPr>
          <w:rFonts w:eastAsia="Times New Roman" w:cs="Helvetica"/>
          <w:color w:val="000000"/>
        </w:rPr>
        <w:t>For this data, we had both trend and seasonality so by definition Triple Exponential Smoothing is supposed to work better than the Simple Exponential Smoothing as well as the Double Exponential Smoothing</w:t>
      </w:r>
    </w:p>
    <w:p w14:paraId="6CDC92B4" w14:textId="31B4BCC2" w:rsidR="000720E2" w:rsidRPr="00DA56BF" w:rsidRDefault="000720E2" w:rsidP="000720E2">
      <w:pPr>
        <w:spacing w:before="0" w:after="0" w:line="240" w:lineRule="auto"/>
        <w:rPr>
          <w:rFonts w:eastAsia="Times New Roman" w:cs="Helvetica"/>
          <w:color w:val="000000"/>
        </w:rPr>
      </w:pPr>
      <w:r w:rsidRPr="00DA56BF">
        <w:rPr>
          <w:rFonts w:eastAsia="Times New Roman" w:cs="Helvetica"/>
          <w:color w:val="000000"/>
        </w:rPr>
        <w:t>Lets Build Other Models Also.</w:t>
      </w:r>
    </w:p>
    <w:p w14:paraId="7DBA2282" w14:textId="68CAD2BB" w:rsidR="000720E2" w:rsidRDefault="000720E2" w:rsidP="000720E2">
      <w:pPr>
        <w:spacing w:before="0" w:after="0" w:line="240" w:lineRule="auto"/>
        <w:rPr>
          <w:rFonts w:ascii="Helvetica" w:eastAsia="Times New Roman" w:hAnsi="Helvetica" w:cs="Helvetica"/>
          <w:color w:val="000000"/>
          <w:sz w:val="21"/>
          <w:szCs w:val="21"/>
        </w:rPr>
      </w:pPr>
    </w:p>
    <w:p w14:paraId="4803335D" w14:textId="3DD6520C" w:rsidR="000720E2" w:rsidRDefault="000720E2" w:rsidP="000720E2">
      <w:pPr>
        <w:spacing w:before="0" w:after="0" w:line="240" w:lineRule="auto"/>
        <w:rPr>
          <w:rFonts w:ascii="Helvetica" w:eastAsia="Times New Roman" w:hAnsi="Helvetica" w:cs="Helvetica"/>
          <w:color w:val="000000"/>
          <w:sz w:val="21"/>
          <w:szCs w:val="21"/>
        </w:rPr>
      </w:pPr>
    </w:p>
    <w:p w14:paraId="62167957" w14:textId="1339D66D" w:rsidR="000720E2" w:rsidRDefault="000720E2" w:rsidP="000720E2">
      <w:pPr>
        <w:spacing w:before="0" w:after="0" w:line="240" w:lineRule="auto"/>
        <w:rPr>
          <w:rFonts w:ascii="Helvetica" w:eastAsia="Times New Roman" w:hAnsi="Helvetica" w:cs="Helvetica"/>
          <w:color w:val="000000"/>
          <w:sz w:val="21"/>
          <w:szCs w:val="21"/>
        </w:rPr>
      </w:pPr>
    </w:p>
    <w:p w14:paraId="2CE3C294" w14:textId="38AC7D56" w:rsidR="000720E2" w:rsidRDefault="000720E2" w:rsidP="000720E2">
      <w:pPr>
        <w:spacing w:before="0" w:after="0" w:line="240" w:lineRule="auto"/>
        <w:rPr>
          <w:rFonts w:ascii="Helvetica" w:eastAsia="Times New Roman" w:hAnsi="Helvetica" w:cs="Helvetica"/>
          <w:color w:val="000000"/>
          <w:sz w:val="21"/>
          <w:szCs w:val="21"/>
        </w:rPr>
      </w:pPr>
    </w:p>
    <w:p w14:paraId="4C51105A" w14:textId="5CED2ACE" w:rsidR="000720E2" w:rsidRDefault="000720E2" w:rsidP="000720E2">
      <w:pPr>
        <w:spacing w:before="0" w:after="0" w:line="240" w:lineRule="auto"/>
        <w:rPr>
          <w:rFonts w:ascii="Helvetica" w:eastAsia="Times New Roman" w:hAnsi="Helvetica" w:cs="Helvetica"/>
          <w:color w:val="000000"/>
          <w:sz w:val="21"/>
          <w:szCs w:val="21"/>
        </w:rPr>
      </w:pPr>
    </w:p>
    <w:p w14:paraId="11900013" w14:textId="5C5F8735" w:rsidR="000720E2" w:rsidRDefault="000720E2" w:rsidP="000720E2">
      <w:pPr>
        <w:spacing w:before="0" w:after="0" w:line="240" w:lineRule="auto"/>
        <w:rPr>
          <w:rFonts w:ascii="Helvetica" w:eastAsia="Times New Roman" w:hAnsi="Helvetica" w:cs="Helvetica"/>
          <w:color w:val="000000"/>
          <w:sz w:val="21"/>
          <w:szCs w:val="21"/>
        </w:rPr>
      </w:pPr>
    </w:p>
    <w:p w14:paraId="57D2DFD5" w14:textId="4FE1D794" w:rsidR="000720E2" w:rsidRDefault="000720E2" w:rsidP="000720E2">
      <w:pPr>
        <w:spacing w:before="0" w:after="0" w:line="240" w:lineRule="auto"/>
        <w:rPr>
          <w:rFonts w:ascii="Helvetica" w:eastAsia="Times New Roman" w:hAnsi="Helvetica" w:cs="Helvetica"/>
          <w:color w:val="000000"/>
          <w:sz w:val="21"/>
          <w:szCs w:val="21"/>
        </w:rPr>
      </w:pPr>
    </w:p>
    <w:p w14:paraId="26182381" w14:textId="0716E46F" w:rsidR="000720E2" w:rsidRDefault="000720E2" w:rsidP="000720E2">
      <w:pPr>
        <w:spacing w:before="0" w:after="0" w:line="240" w:lineRule="auto"/>
        <w:rPr>
          <w:rFonts w:ascii="Helvetica" w:eastAsia="Times New Roman" w:hAnsi="Helvetica" w:cs="Helvetica"/>
          <w:color w:val="000000"/>
          <w:sz w:val="21"/>
          <w:szCs w:val="21"/>
        </w:rPr>
      </w:pPr>
    </w:p>
    <w:p w14:paraId="14461E44" w14:textId="6103C30F" w:rsidR="000720E2" w:rsidRDefault="000720E2" w:rsidP="000720E2">
      <w:pPr>
        <w:spacing w:before="0" w:after="0" w:line="240" w:lineRule="auto"/>
        <w:rPr>
          <w:rFonts w:ascii="Helvetica" w:eastAsia="Times New Roman" w:hAnsi="Helvetica" w:cs="Helvetica"/>
          <w:color w:val="000000"/>
          <w:sz w:val="21"/>
          <w:szCs w:val="21"/>
        </w:rPr>
      </w:pPr>
    </w:p>
    <w:p w14:paraId="685F04AB" w14:textId="2042F561" w:rsidR="000720E2" w:rsidRDefault="000720E2" w:rsidP="000720E2">
      <w:pPr>
        <w:spacing w:before="0" w:after="0" w:line="240" w:lineRule="auto"/>
        <w:rPr>
          <w:rFonts w:ascii="Helvetica" w:eastAsia="Times New Roman" w:hAnsi="Helvetica" w:cs="Helvetica"/>
          <w:color w:val="000000"/>
          <w:sz w:val="21"/>
          <w:szCs w:val="21"/>
        </w:rPr>
      </w:pPr>
    </w:p>
    <w:p w14:paraId="43CC5B3C" w14:textId="11D4F433" w:rsidR="000720E2" w:rsidRDefault="000720E2" w:rsidP="000720E2">
      <w:pPr>
        <w:spacing w:before="0" w:after="0" w:line="240" w:lineRule="auto"/>
        <w:rPr>
          <w:rFonts w:ascii="Helvetica" w:eastAsia="Times New Roman" w:hAnsi="Helvetica" w:cs="Helvetica"/>
          <w:color w:val="000000"/>
          <w:sz w:val="21"/>
          <w:szCs w:val="21"/>
        </w:rPr>
      </w:pPr>
    </w:p>
    <w:p w14:paraId="31A9157B" w14:textId="3EA9D811" w:rsidR="000720E2" w:rsidRDefault="000720E2" w:rsidP="000720E2">
      <w:pPr>
        <w:spacing w:before="0" w:after="0" w:line="240" w:lineRule="auto"/>
        <w:rPr>
          <w:rFonts w:ascii="Helvetica" w:eastAsia="Times New Roman" w:hAnsi="Helvetica" w:cs="Helvetica"/>
          <w:color w:val="000000"/>
          <w:sz w:val="21"/>
          <w:szCs w:val="21"/>
        </w:rPr>
      </w:pPr>
    </w:p>
    <w:p w14:paraId="14D2C97D" w14:textId="7588748F" w:rsidR="000720E2" w:rsidRDefault="000720E2" w:rsidP="000720E2">
      <w:pPr>
        <w:spacing w:before="0" w:after="0" w:line="240" w:lineRule="auto"/>
        <w:rPr>
          <w:rFonts w:ascii="Helvetica" w:eastAsia="Times New Roman" w:hAnsi="Helvetica" w:cs="Helvetica"/>
          <w:color w:val="000000"/>
          <w:sz w:val="21"/>
          <w:szCs w:val="21"/>
        </w:rPr>
      </w:pPr>
    </w:p>
    <w:p w14:paraId="0EEC7BFA" w14:textId="77777777" w:rsidR="000720E2" w:rsidRPr="000720E2" w:rsidRDefault="000720E2" w:rsidP="000720E2">
      <w:pPr>
        <w:spacing w:before="0" w:after="0" w:line="240" w:lineRule="auto"/>
        <w:rPr>
          <w:rFonts w:ascii="Helvetica" w:eastAsia="Times New Roman" w:hAnsi="Helvetica" w:cs="Helvetica"/>
          <w:color w:val="000000"/>
          <w:sz w:val="21"/>
          <w:szCs w:val="21"/>
        </w:rPr>
      </w:pPr>
    </w:p>
    <w:p w14:paraId="5D39B34A" w14:textId="215CDA33" w:rsidR="007D6472" w:rsidRDefault="007D6472" w:rsidP="0085314F">
      <w:pPr>
        <w:rPr>
          <w:rFonts w:ascii="Helvetica" w:hAnsi="Helvetica" w:cs="Helvetica"/>
          <w:color w:val="000000"/>
          <w:sz w:val="21"/>
          <w:szCs w:val="21"/>
          <w:shd w:val="clear" w:color="auto" w:fill="FFFFFF"/>
        </w:rPr>
      </w:pPr>
    </w:p>
    <w:p w14:paraId="022B88BC" w14:textId="5B293C3B" w:rsidR="000720E2" w:rsidRDefault="000720E2" w:rsidP="0085314F">
      <w:pPr>
        <w:rPr>
          <w:rFonts w:ascii="Helvetica" w:hAnsi="Helvetica" w:cs="Helvetica"/>
          <w:color w:val="000000"/>
          <w:sz w:val="21"/>
          <w:szCs w:val="21"/>
          <w:shd w:val="clear" w:color="auto" w:fill="FFFFFF"/>
        </w:rPr>
      </w:pPr>
    </w:p>
    <w:p w14:paraId="57F89C85" w14:textId="7799792C" w:rsidR="000720E2" w:rsidRDefault="000720E2" w:rsidP="0085314F">
      <w:pPr>
        <w:rPr>
          <w:rFonts w:ascii="Helvetica" w:hAnsi="Helvetica" w:cs="Helvetica"/>
          <w:color w:val="000000"/>
          <w:sz w:val="21"/>
          <w:szCs w:val="21"/>
          <w:shd w:val="clear" w:color="auto" w:fill="FFFFFF"/>
        </w:rPr>
      </w:pPr>
    </w:p>
    <w:p w14:paraId="55CA8B8A" w14:textId="5657FF07" w:rsidR="000720E2" w:rsidRDefault="000720E2" w:rsidP="0085314F">
      <w:pPr>
        <w:rPr>
          <w:rFonts w:ascii="Helvetica" w:hAnsi="Helvetica" w:cs="Helvetica"/>
          <w:color w:val="000000"/>
          <w:sz w:val="21"/>
          <w:szCs w:val="21"/>
          <w:shd w:val="clear" w:color="auto" w:fill="FFFFFF"/>
        </w:rPr>
      </w:pPr>
    </w:p>
    <w:p w14:paraId="08DF9DD7" w14:textId="05B702F9" w:rsidR="000720E2" w:rsidRDefault="000720E2" w:rsidP="0085314F">
      <w:pPr>
        <w:rPr>
          <w:rFonts w:ascii="Helvetica" w:hAnsi="Helvetica" w:cs="Helvetica"/>
          <w:color w:val="000000"/>
          <w:sz w:val="21"/>
          <w:szCs w:val="21"/>
          <w:shd w:val="clear" w:color="auto" w:fill="FFFFFF"/>
        </w:rPr>
      </w:pPr>
    </w:p>
    <w:p w14:paraId="58F9B0F8" w14:textId="7E0701DE" w:rsidR="000720E2" w:rsidRDefault="000720E2" w:rsidP="0085314F">
      <w:pPr>
        <w:rPr>
          <w:rFonts w:ascii="Helvetica" w:hAnsi="Helvetica" w:cs="Helvetica"/>
          <w:color w:val="000000"/>
          <w:sz w:val="21"/>
          <w:szCs w:val="21"/>
          <w:shd w:val="clear" w:color="auto" w:fill="FFFFFF"/>
        </w:rPr>
      </w:pPr>
    </w:p>
    <w:p w14:paraId="6DDF9170" w14:textId="34DB7631" w:rsidR="000720E2" w:rsidRDefault="000720E2" w:rsidP="0085314F">
      <w:pPr>
        <w:rPr>
          <w:rFonts w:ascii="Helvetica" w:hAnsi="Helvetica" w:cs="Helvetica"/>
          <w:color w:val="000000"/>
          <w:sz w:val="21"/>
          <w:szCs w:val="21"/>
          <w:shd w:val="clear" w:color="auto" w:fill="FFFFFF"/>
        </w:rPr>
      </w:pPr>
    </w:p>
    <w:p w14:paraId="6251FD0E" w14:textId="7E65F852" w:rsidR="000720E2" w:rsidRDefault="000720E2" w:rsidP="0085314F">
      <w:pPr>
        <w:rPr>
          <w:rFonts w:ascii="Helvetica" w:hAnsi="Helvetica" w:cs="Helvetica"/>
          <w:color w:val="000000"/>
          <w:sz w:val="21"/>
          <w:szCs w:val="21"/>
          <w:shd w:val="clear" w:color="auto" w:fill="FFFFFF"/>
        </w:rPr>
      </w:pPr>
    </w:p>
    <w:p w14:paraId="19183835" w14:textId="77777777" w:rsidR="000720E2" w:rsidRDefault="000720E2" w:rsidP="00921B94">
      <w:pPr>
        <w:pStyle w:val="Heading4"/>
        <w:shd w:val="clear" w:color="auto" w:fill="FFFFFF"/>
        <w:spacing w:before="240"/>
        <w:rPr>
          <w:rFonts w:ascii="Helvetica" w:hAnsi="Helvetica" w:cs="Helvetica"/>
          <w:b/>
          <w:bCs/>
          <w:color w:val="000000"/>
          <w:sz w:val="21"/>
          <w:szCs w:val="21"/>
        </w:rPr>
      </w:pPr>
    </w:p>
    <w:p w14:paraId="61B52893" w14:textId="77777777" w:rsidR="000720E2" w:rsidRDefault="000720E2" w:rsidP="00921B94">
      <w:pPr>
        <w:pStyle w:val="Heading4"/>
        <w:shd w:val="clear" w:color="auto" w:fill="FFFFFF"/>
        <w:spacing w:before="240"/>
        <w:rPr>
          <w:rFonts w:ascii="Helvetica" w:hAnsi="Helvetica" w:cs="Helvetica"/>
          <w:b/>
          <w:bCs/>
          <w:color w:val="000000"/>
          <w:sz w:val="21"/>
          <w:szCs w:val="21"/>
        </w:rPr>
      </w:pPr>
    </w:p>
    <w:p w14:paraId="25B282F4" w14:textId="51310C64" w:rsidR="00921B94" w:rsidRDefault="00921B94" w:rsidP="00921B94">
      <w:pPr>
        <w:pStyle w:val="Heading4"/>
        <w:shd w:val="clear" w:color="auto" w:fill="FFFFFF"/>
        <w:spacing w:before="240"/>
        <w:rPr>
          <w:rFonts w:ascii="Helvetica" w:hAnsi="Helvetica" w:cs="Helvetica"/>
          <w:b/>
          <w:bCs/>
          <w:color w:val="000000"/>
          <w:sz w:val="21"/>
          <w:szCs w:val="21"/>
        </w:rPr>
      </w:pPr>
      <w:r w:rsidRPr="00921B94">
        <w:rPr>
          <w:rFonts w:ascii="Helvetica" w:hAnsi="Helvetica" w:cs="Helvetica"/>
          <w:b/>
          <w:bCs/>
          <w:color w:val="000000"/>
          <w:sz w:val="21"/>
          <w:szCs w:val="21"/>
        </w:rPr>
        <w:t>Model 4: Linear Regression</w:t>
      </w:r>
    </w:p>
    <w:p w14:paraId="0FFE0174" w14:textId="2B1AB7C7" w:rsidR="00921B94" w:rsidRPr="00DA56BF" w:rsidRDefault="00921B94" w:rsidP="00921B94">
      <w:pPr>
        <w:rPr>
          <w:rFonts w:cs="Helvetica"/>
          <w:color w:val="000000"/>
          <w:shd w:val="clear" w:color="auto" w:fill="FFFFFF"/>
        </w:rPr>
      </w:pPr>
      <w:r w:rsidRPr="00DA56BF">
        <w:rPr>
          <w:rFonts w:cs="Helvetica"/>
          <w:color w:val="000000"/>
          <w:shd w:val="clear" w:color="auto" w:fill="FFFFFF"/>
        </w:rPr>
        <w:t>For this particular linear regression, we are going to regress the '</w:t>
      </w:r>
      <w:r w:rsidR="000720E2" w:rsidRPr="00DA56BF">
        <w:rPr>
          <w:rFonts w:cs="Helvetica"/>
          <w:color w:val="000000"/>
          <w:shd w:val="clear" w:color="auto" w:fill="FFFFFF"/>
        </w:rPr>
        <w:t>Sparkling</w:t>
      </w:r>
      <w:r w:rsidRPr="00DA56BF">
        <w:rPr>
          <w:rFonts w:cs="Helvetica"/>
          <w:color w:val="000000"/>
          <w:shd w:val="clear" w:color="auto" w:fill="FFFFFF"/>
        </w:rPr>
        <w:t>-Sales' variable against the order of the occurrence. For this we need to modify our training data before fitting it into a linear regression.</w:t>
      </w:r>
    </w:p>
    <w:p w14:paraId="33FC9C67" w14:textId="7D08EBAA" w:rsidR="00921B94" w:rsidRDefault="00921B94" w:rsidP="00921B94">
      <w:pPr>
        <w:rPr>
          <w:rFonts w:ascii="Helvetica" w:hAnsi="Helvetica" w:cs="Helvetica"/>
          <w:color w:val="000000"/>
          <w:sz w:val="21"/>
          <w:szCs w:val="21"/>
          <w:shd w:val="clear" w:color="auto" w:fill="FFFFFF"/>
        </w:rPr>
      </w:pPr>
    </w:p>
    <w:p w14:paraId="5A45C733" w14:textId="4F21AE7F" w:rsidR="00921B94" w:rsidRDefault="008C27D6" w:rsidP="00921B94">
      <w:r>
        <w:rPr>
          <w:noProof/>
        </w:rPr>
        <w:drawing>
          <wp:inline distT="0" distB="0" distL="0" distR="0" wp14:anchorId="4FC1A2B6" wp14:editId="6ED6C74A">
            <wp:extent cx="6400800" cy="1160145"/>
            <wp:effectExtent l="19050" t="19050" r="19050" b="209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1160145"/>
                    </a:xfrm>
                    <a:prstGeom prst="rect">
                      <a:avLst/>
                    </a:prstGeom>
                    <a:ln w="12700">
                      <a:solidFill>
                        <a:schemeClr val="tx1"/>
                      </a:solidFill>
                    </a:ln>
                  </pic:spPr>
                </pic:pic>
              </a:graphicData>
            </a:graphic>
          </wp:inline>
        </w:drawing>
      </w:r>
    </w:p>
    <w:p w14:paraId="5A301880" w14:textId="0228C297" w:rsidR="008C27D6" w:rsidRDefault="008C27D6" w:rsidP="00921B94"/>
    <w:p w14:paraId="70BDD765" w14:textId="0028ED2D" w:rsidR="008C27D6" w:rsidRDefault="008C27D6" w:rsidP="00921B94">
      <w:pPr>
        <w:rPr>
          <w:rFonts w:ascii="Helvetica" w:hAnsi="Helvetica" w:cs="Helvetica"/>
          <w:color w:val="000000"/>
          <w:sz w:val="21"/>
          <w:szCs w:val="21"/>
          <w:shd w:val="clear" w:color="auto" w:fill="FFFFFF"/>
        </w:rPr>
      </w:pPr>
      <w:r w:rsidRPr="00DA56BF">
        <w:rPr>
          <w:rStyle w:val="Style1Char"/>
        </w:rPr>
        <w:t>We see that we have successfully the generated the numerical time instance order for both the training and test set. Now we will add these values in the training and test set.</w:t>
      </w:r>
    </w:p>
    <w:p w14:paraId="0A2E3A26" w14:textId="77777777" w:rsidR="002F1261" w:rsidRDefault="002F1261" w:rsidP="0085314F">
      <w:pPr>
        <w:rPr>
          <w:rFonts w:ascii="Helvetica" w:hAnsi="Helvetica" w:cs="Helvetica"/>
          <w:color w:val="000000"/>
          <w:sz w:val="21"/>
          <w:szCs w:val="21"/>
          <w:shd w:val="clear" w:color="auto" w:fill="FFFFFF"/>
        </w:rPr>
      </w:pPr>
      <w:r>
        <w:rPr>
          <w:noProof/>
        </w:rPr>
        <w:lastRenderedPageBreak/>
        <w:drawing>
          <wp:inline distT="0" distB="0" distL="0" distR="0" wp14:anchorId="20994102" wp14:editId="0E9F562E">
            <wp:extent cx="2847975" cy="6600825"/>
            <wp:effectExtent l="19050" t="19050" r="28575"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6600825"/>
                    </a:xfrm>
                    <a:prstGeom prst="rect">
                      <a:avLst/>
                    </a:prstGeom>
                    <a:ln w="12700">
                      <a:solidFill>
                        <a:schemeClr val="tx1"/>
                      </a:solidFill>
                    </a:ln>
                  </pic:spPr>
                </pic:pic>
              </a:graphicData>
            </a:graphic>
          </wp:inline>
        </w:drawing>
      </w:r>
    </w:p>
    <w:p w14:paraId="1020A796" w14:textId="198B259A" w:rsidR="00EB3B7B" w:rsidRDefault="00EB3B7B" w:rsidP="00DA56BF">
      <w:pPr>
        <w:pStyle w:val="Style1"/>
      </w:pPr>
      <w:r>
        <w:t>Now our training and test data has been modified, let us go ahead use Linear regression to build the model on the training data and test the model on the test data.</w:t>
      </w:r>
    </w:p>
    <w:p w14:paraId="10AE1929" w14:textId="77777777" w:rsidR="002F1261" w:rsidRDefault="002F1261" w:rsidP="0085314F">
      <w:pPr>
        <w:rPr>
          <w:rFonts w:ascii="Helvetica" w:hAnsi="Helvetica" w:cs="Helvetica"/>
          <w:color w:val="000000"/>
          <w:sz w:val="21"/>
          <w:szCs w:val="21"/>
          <w:shd w:val="clear" w:color="auto" w:fill="FFFFFF"/>
        </w:rPr>
      </w:pPr>
    </w:p>
    <w:p w14:paraId="04B72C5C" w14:textId="77777777" w:rsidR="002F1261" w:rsidRDefault="002F1261" w:rsidP="0085314F">
      <w:pPr>
        <w:rPr>
          <w:rFonts w:ascii="Helvetica" w:hAnsi="Helvetica" w:cs="Helvetica"/>
          <w:color w:val="000000"/>
          <w:sz w:val="21"/>
          <w:szCs w:val="21"/>
          <w:shd w:val="clear" w:color="auto" w:fill="FFFFFF"/>
        </w:rPr>
      </w:pPr>
    </w:p>
    <w:p w14:paraId="2727A557" w14:textId="77777777" w:rsidR="002F1261" w:rsidRDefault="002F1261" w:rsidP="0085314F">
      <w:pPr>
        <w:rPr>
          <w:rFonts w:ascii="Helvetica" w:hAnsi="Helvetica" w:cs="Helvetica"/>
          <w:color w:val="000000"/>
          <w:sz w:val="21"/>
          <w:szCs w:val="21"/>
          <w:shd w:val="clear" w:color="auto" w:fill="FFFFFF"/>
        </w:rPr>
      </w:pPr>
    </w:p>
    <w:p w14:paraId="3FC07D51" w14:textId="022D83D8" w:rsidR="00EB3B7B" w:rsidRDefault="00026EA7" w:rsidP="0085314F">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Prediction plot:</w:t>
      </w:r>
    </w:p>
    <w:p w14:paraId="61F261E3" w14:textId="05D293D2" w:rsidR="00026EA7" w:rsidRDefault="00E241C9" w:rsidP="0085314F">
      <w:pPr>
        <w:rPr>
          <w:rFonts w:ascii="Helvetica" w:hAnsi="Helvetica" w:cs="Helvetica"/>
          <w:color w:val="000000"/>
          <w:sz w:val="21"/>
          <w:szCs w:val="21"/>
          <w:shd w:val="clear" w:color="auto" w:fill="FFFFFF"/>
        </w:rPr>
      </w:pPr>
      <w:r w:rsidRPr="00DA56BF">
        <w:rPr>
          <w:noProof/>
          <w:bdr w:val="single" w:sz="8" w:space="0" w:color="auto"/>
        </w:rPr>
        <w:drawing>
          <wp:inline distT="0" distB="0" distL="0" distR="0" wp14:anchorId="7A7D8786" wp14:editId="47DD5820">
            <wp:extent cx="6350000" cy="3002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0000" cy="3002915"/>
                    </a:xfrm>
                    <a:prstGeom prst="rect">
                      <a:avLst/>
                    </a:prstGeom>
                  </pic:spPr>
                </pic:pic>
              </a:graphicData>
            </a:graphic>
          </wp:inline>
        </w:drawing>
      </w:r>
    </w:p>
    <w:p w14:paraId="02E382C5" w14:textId="77777777" w:rsidR="00561323" w:rsidRPr="00561323" w:rsidRDefault="00561323" w:rsidP="00561323">
      <w:pPr>
        <w:pStyle w:val="Heading4"/>
        <w:shd w:val="clear" w:color="auto" w:fill="FFFFFF"/>
        <w:spacing w:before="240"/>
        <w:rPr>
          <w:rFonts w:ascii="Helvetica" w:hAnsi="Helvetica" w:cs="Helvetica"/>
          <w:b/>
          <w:bCs/>
          <w:color w:val="000000"/>
          <w:sz w:val="21"/>
          <w:szCs w:val="21"/>
        </w:rPr>
      </w:pPr>
      <w:r w:rsidRPr="00561323">
        <w:rPr>
          <w:rFonts w:ascii="Helvetica" w:hAnsi="Helvetica" w:cs="Helvetica"/>
          <w:b/>
          <w:bCs/>
          <w:color w:val="000000"/>
          <w:sz w:val="21"/>
          <w:szCs w:val="21"/>
        </w:rPr>
        <w:t>Model Evaluation</w:t>
      </w:r>
    </w:p>
    <w:p w14:paraId="161890E5" w14:textId="70EDEDCE" w:rsidR="00EB3B7B" w:rsidRDefault="00EB3B7B" w:rsidP="0085314F">
      <w:pPr>
        <w:rPr>
          <w:rFonts w:ascii="Helvetica" w:hAnsi="Helvetica" w:cs="Helvetica"/>
          <w:color w:val="000000"/>
          <w:sz w:val="21"/>
          <w:szCs w:val="21"/>
          <w:shd w:val="clear" w:color="auto" w:fill="FFFFFF"/>
        </w:rPr>
      </w:pPr>
    </w:p>
    <w:p w14:paraId="56523598" w14:textId="5559DCF2" w:rsidR="00FE13B2" w:rsidRDefault="00FE13B2" w:rsidP="00FE13B2">
      <w:r w:rsidRPr="00FE13B2">
        <w:t>For RegressionOnTime forecast on the Test Data,  RMSE is 1</w:t>
      </w:r>
      <w:r w:rsidR="00894646">
        <w:t>389.35</w:t>
      </w:r>
    </w:p>
    <w:p w14:paraId="4F2B67FF" w14:textId="5793AB8E" w:rsidR="006E3707" w:rsidRDefault="00561AF8" w:rsidP="00FE13B2">
      <w:r w:rsidRPr="00DA56BF">
        <w:rPr>
          <w:noProof/>
          <w:bdr w:val="single" w:sz="8" w:space="0" w:color="auto"/>
        </w:rPr>
        <w:drawing>
          <wp:inline distT="0" distB="0" distL="0" distR="0" wp14:anchorId="57295E3F" wp14:editId="691173CC">
            <wp:extent cx="531495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4950" cy="1981200"/>
                    </a:xfrm>
                    <a:prstGeom prst="rect">
                      <a:avLst/>
                    </a:prstGeom>
                  </pic:spPr>
                </pic:pic>
              </a:graphicData>
            </a:graphic>
          </wp:inline>
        </w:drawing>
      </w:r>
    </w:p>
    <w:p w14:paraId="756B0896" w14:textId="7A71D69B" w:rsidR="006E3707" w:rsidRDefault="006E3707" w:rsidP="00FE13B2"/>
    <w:p w14:paraId="7C42F848" w14:textId="303BEBA7" w:rsidR="006E3707" w:rsidRDefault="006E3707" w:rsidP="00FE13B2"/>
    <w:p w14:paraId="3EC80BDD" w14:textId="1B7BEA8A" w:rsidR="006E3707" w:rsidRDefault="006E3707" w:rsidP="00FE13B2"/>
    <w:p w14:paraId="7C4BD472" w14:textId="77777777" w:rsidR="00BE0A10" w:rsidRDefault="00BE0A10" w:rsidP="00BE0A10">
      <w:pPr>
        <w:pStyle w:val="Heading4"/>
        <w:shd w:val="clear" w:color="auto" w:fill="FFFFFF"/>
        <w:spacing w:before="0"/>
        <w:rPr>
          <w:rStyle w:val="mi"/>
          <w:rFonts w:ascii="STIXMathJax_Normal-italic" w:hAnsi="STIXMathJax_Normal-italic" w:cs="Helvetica"/>
          <w:b/>
          <w:bCs/>
          <w:color w:val="000000"/>
          <w:sz w:val="25"/>
          <w:szCs w:val="25"/>
          <w:bdr w:val="none" w:sz="0" w:space="0" w:color="auto" w:frame="1"/>
        </w:rPr>
      </w:pPr>
      <w:r w:rsidRPr="00BE0A10">
        <w:rPr>
          <w:rFonts w:ascii="Helvetica" w:hAnsi="Helvetica" w:cs="Helvetica"/>
          <w:b/>
          <w:bCs/>
          <w:color w:val="000000"/>
          <w:sz w:val="21"/>
          <w:szCs w:val="21"/>
        </w:rPr>
        <w:lastRenderedPageBreak/>
        <w:t>Model 5: Naive Approach:</w:t>
      </w:r>
    </w:p>
    <w:p w14:paraId="29E4A3AA" w14:textId="77777777" w:rsidR="00BE0A10" w:rsidRDefault="00BE0A10" w:rsidP="00BE0A10">
      <w:pPr>
        <w:pStyle w:val="Heading4"/>
        <w:shd w:val="clear" w:color="auto" w:fill="FFFFFF"/>
        <w:spacing w:before="0"/>
        <w:rPr>
          <w:rStyle w:val="mi"/>
          <w:rFonts w:ascii="STIXMathJax_Normal-italic" w:hAnsi="STIXMathJax_Normal-italic" w:cs="Helvetica"/>
          <w:b/>
          <w:bCs/>
          <w:color w:val="000000"/>
          <w:sz w:val="25"/>
          <w:szCs w:val="25"/>
          <w:bdr w:val="none" w:sz="0" w:space="0" w:color="auto" w:frame="1"/>
        </w:rPr>
      </w:pPr>
    </w:p>
    <w:p w14:paraId="607B2CEA" w14:textId="77777777" w:rsidR="00B81487" w:rsidRDefault="00B81487" w:rsidP="00DA56BF">
      <w:pPr>
        <w:pStyle w:val="Style1"/>
      </w:pPr>
      <w:r>
        <w:t>For this particular naive model, we say that the prediction for tomorrow is the same as today and the prediction for day after tomorrow is tomorrow and since the prediction of tomorrow is same as today,therefore the prediction for day after tomorrow is also today.</w:t>
      </w:r>
    </w:p>
    <w:p w14:paraId="1D5BEAC8" w14:textId="77777777" w:rsidR="00B81487" w:rsidRDefault="00B81487" w:rsidP="00BE0A10">
      <w:pPr>
        <w:pStyle w:val="Heading4"/>
        <w:shd w:val="clear" w:color="auto" w:fill="FFFFFF"/>
        <w:spacing w:before="0"/>
        <w:rPr>
          <w:rFonts w:ascii="Helvetica" w:hAnsi="Helvetica" w:cs="Helvetica"/>
          <w:color w:val="000000"/>
          <w:sz w:val="21"/>
          <w:szCs w:val="21"/>
          <w:shd w:val="clear" w:color="auto" w:fill="FFFFFF"/>
        </w:rPr>
      </w:pPr>
    </w:p>
    <w:p w14:paraId="421F5583" w14:textId="6D57B119" w:rsidR="00B24F3F" w:rsidRDefault="00B24F3F" w:rsidP="00BE0A10">
      <w:pPr>
        <w:pStyle w:val="Heading4"/>
        <w:shd w:val="clear" w:color="auto" w:fill="FFFFFF"/>
        <w:spacing w:before="0"/>
        <w:rPr>
          <w:rFonts w:ascii="Helvetica" w:hAnsi="Helvetica" w:cs="Helvetica"/>
          <w:color w:val="000000"/>
          <w:sz w:val="21"/>
          <w:szCs w:val="21"/>
          <w:shd w:val="clear" w:color="auto" w:fill="FFFFFF"/>
        </w:rPr>
      </w:pPr>
    </w:p>
    <w:p w14:paraId="5831FAC0" w14:textId="6AEADA9F" w:rsidR="00B24F3F" w:rsidRDefault="00B24F3F" w:rsidP="00B24F3F">
      <w:r>
        <w:t>Prediction : First 5 rows:</w:t>
      </w:r>
    </w:p>
    <w:p w14:paraId="4ED1F2C8" w14:textId="14554B0B" w:rsidR="00B24F3F" w:rsidRPr="00B24F3F" w:rsidRDefault="00FB69FF" w:rsidP="00B24F3F">
      <w:r>
        <w:rPr>
          <w:noProof/>
        </w:rPr>
        <w:drawing>
          <wp:inline distT="0" distB="0" distL="0" distR="0" wp14:anchorId="272CA01E" wp14:editId="71DDCAE7">
            <wp:extent cx="2371725" cy="1428750"/>
            <wp:effectExtent l="19050" t="19050" r="2857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71725" cy="1428750"/>
                    </a:xfrm>
                    <a:prstGeom prst="rect">
                      <a:avLst/>
                    </a:prstGeom>
                    <a:ln w="12700">
                      <a:solidFill>
                        <a:schemeClr val="tx1"/>
                      </a:solidFill>
                    </a:ln>
                  </pic:spPr>
                </pic:pic>
              </a:graphicData>
            </a:graphic>
          </wp:inline>
        </w:drawing>
      </w:r>
    </w:p>
    <w:p w14:paraId="3F363D41" w14:textId="7463C341" w:rsidR="00B24F3F" w:rsidRPr="00B24F3F" w:rsidRDefault="00B24F3F" w:rsidP="00BE0A10">
      <w:pPr>
        <w:pStyle w:val="Heading4"/>
        <w:shd w:val="clear" w:color="auto" w:fill="FFFFFF"/>
        <w:spacing w:before="0"/>
        <w:rPr>
          <w:rFonts w:ascii="Helvetica" w:hAnsi="Helvetica" w:cs="Helvetica"/>
          <w:b/>
          <w:bCs/>
          <w:color w:val="000000"/>
          <w:sz w:val="21"/>
          <w:szCs w:val="21"/>
          <w:shd w:val="clear" w:color="auto" w:fill="FFFFFF"/>
        </w:rPr>
      </w:pPr>
      <w:r w:rsidRPr="00B24F3F">
        <w:rPr>
          <w:rFonts w:ascii="Helvetica" w:hAnsi="Helvetica" w:cs="Helvetica"/>
          <w:b/>
          <w:bCs/>
          <w:color w:val="000000"/>
          <w:sz w:val="21"/>
          <w:szCs w:val="21"/>
          <w:shd w:val="clear" w:color="auto" w:fill="FFFFFF"/>
        </w:rPr>
        <w:lastRenderedPageBreak/>
        <w:t>Prediction Plot:</w:t>
      </w:r>
    </w:p>
    <w:p w14:paraId="7C563411" w14:textId="77777777" w:rsidR="00B24F3F" w:rsidRDefault="00B24F3F" w:rsidP="00BE0A10">
      <w:pPr>
        <w:pStyle w:val="Heading4"/>
        <w:shd w:val="clear" w:color="auto" w:fill="FFFFFF"/>
        <w:spacing w:before="0"/>
        <w:rPr>
          <w:rFonts w:ascii="Helvetica" w:hAnsi="Helvetica" w:cs="Helvetica"/>
          <w:color w:val="000000"/>
          <w:sz w:val="21"/>
          <w:szCs w:val="21"/>
          <w:shd w:val="clear" w:color="auto" w:fill="FFFFFF"/>
        </w:rPr>
      </w:pPr>
    </w:p>
    <w:p w14:paraId="4FC6FD89" w14:textId="0BB814DB" w:rsidR="00B24F3F" w:rsidRDefault="00FB69FF" w:rsidP="00BE0A10">
      <w:pPr>
        <w:pStyle w:val="Heading4"/>
        <w:shd w:val="clear" w:color="auto" w:fill="FFFFFF"/>
        <w:spacing w:before="0"/>
        <w:rPr>
          <w:rFonts w:ascii="Helvetica" w:hAnsi="Helvetica" w:cs="Helvetica"/>
          <w:color w:val="000000"/>
          <w:sz w:val="21"/>
          <w:szCs w:val="21"/>
          <w:shd w:val="clear" w:color="auto" w:fill="FFFFFF"/>
        </w:rPr>
      </w:pPr>
      <w:r>
        <w:rPr>
          <w:noProof/>
        </w:rPr>
        <w:drawing>
          <wp:inline distT="0" distB="0" distL="0" distR="0" wp14:anchorId="3004C630" wp14:editId="41448989">
            <wp:extent cx="6400800" cy="4856480"/>
            <wp:effectExtent l="19050" t="19050" r="19050" b="203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4856480"/>
                    </a:xfrm>
                    <a:prstGeom prst="rect">
                      <a:avLst/>
                    </a:prstGeom>
                    <a:ln w="12700">
                      <a:solidFill>
                        <a:schemeClr val="tx1"/>
                      </a:solidFill>
                    </a:ln>
                  </pic:spPr>
                </pic:pic>
              </a:graphicData>
            </a:graphic>
          </wp:inline>
        </w:drawing>
      </w:r>
    </w:p>
    <w:p w14:paraId="39AD3479" w14:textId="77777777" w:rsidR="00B24F3F" w:rsidRDefault="00B24F3F" w:rsidP="00BE0A10">
      <w:pPr>
        <w:pStyle w:val="Heading4"/>
        <w:shd w:val="clear" w:color="auto" w:fill="FFFFFF"/>
        <w:spacing w:before="0"/>
        <w:rPr>
          <w:rFonts w:ascii="Helvetica" w:hAnsi="Helvetica" w:cs="Helvetica"/>
          <w:color w:val="000000"/>
          <w:sz w:val="21"/>
          <w:szCs w:val="21"/>
          <w:shd w:val="clear" w:color="auto" w:fill="FFFFFF"/>
        </w:rPr>
      </w:pPr>
    </w:p>
    <w:p w14:paraId="48A84602" w14:textId="54CE27FE" w:rsidR="00BE0A10" w:rsidRPr="00BE0A10" w:rsidRDefault="00BE0A10" w:rsidP="00BE0A10">
      <w:pPr>
        <w:pStyle w:val="Heading4"/>
        <w:shd w:val="clear" w:color="auto" w:fill="FFFFFF"/>
        <w:spacing w:before="0"/>
        <w:rPr>
          <w:rStyle w:val="Hyperlink"/>
          <w:rFonts w:ascii="Helvetica" w:hAnsi="Helvetica" w:cs="Helvetica"/>
          <w:b/>
          <w:bCs/>
          <w:color w:val="1A466C"/>
          <w:sz w:val="21"/>
          <w:szCs w:val="21"/>
          <w:u w:val="none"/>
        </w:rPr>
      </w:pPr>
      <w:r w:rsidRPr="00BE0A10">
        <w:rPr>
          <w:rFonts w:ascii="Helvetica" w:hAnsi="Helvetica" w:cs="Helvetica"/>
          <w:b/>
          <w:bCs/>
          <w:color w:val="000000"/>
          <w:sz w:val="21"/>
          <w:szCs w:val="21"/>
        </w:rPr>
        <w:t xml:space="preserve"> </w:t>
      </w:r>
      <w:r>
        <w:rPr>
          <w:rFonts w:ascii="Helvetica" w:hAnsi="Helvetica" w:cs="Helvetica"/>
          <w:b/>
          <w:bCs/>
          <w:color w:val="000000"/>
          <w:sz w:val="21"/>
          <w:szCs w:val="21"/>
        </w:rPr>
        <w:fldChar w:fldCharType="begin"/>
      </w:r>
      <w:r w:rsidRPr="00BE0A10">
        <w:rPr>
          <w:rFonts w:ascii="Helvetica" w:hAnsi="Helvetica" w:cs="Helvetica"/>
          <w:b/>
          <w:bCs/>
          <w:color w:val="000000"/>
          <w:sz w:val="21"/>
          <w:szCs w:val="21"/>
        </w:rPr>
        <w:instrText xml:space="preserve"> HYPERLINK "http://localhost:8888/notebooks/Project%20_TSF_Problem1_Rose.ipynb" \l "Model-5:-Naive-Approach:-$\\hat{y}_{t+1}-=-y_t$" </w:instrText>
      </w:r>
      <w:r>
        <w:rPr>
          <w:rFonts w:ascii="Helvetica" w:hAnsi="Helvetica" w:cs="Helvetica"/>
          <w:b/>
          <w:bCs/>
          <w:color w:val="000000"/>
          <w:sz w:val="21"/>
          <w:szCs w:val="21"/>
        </w:rPr>
        <w:fldChar w:fldCharType="separate"/>
      </w:r>
    </w:p>
    <w:p w14:paraId="3DF56D3C" w14:textId="17AF02BD" w:rsidR="006E3707" w:rsidRDefault="00BE0A10" w:rsidP="00BE0A10">
      <w:pPr>
        <w:rPr>
          <w:rFonts w:ascii="Helvetica" w:hAnsi="Helvetica" w:cs="Helvetica"/>
          <w:color w:val="000000"/>
          <w:sz w:val="21"/>
          <w:szCs w:val="21"/>
        </w:rPr>
      </w:pPr>
      <w:r>
        <w:rPr>
          <w:color w:val="1A466C"/>
        </w:rPr>
        <w:br/>
      </w:r>
      <w:r>
        <w:rPr>
          <w:rFonts w:ascii="Helvetica" w:hAnsi="Helvetica" w:cs="Helvetica"/>
          <w:color w:val="000000"/>
          <w:sz w:val="21"/>
          <w:szCs w:val="21"/>
        </w:rPr>
        <w:fldChar w:fldCharType="end"/>
      </w:r>
    </w:p>
    <w:p w14:paraId="3008D20C" w14:textId="158AC712" w:rsidR="007841C6" w:rsidRDefault="007841C6" w:rsidP="00BE0A10">
      <w:pPr>
        <w:rPr>
          <w:rFonts w:ascii="Helvetica" w:hAnsi="Helvetica" w:cs="Helvetica"/>
          <w:color w:val="000000"/>
          <w:sz w:val="21"/>
          <w:szCs w:val="21"/>
        </w:rPr>
      </w:pPr>
    </w:p>
    <w:p w14:paraId="0803AEC5" w14:textId="13E56A99" w:rsidR="00FB69FF" w:rsidRDefault="00FB69FF" w:rsidP="00BE0A10">
      <w:pPr>
        <w:rPr>
          <w:rFonts w:ascii="Helvetica" w:hAnsi="Helvetica" w:cs="Helvetica"/>
          <w:color w:val="000000"/>
          <w:sz w:val="21"/>
          <w:szCs w:val="21"/>
        </w:rPr>
      </w:pPr>
    </w:p>
    <w:p w14:paraId="633731E4" w14:textId="5781EE83" w:rsidR="00FB69FF" w:rsidRDefault="00FB69FF" w:rsidP="00BE0A10">
      <w:pPr>
        <w:rPr>
          <w:rFonts w:ascii="Helvetica" w:hAnsi="Helvetica" w:cs="Helvetica"/>
          <w:color w:val="000000"/>
          <w:sz w:val="21"/>
          <w:szCs w:val="21"/>
        </w:rPr>
      </w:pPr>
    </w:p>
    <w:p w14:paraId="0F0FF6E8" w14:textId="4839311C" w:rsidR="00FB69FF" w:rsidRDefault="00FB69FF" w:rsidP="00BE0A10">
      <w:pPr>
        <w:rPr>
          <w:rFonts w:ascii="Helvetica" w:hAnsi="Helvetica" w:cs="Helvetica"/>
          <w:color w:val="000000"/>
          <w:sz w:val="21"/>
          <w:szCs w:val="21"/>
        </w:rPr>
      </w:pPr>
    </w:p>
    <w:p w14:paraId="551DD809" w14:textId="77777777" w:rsidR="00FB69FF" w:rsidRDefault="00FB69FF" w:rsidP="00BE0A10">
      <w:pPr>
        <w:rPr>
          <w:rFonts w:ascii="Helvetica" w:hAnsi="Helvetica" w:cs="Helvetica"/>
          <w:color w:val="000000"/>
          <w:sz w:val="21"/>
          <w:szCs w:val="21"/>
        </w:rPr>
      </w:pPr>
    </w:p>
    <w:p w14:paraId="446CB6B3" w14:textId="7675CDBF" w:rsidR="007841C6" w:rsidRDefault="007841C6" w:rsidP="00BE0A10">
      <w:pPr>
        <w:rPr>
          <w:rFonts w:ascii="Helvetica" w:hAnsi="Helvetica" w:cs="Helvetica"/>
          <w:color w:val="000000"/>
          <w:sz w:val="21"/>
          <w:szCs w:val="21"/>
        </w:rPr>
      </w:pPr>
    </w:p>
    <w:p w14:paraId="3B44AF4C" w14:textId="77777777" w:rsidR="007841C6" w:rsidRPr="001804D1" w:rsidRDefault="007841C6" w:rsidP="007841C6">
      <w:pPr>
        <w:pStyle w:val="Heading4"/>
        <w:shd w:val="clear" w:color="auto" w:fill="FFFFFF"/>
        <w:spacing w:before="240"/>
        <w:rPr>
          <w:rFonts w:ascii="Helvetica" w:hAnsi="Helvetica" w:cs="Helvetica"/>
          <w:b/>
          <w:bCs/>
          <w:color w:val="000000"/>
          <w:sz w:val="21"/>
          <w:szCs w:val="21"/>
        </w:rPr>
      </w:pPr>
      <w:r w:rsidRPr="001804D1">
        <w:rPr>
          <w:rFonts w:ascii="Helvetica" w:hAnsi="Helvetica" w:cs="Helvetica"/>
          <w:b/>
          <w:bCs/>
          <w:color w:val="000000"/>
          <w:sz w:val="21"/>
          <w:szCs w:val="21"/>
        </w:rPr>
        <w:lastRenderedPageBreak/>
        <w:t>Model Evaluation</w:t>
      </w:r>
    </w:p>
    <w:p w14:paraId="5CD16617" w14:textId="02E039C0" w:rsidR="0090410E" w:rsidRDefault="0090410E" w:rsidP="00DA56BF">
      <w:pPr>
        <w:pStyle w:val="Style1"/>
      </w:pPr>
      <w:r w:rsidRPr="0090410E">
        <w:t>For RegressionOnTime forecast on the Test Data,  RMSE is 3864.279</w:t>
      </w:r>
    </w:p>
    <w:p w14:paraId="6F142887" w14:textId="77777777" w:rsidR="00B74DB7" w:rsidRPr="0090410E" w:rsidRDefault="00B74DB7" w:rsidP="00B74DB7"/>
    <w:p w14:paraId="1F00D1FC" w14:textId="71D45826" w:rsidR="0090410E" w:rsidRPr="0090410E" w:rsidRDefault="00B74DB7" w:rsidP="0090410E">
      <w:r w:rsidRPr="00DA56BF">
        <w:rPr>
          <w:noProof/>
          <w:bdr w:val="single" w:sz="8" w:space="0" w:color="auto"/>
        </w:rPr>
        <w:drawing>
          <wp:inline distT="0" distB="0" distL="0" distR="0" wp14:anchorId="7A469DA4" wp14:editId="021A95E4">
            <wp:extent cx="5400675" cy="21717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2171700"/>
                    </a:xfrm>
                    <a:prstGeom prst="rect">
                      <a:avLst/>
                    </a:prstGeom>
                  </pic:spPr>
                </pic:pic>
              </a:graphicData>
            </a:graphic>
          </wp:inline>
        </w:drawing>
      </w:r>
    </w:p>
    <w:p w14:paraId="46455886" w14:textId="6D61F50D" w:rsidR="007841C6" w:rsidRDefault="007841C6" w:rsidP="007841C6"/>
    <w:p w14:paraId="6202F4E6" w14:textId="2459DEE0" w:rsidR="007841C6" w:rsidRDefault="007841C6" w:rsidP="007841C6"/>
    <w:p w14:paraId="20EF6E2B" w14:textId="1C623DA4" w:rsidR="00C928C8" w:rsidRDefault="00C928C8" w:rsidP="007841C6"/>
    <w:p w14:paraId="7FE38422" w14:textId="5650F819" w:rsidR="00C928C8" w:rsidRDefault="00C928C8" w:rsidP="007841C6"/>
    <w:p w14:paraId="7B4AB8B6" w14:textId="7C9D11F4" w:rsidR="00C928C8" w:rsidRDefault="00C928C8" w:rsidP="007841C6"/>
    <w:p w14:paraId="30C6B6F3" w14:textId="5265651D" w:rsidR="00C928C8" w:rsidRDefault="00C928C8" w:rsidP="007841C6"/>
    <w:p w14:paraId="16E4E566" w14:textId="6641480E" w:rsidR="00C928C8" w:rsidRDefault="00C928C8" w:rsidP="007841C6"/>
    <w:p w14:paraId="71761E4B" w14:textId="5B7521F3" w:rsidR="00C928C8" w:rsidRDefault="00C928C8" w:rsidP="007841C6"/>
    <w:p w14:paraId="37A4471D" w14:textId="3448E33A" w:rsidR="00C928C8" w:rsidRDefault="00C928C8" w:rsidP="007841C6"/>
    <w:p w14:paraId="6B41EAAE" w14:textId="5AD50168" w:rsidR="00C928C8" w:rsidRDefault="00C928C8" w:rsidP="007841C6"/>
    <w:p w14:paraId="38A3D7B6" w14:textId="00972E4C" w:rsidR="00C928C8" w:rsidRDefault="00C928C8" w:rsidP="007841C6"/>
    <w:p w14:paraId="42D7D088" w14:textId="6C67D0B7" w:rsidR="00C928C8" w:rsidRDefault="00C928C8" w:rsidP="007841C6"/>
    <w:p w14:paraId="65BEE394" w14:textId="672DA291" w:rsidR="00C928C8" w:rsidRDefault="00C928C8" w:rsidP="007841C6"/>
    <w:p w14:paraId="5CC293E7" w14:textId="2FB0EF18" w:rsidR="00C928C8" w:rsidRDefault="00C928C8" w:rsidP="007841C6"/>
    <w:p w14:paraId="31D12DF5" w14:textId="40DCD95C" w:rsidR="00C928C8" w:rsidRDefault="00C928C8" w:rsidP="007841C6"/>
    <w:p w14:paraId="738B7197" w14:textId="47919F86" w:rsidR="00C928C8" w:rsidRDefault="00C928C8" w:rsidP="007841C6"/>
    <w:p w14:paraId="38A1A049" w14:textId="2B8EEABC" w:rsidR="00C928C8" w:rsidRDefault="00C928C8" w:rsidP="007841C6"/>
    <w:p w14:paraId="6EBCAF29" w14:textId="2C93E024" w:rsidR="00C928C8" w:rsidRDefault="00C928C8" w:rsidP="00C928C8">
      <w:pPr>
        <w:pStyle w:val="Heading4"/>
        <w:shd w:val="clear" w:color="auto" w:fill="FFFFFF"/>
        <w:spacing w:before="240"/>
        <w:rPr>
          <w:rFonts w:ascii="Helvetica" w:hAnsi="Helvetica" w:cs="Helvetica"/>
          <w:b/>
          <w:bCs/>
          <w:color w:val="000000"/>
          <w:sz w:val="21"/>
          <w:szCs w:val="21"/>
        </w:rPr>
      </w:pPr>
      <w:r w:rsidRPr="00C928C8">
        <w:rPr>
          <w:rFonts w:ascii="Helvetica" w:hAnsi="Helvetica" w:cs="Helvetica"/>
          <w:b/>
          <w:bCs/>
          <w:color w:val="000000"/>
          <w:sz w:val="21"/>
          <w:szCs w:val="21"/>
        </w:rPr>
        <w:t>Model 6: Simple Average</w:t>
      </w:r>
    </w:p>
    <w:p w14:paraId="400A9C12" w14:textId="721233F4" w:rsidR="00C928C8" w:rsidRDefault="00C928C8" w:rsidP="00C928C8"/>
    <w:p w14:paraId="3F601A8A" w14:textId="2081E7C0" w:rsidR="00C928C8" w:rsidRDefault="00D622A9" w:rsidP="00DA56BF">
      <w:pPr>
        <w:pStyle w:val="Style1"/>
      </w:pPr>
      <w:r>
        <w:t>For this particular simple average method, we will forecast by using the average of the training values.</w:t>
      </w:r>
    </w:p>
    <w:p w14:paraId="4E727A4E" w14:textId="4DFF50CC" w:rsidR="00D622A9" w:rsidRDefault="00D622A9" w:rsidP="00DA56BF">
      <w:pPr>
        <w:pStyle w:val="Style1"/>
      </w:pPr>
      <w:r>
        <w:t>Forecast:</w:t>
      </w:r>
    </w:p>
    <w:p w14:paraId="56CB93D9" w14:textId="520B0C0A" w:rsidR="00D622A9" w:rsidRDefault="009435E8" w:rsidP="00C928C8">
      <w:r w:rsidRPr="00DA56BF">
        <w:rPr>
          <w:noProof/>
          <w:bdr w:val="single" w:sz="8" w:space="0" w:color="auto"/>
        </w:rPr>
        <w:drawing>
          <wp:inline distT="0" distB="0" distL="0" distR="0" wp14:anchorId="0CD9C3F0" wp14:editId="193E7BAC">
            <wp:extent cx="2743200" cy="20193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3200" cy="2019300"/>
                    </a:xfrm>
                    <a:prstGeom prst="rect">
                      <a:avLst/>
                    </a:prstGeom>
                  </pic:spPr>
                </pic:pic>
              </a:graphicData>
            </a:graphic>
          </wp:inline>
        </w:drawing>
      </w:r>
    </w:p>
    <w:p w14:paraId="666925EC" w14:textId="32923B7C" w:rsidR="00D622A9" w:rsidRDefault="00D622A9" w:rsidP="00C928C8"/>
    <w:p w14:paraId="2F00E53B" w14:textId="7712DC90" w:rsidR="00D622A9" w:rsidRDefault="00D55F44" w:rsidP="00C928C8">
      <w:r w:rsidRPr="00452C5B">
        <w:rPr>
          <w:b/>
          <w:bCs/>
        </w:rPr>
        <w:t>Prediction Plot vs Test Data</w:t>
      </w:r>
      <w:r>
        <w:t>:</w:t>
      </w:r>
    </w:p>
    <w:p w14:paraId="29A46BC3" w14:textId="664F51B0" w:rsidR="00D55F44" w:rsidRDefault="00817619" w:rsidP="00DA56BF">
      <w:pPr>
        <w:pStyle w:val="Style1"/>
      </w:pPr>
      <w:r w:rsidRPr="00DA56BF">
        <w:rPr>
          <w:noProof/>
          <w:bdr w:val="single" w:sz="8" w:space="0" w:color="auto"/>
        </w:rPr>
        <w:drawing>
          <wp:inline distT="0" distB="0" distL="0" distR="0" wp14:anchorId="0BFDA847" wp14:editId="70FEC2DF">
            <wp:extent cx="4660900" cy="3233962"/>
            <wp:effectExtent l="0" t="0" r="635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5527" cy="3237173"/>
                    </a:xfrm>
                    <a:prstGeom prst="rect">
                      <a:avLst/>
                    </a:prstGeom>
                  </pic:spPr>
                </pic:pic>
              </a:graphicData>
            </a:graphic>
          </wp:inline>
        </w:drawing>
      </w:r>
    </w:p>
    <w:p w14:paraId="11FCF2D0" w14:textId="2FFBBE8D" w:rsidR="00452C5B" w:rsidRDefault="00452C5B" w:rsidP="00C928C8"/>
    <w:p w14:paraId="54B0F804" w14:textId="5E028760" w:rsidR="00452C5B" w:rsidRDefault="00452C5B" w:rsidP="00452C5B">
      <w:pPr>
        <w:pStyle w:val="Heading4"/>
        <w:shd w:val="clear" w:color="auto" w:fill="FFFFFF"/>
        <w:spacing w:before="240"/>
        <w:rPr>
          <w:rFonts w:ascii="Helvetica" w:hAnsi="Helvetica" w:cs="Helvetica"/>
          <w:b/>
          <w:bCs/>
          <w:color w:val="000000"/>
          <w:sz w:val="21"/>
          <w:szCs w:val="21"/>
        </w:rPr>
      </w:pPr>
      <w:r w:rsidRPr="00452C5B">
        <w:rPr>
          <w:rFonts w:ascii="Helvetica" w:hAnsi="Helvetica" w:cs="Helvetica"/>
          <w:b/>
          <w:bCs/>
          <w:color w:val="000000"/>
          <w:sz w:val="21"/>
          <w:szCs w:val="21"/>
        </w:rPr>
        <w:lastRenderedPageBreak/>
        <w:t>Model Evaluation</w:t>
      </w:r>
    </w:p>
    <w:p w14:paraId="22106949" w14:textId="6AA3CF36" w:rsidR="00452C5B" w:rsidRDefault="00452C5B" w:rsidP="00DA56BF">
      <w:pPr>
        <w:pStyle w:val="Style1"/>
      </w:pPr>
    </w:p>
    <w:p w14:paraId="367452A4" w14:textId="77777777" w:rsidR="00023323" w:rsidRPr="00DA56BF" w:rsidRDefault="00A43E31" w:rsidP="00DA56BF">
      <w:pPr>
        <w:pStyle w:val="Style1"/>
      </w:pPr>
      <w:r w:rsidRPr="00DA56BF">
        <w:t xml:space="preserve">For Simple Average forecast on the Test Data,  RMSE is </w:t>
      </w:r>
      <w:r w:rsidR="00023323" w:rsidRPr="00DA56BF">
        <w:t>1275.082</w:t>
      </w:r>
    </w:p>
    <w:p w14:paraId="2F960FC9" w14:textId="279336AB" w:rsidR="00A43E31" w:rsidRDefault="00A43E31" w:rsidP="00A43E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1AC7EAF0" w14:textId="028CB955" w:rsidR="00A43E31" w:rsidRDefault="00A43E31" w:rsidP="00A43E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9514594" w14:textId="04FB71E5" w:rsidR="00452C5B" w:rsidRDefault="00023323" w:rsidP="00452C5B">
      <w:r>
        <w:rPr>
          <w:noProof/>
        </w:rPr>
        <w:drawing>
          <wp:inline distT="0" distB="0" distL="0" distR="0" wp14:anchorId="3D4D0468" wp14:editId="0CC96FB0">
            <wp:extent cx="5314950" cy="240030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4950" cy="2400300"/>
                    </a:xfrm>
                    <a:prstGeom prst="rect">
                      <a:avLst/>
                    </a:prstGeom>
                    <a:ln w="12700">
                      <a:solidFill>
                        <a:schemeClr val="tx1"/>
                      </a:solidFill>
                    </a:ln>
                  </pic:spPr>
                </pic:pic>
              </a:graphicData>
            </a:graphic>
          </wp:inline>
        </w:drawing>
      </w:r>
    </w:p>
    <w:p w14:paraId="29EDAF05" w14:textId="1E6023BE" w:rsidR="00D23F26" w:rsidRDefault="00D23F26" w:rsidP="00452C5B"/>
    <w:p w14:paraId="6947EA17" w14:textId="06EC6BCC" w:rsidR="00D23F26" w:rsidRDefault="00D23F26" w:rsidP="00452C5B"/>
    <w:p w14:paraId="36F012C1" w14:textId="330C3EF2" w:rsidR="00D23F26" w:rsidRDefault="00D23F26" w:rsidP="00452C5B"/>
    <w:p w14:paraId="77D792AB" w14:textId="24229246" w:rsidR="00D23F26" w:rsidRDefault="00D23F26" w:rsidP="00452C5B"/>
    <w:p w14:paraId="5D524D7C" w14:textId="397387E2" w:rsidR="00D23F26" w:rsidRDefault="00D23F26" w:rsidP="00452C5B"/>
    <w:p w14:paraId="2030A9EB" w14:textId="05F3546C" w:rsidR="00D23F26" w:rsidRDefault="00D23F26" w:rsidP="00452C5B"/>
    <w:p w14:paraId="62FA619D" w14:textId="3A7FAE95" w:rsidR="00D23F26" w:rsidRDefault="00D23F26" w:rsidP="00452C5B"/>
    <w:p w14:paraId="4F596F35" w14:textId="350C1F5E" w:rsidR="00D23F26" w:rsidRDefault="00D23F26" w:rsidP="00452C5B"/>
    <w:p w14:paraId="2D1C2E32" w14:textId="2D24EDDC" w:rsidR="00D23F26" w:rsidRDefault="00D23F26" w:rsidP="00452C5B"/>
    <w:p w14:paraId="7CC5E583" w14:textId="4F02D590" w:rsidR="00D23F26" w:rsidRDefault="00D23F26" w:rsidP="00452C5B"/>
    <w:p w14:paraId="3AC7E2A2" w14:textId="2C069FFE" w:rsidR="00D23F26" w:rsidRDefault="00D23F26" w:rsidP="00452C5B"/>
    <w:p w14:paraId="1534A1E0" w14:textId="03A346C1" w:rsidR="00023323" w:rsidRDefault="00023323" w:rsidP="00452C5B"/>
    <w:p w14:paraId="29DE1D2D" w14:textId="491210A1" w:rsidR="00023323" w:rsidRDefault="00023323" w:rsidP="00452C5B"/>
    <w:p w14:paraId="5514BCB0" w14:textId="1797A1BA" w:rsidR="00023323" w:rsidRDefault="00023323" w:rsidP="00452C5B"/>
    <w:p w14:paraId="7509BA8D" w14:textId="77777777" w:rsidR="00D23F26" w:rsidRPr="00D23F26" w:rsidRDefault="00D23F26" w:rsidP="00D23F26">
      <w:pPr>
        <w:pStyle w:val="Heading4"/>
        <w:shd w:val="clear" w:color="auto" w:fill="FFFFFF"/>
        <w:spacing w:before="240"/>
        <w:rPr>
          <w:rFonts w:ascii="Helvetica" w:hAnsi="Helvetica" w:cs="Helvetica"/>
          <w:b/>
          <w:bCs/>
          <w:color w:val="000000"/>
          <w:sz w:val="21"/>
          <w:szCs w:val="21"/>
        </w:rPr>
      </w:pPr>
      <w:r w:rsidRPr="00D23F26">
        <w:rPr>
          <w:rFonts w:ascii="Helvetica" w:hAnsi="Helvetica" w:cs="Helvetica"/>
          <w:b/>
          <w:bCs/>
          <w:color w:val="000000"/>
          <w:sz w:val="21"/>
          <w:szCs w:val="21"/>
        </w:rPr>
        <w:lastRenderedPageBreak/>
        <w:t>Model 7: Moving Average(MA)</w:t>
      </w:r>
    </w:p>
    <w:p w14:paraId="67C9E868" w14:textId="0316FCA7" w:rsidR="00452C5B" w:rsidRDefault="00452C5B" w:rsidP="00C928C8"/>
    <w:p w14:paraId="060C6115" w14:textId="77777777" w:rsidR="00D23F26" w:rsidRPr="00D23F26" w:rsidRDefault="00D23F26" w:rsidP="00BC13F0">
      <w:pPr>
        <w:pStyle w:val="Style1"/>
      </w:pPr>
      <w:r w:rsidRPr="00D23F26">
        <w:t>For the moving average model, we are going to calculate rolling means (or moving averages) for different intervals. The best interval can be determined by the maximum accuracy (or the minimum error) over here.</w:t>
      </w:r>
    </w:p>
    <w:p w14:paraId="23F51D86" w14:textId="78CE3EFF" w:rsidR="00D23F26" w:rsidRDefault="00D23F26" w:rsidP="00BC13F0">
      <w:pPr>
        <w:pStyle w:val="Style1"/>
      </w:pPr>
      <w:r w:rsidRPr="00D23F26">
        <w:t>For Moving Average, we are going to average over the entire data.</w:t>
      </w:r>
    </w:p>
    <w:p w14:paraId="1B53C35C" w14:textId="777A6AAC" w:rsidR="00954E8F" w:rsidRDefault="00954E8F" w:rsidP="00D23F26">
      <w:pPr>
        <w:spacing w:before="0" w:after="0" w:line="240" w:lineRule="auto"/>
        <w:rPr>
          <w:rFonts w:ascii="Helvetica" w:eastAsia="Times New Roman" w:hAnsi="Helvetica" w:cs="Helvetica"/>
          <w:color w:val="000000"/>
          <w:sz w:val="21"/>
          <w:szCs w:val="21"/>
        </w:rPr>
      </w:pPr>
    </w:p>
    <w:p w14:paraId="2E5B48EA" w14:textId="7F08F95E" w:rsidR="00954E8F" w:rsidRDefault="00954E8F" w:rsidP="00D23F26">
      <w:pPr>
        <w:spacing w:before="0" w:after="0" w:line="240" w:lineRule="auto"/>
        <w:rPr>
          <w:rFonts w:ascii="Helvetica" w:eastAsia="Times New Roman" w:hAnsi="Helvetica" w:cs="Helvetica"/>
          <w:color w:val="000000"/>
          <w:sz w:val="21"/>
          <w:szCs w:val="21"/>
        </w:rPr>
      </w:pPr>
    </w:p>
    <w:p w14:paraId="16538C7A" w14:textId="3EA7E2F9" w:rsidR="00954E8F" w:rsidRDefault="00C80602" w:rsidP="00D23F26">
      <w:pPr>
        <w:spacing w:before="0" w:after="0" w:line="240" w:lineRule="auto"/>
        <w:rPr>
          <w:rFonts w:ascii="Helvetica" w:eastAsia="Times New Roman" w:hAnsi="Helvetica" w:cs="Helvetica"/>
          <w:color w:val="000000"/>
          <w:sz w:val="21"/>
          <w:szCs w:val="21"/>
        </w:rPr>
      </w:pPr>
      <w:r w:rsidRPr="00BC13F0">
        <w:rPr>
          <w:noProof/>
          <w:bdr w:val="single" w:sz="8" w:space="0" w:color="auto"/>
        </w:rPr>
        <w:drawing>
          <wp:inline distT="0" distB="0" distL="0" distR="0" wp14:anchorId="49BB3F0D" wp14:editId="2F6EB256">
            <wp:extent cx="1695450" cy="18669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5450" cy="1866900"/>
                    </a:xfrm>
                    <a:prstGeom prst="rect">
                      <a:avLst/>
                    </a:prstGeom>
                  </pic:spPr>
                </pic:pic>
              </a:graphicData>
            </a:graphic>
          </wp:inline>
        </w:drawing>
      </w:r>
    </w:p>
    <w:p w14:paraId="0A673CF8" w14:textId="019AA6C6" w:rsidR="00954E8F" w:rsidRDefault="00954E8F" w:rsidP="00D23F26">
      <w:pPr>
        <w:spacing w:before="0" w:after="0" w:line="240" w:lineRule="auto"/>
        <w:rPr>
          <w:rFonts w:ascii="Helvetica" w:eastAsia="Times New Roman" w:hAnsi="Helvetica" w:cs="Helvetica"/>
          <w:color w:val="000000"/>
          <w:sz w:val="21"/>
          <w:szCs w:val="21"/>
        </w:rPr>
      </w:pPr>
    </w:p>
    <w:p w14:paraId="24FCAD42" w14:textId="0C8F80B7" w:rsidR="00954E8F" w:rsidRDefault="00954E8F" w:rsidP="00D23F26">
      <w:pPr>
        <w:spacing w:before="0" w:after="0" w:line="240" w:lineRule="auto"/>
        <w:rPr>
          <w:rFonts w:ascii="Helvetica" w:eastAsia="Times New Roman" w:hAnsi="Helvetica" w:cs="Helvetica"/>
          <w:color w:val="000000"/>
          <w:sz w:val="21"/>
          <w:szCs w:val="21"/>
        </w:rPr>
      </w:pPr>
    </w:p>
    <w:p w14:paraId="7849B33F" w14:textId="79F54569" w:rsidR="00954E8F" w:rsidRDefault="00954E8F" w:rsidP="00BC13F0">
      <w:pPr>
        <w:pStyle w:val="Style1"/>
      </w:pPr>
      <w:r>
        <w:t xml:space="preserve">For </w:t>
      </w:r>
      <w:r w:rsidR="00674027">
        <w:t>Trailing Average,</w:t>
      </w:r>
    </w:p>
    <w:p w14:paraId="5174D032" w14:textId="0963DC2B" w:rsidR="00674027" w:rsidRDefault="00674027" w:rsidP="00D23F26">
      <w:pPr>
        <w:spacing w:before="0" w:after="0" w:line="240" w:lineRule="auto"/>
        <w:rPr>
          <w:rFonts w:ascii="Helvetica" w:eastAsia="Times New Roman" w:hAnsi="Helvetica" w:cs="Helvetica"/>
          <w:color w:val="000000"/>
          <w:sz w:val="21"/>
          <w:szCs w:val="21"/>
        </w:rPr>
      </w:pPr>
    </w:p>
    <w:p w14:paraId="57021478" w14:textId="07FB341C" w:rsidR="00674027" w:rsidRDefault="00C80602" w:rsidP="00D23F26">
      <w:pPr>
        <w:spacing w:before="0" w:after="0" w:line="240" w:lineRule="auto"/>
        <w:rPr>
          <w:rFonts w:ascii="Helvetica" w:eastAsia="Times New Roman" w:hAnsi="Helvetica" w:cs="Helvetica"/>
          <w:color w:val="000000"/>
          <w:sz w:val="21"/>
          <w:szCs w:val="21"/>
        </w:rPr>
      </w:pPr>
      <w:r w:rsidRPr="00BC13F0">
        <w:rPr>
          <w:noProof/>
          <w:bdr w:val="single" w:sz="8" w:space="0" w:color="auto"/>
        </w:rPr>
        <w:drawing>
          <wp:inline distT="0" distB="0" distL="0" distR="0" wp14:anchorId="4B0AC3CE" wp14:editId="77068110">
            <wp:extent cx="4552950" cy="18573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2950" cy="1857375"/>
                    </a:xfrm>
                    <a:prstGeom prst="rect">
                      <a:avLst/>
                    </a:prstGeom>
                  </pic:spPr>
                </pic:pic>
              </a:graphicData>
            </a:graphic>
          </wp:inline>
        </w:drawing>
      </w:r>
    </w:p>
    <w:p w14:paraId="11318B67" w14:textId="34BDBB38" w:rsidR="009E44EA" w:rsidRDefault="009E44EA" w:rsidP="00D23F26">
      <w:pPr>
        <w:spacing w:before="0" w:after="0" w:line="240" w:lineRule="auto"/>
        <w:rPr>
          <w:rFonts w:ascii="Helvetica" w:eastAsia="Times New Roman" w:hAnsi="Helvetica" w:cs="Helvetica"/>
          <w:color w:val="000000"/>
          <w:sz w:val="21"/>
          <w:szCs w:val="21"/>
        </w:rPr>
      </w:pPr>
    </w:p>
    <w:p w14:paraId="38EB3406" w14:textId="3237A418" w:rsidR="004E3EE8" w:rsidRDefault="004E3EE8" w:rsidP="00D23F26">
      <w:pPr>
        <w:spacing w:before="0" w:after="0" w:line="240" w:lineRule="auto"/>
        <w:rPr>
          <w:rFonts w:ascii="Helvetica" w:eastAsia="Times New Roman" w:hAnsi="Helvetica" w:cs="Helvetica"/>
          <w:color w:val="000000"/>
          <w:sz w:val="21"/>
          <w:szCs w:val="21"/>
        </w:rPr>
      </w:pPr>
    </w:p>
    <w:p w14:paraId="21305060"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66059BE8"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6FCCEE40"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7001363A"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461F0F7F"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5CE260AA"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5B4954DA"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37A7730C"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38ECEBE9"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0223A896"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08C53BBD"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12B8035E"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36F1511A"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244EC66A" w14:textId="77777777" w:rsidR="0071785F" w:rsidRDefault="0071785F" w:rsidP="00D23F26">
      <w:pPr>
        <w:spacing w:before="0" w:after="0" w:line="240" w:lineRule="auto"/>
        <w:rPr>
          <w:rFonts w:ascii="Helvetica" w:eastAsia="Times New Roman" w:hAnsi="Helvetica" w:cs="Helvetica"/>
          <w:b/>
          <w:bCs/>
          <w:color w:val="000000"/>
          <w:sz w:val="21"/>
          <w:szCs w:val="21"/>
        </w:rPr>
      </w:pPr>
    </w:p>
    <w:p w14:paraId="1B9F055D" w14:textId="7D1E9331" w:rsidR="004E3EE8" w:rsidRDefault="004E3EE8" w:rsidP="00D23F26">
      <w:pPr>
        <w:spacing w:before="0" w:after="0" w:line="240" w:lineRule="auto"/>
        <w:rPr>
          <w:rFonts w:ascii="Helvetica" w:eastAsia="Times New Roman" w:hAnsi="Helvetica" w:cs="Helvetica"/>
          <w:b/>
          <w:bCs/>
          <w:color w:val="000000"/>
          <w:sz w:val="21"/>
          <w:szCs w:val="21"/>
        </w:rPr>
      </w:pPr>
      <w:r w:rsidRPr="004E3EE8">
        <w:rPr>
          <w:rFonts w:ascii="Helvetica" w:eastAsia="Times New Roman" w:hAnsi="Helvetica" w:cs="Helvetica"/>
          <w:b/>
          <w:bCs/>
          <w:color w:val="000000"/>
          <w:sz w:val="21"/>
          <w:szCs w:val="21"/>
        </w:rPr>
        <w:t>Plot for 2,4,6,9 Point Moving Average</w:t>
      </w:r>
    </w:p>
    <w:p w14:paraId="0C8F43D3" w14:textId="6F29A41C" w:rsidR="004E3EE8" w:rsidRDefault="004E3EE8" w:rsidP="00D23F26">
      <w:pPr>
        <w:spacing w:before="0" w:after="0" w:line="240" w:lineRule="auto"/>
        <w:rPr>
          <w:rFonts w:ascii="Helvetica" w:eastAsia="Times New Roman" w:hAnsi="Helvetica" w:cs="Helvetica"/>
          <w:b/>
          <w:bCs/>
          <w:color w:val="000000"/>
          <w:sz w:val="21"/>
          <w:szCs w:val="21"/>
        </w:rPr>
      </w:pPr>
    </w:p>
    <w:p w14:paraId="2B89A852" w14:textId="77777777" w:rsidR="004E3EE8" w:rsidRPr="004E3EE8" w:rsidRDefault="004E3EE8" w:rsidP="00D23F26">
      <w:pPr>
        <w:spacing w:before="0" w:after="0" w:line="240" w:lineRule="auto"/>
        <w:rPr>
          <w:rFonts w:ascii="Helvetica" w:eastAsia="Times New Roman" w:hAnsi="Helvetica" w:cs="Helvetica"/>
          <w:b/>
          <w:bCs/>
          <w:color w:val="000000"/>
          <w:sz w:val="21"/>
          <w:szCs w:val="21"/>
        </w:rPr>
      </w:pPr>
    </w:p>
    <w:p w14:paraId="0ADD31B0" w14:textId="75E90C46" w:rsidR="009E44EA" w:rsidRDefault="0071785F" w:rsidP="00D23F26">
      <w:pPr>
        <w:spacing w:before="0" w:after="0" w:line="240" w:lineRule="auto"/>
        <w:rPr>
          <w:rFonts w:ascii="Helvetica" w:eastAsia="Times New Roman" w:hAnsi="Helvetica" w:cs="Helvetica"/>
          <w:color w:val="000000"/>
          <w:sz w:val="21"/>
          <w:szCs w:val="21"/>
        </w:rPr>
      </w:pPr>
      <w:r w:rsidRPr="00BC13F0">
        <w:rPr>
          <w:noProof/>
          <w:bdr w:val="single" w:sz="8" w:space="0" w:color="auto"/>
        </w:rPr>
        <w:drawing>
          <wp:inline distT="0" distB="0" distL="0" distR="0" wp14:anchorId="0888C734" wp14:editId="3D703C1A">
            <wp:extent cx="6299200" cy="3179445"/>
            <wp:effectExtent l="0" t="0" r="635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99200" cy="3179445"/>
                    </a:xfrm>
                    <a:prstGeom prst="rect">
                      <a:avLst/>
                    </a:prstGeom>
                  </pic:spPr>
                </pic:pic>
              </a:graphicData>
            </a:graphic>
          </wp:inline>
        </w:drawing>
      </w:r>
    </w:p>
    <w:p w14:paraId="27BFC247" w14:textId="028CEC06" w:rsidR="009E44EA" w:rsidRDefault="009E44EA" w:rsidP="00D23F26">
      <w:pPr>
        <w:spacing w:before="0" w:after="0" w:line="240" w:lineRule="auto"/>
        <w:rPr>
          <w:rFonts w:ascii="Helvetica" w:eastAsia="Times New Roman" w:hAnsi="Helvetica" w:cs="Helvetica"/>
          <w:color w:val="000000"/>
          <w:sz w:val="21"/>
          <w:szCs w:val="21"/>
        </w:rPr>
      </w:pPr>
    </w:p>
    <w:p w14:paraId="73474791" w14:textId="10917806" w:rsidR="009E44EA" w:rsidRDefault="009E44EA" w:rsidP="00D23F26">
      <w:pPr>
        <w:spacing w:before="0" w:after="0" w:line="240" w:lineRule="auto"/>
        <w:rPr>
          <w:rFonts w:ascii="Helvetica" w:eastAsia="Times New Roman" w:hAnsi="Helvetica" w:cs="Helvetica"/>
          <w:color w:val="000000"/>
          <w:sz w:val="21"/>
          <w:szCs w:val="21"/>
        </w:rPr>
      </w:pPr>
    </w:p>
    <w:p w14:paraId="37B6296A" w14:textId="319CBBBA" w:rsidR="009E44EA" w:rsidRPr="00BC13F0" w:rsidRDefault="00A351D7" w:rsidP="00BC13F0">
      <w:pPr>
        <w:pStyle w:val="Style1"/>
      </w:pPr>
      <w:r w:rsidRPr="00BC13F0">
        <w:t>Let us split the data into train and test and plot this Time Series. The window of the moving average is need to be carefully selected as too big a window will result in not having any test set as the whole series might get averaged over.</w:t>
      </w:r>
    </w:p>
    <w:p w14:paraId="64DA8CC2" w14:textId="2F56E58A" w:rsidR="00A351D7" w:rsidRDefault="00A351D7" w:rsidP="00D23F26">
      <w:pPr>
        <w:spacing w:before="0" w:after="0" w:line="240" w:lineRule="auto"/>
        <w:rPr>
          <w:rFonts w:ascii="Helvetica" w:hAnsi="Helvetica" w:cs="Helvetica"/>
          <w:color w:val="000000"/>
          <w:sz w:val="21"/>
          <w:szCs w:val="21"/>
          <w:shd w:val="clear" w:color="auto" w:fill="FFFFFF"/>
        </w:rPr>
      </w:pPr>
    </w:p>
    <w:p w14:paraId="33B0AAA9" w14:textId="362CEF2C" w:rsidR="00A351D7" w:rsidRDefault="00A351D7" w:rsidP="00D23F26">
      <w:pPr>
        <w:spacing w:before="0" w:after="0" w:line="240" w:lineRule="auto"/>
        <w:rPr>
          <w:rFonts w:ascii="Helvetica" w:hAnsi="Helvetica" w:cs="Helvetica"/>
          <w:color w:val="000000"/>
          <w:sz w:val="21"/>
          <w:szCs w:val="21"/>
          <w:shd w:val="clear" w:color="auto" w:fill="FFFFFF"/>
        </w:rPr>
      </w:pPr>
    </w:p>
    <w:p w14:paraId="74E04E1D" w14:textId="0F67BBB9" w:rsidR="009B77FF" w:rsidRDefault="001369FE" w:rsidP="00D23F26">
      <w:pPr>
        <w:spacing w:before="0" w:after="0" w:line="240" w:lineRule="auto"/>
        <w:rPr>
          <w:rFonts w:ascii="Helvetica" w:eastAsia="Times New Roman" w:hAnsi="Helvetica" w:cs="Helvetica"/>
          <w:color w:val="000000"/>
          <w:sz w:val="21"/>
          <w:szCs w:val="21"/>
        </w:rPr>
      </w:pPr>
      <w:r w:rsidRPr="00BC13F0">
        <w:rPr>
          <w:noProof/>
          <w:bdr w:val="single" w:sz="8" w:space="0" w:color="auto"/>
        </w:rPr>
        <w:lastRenderedPageBreak/>
        <w:drawing>
          <wp:inline distT="0" distB="0" distL="0" distR="0" wp14:anchorId="19995996" wp14:editId="7FEA09AC">
            <wp:extent cx="6311900" cy="3268345"/>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11900" cy="3268345"/>
                    </a:xfrm>
                    <a:prstGeom prst="rect">
                      <a:avLst/>
                    </a:prstGeom>
                  </pic:spPr>
                </pic:pic>
              </a:graphicData>
            </a:graphic>
          </wp:inline>
        </w:drawing>
      </w:r>
    </w:p>
    <w:p w14:paraId="101B2A4F" w14:textId="77777777" w:rsidR="00B072F4" w:rsidRPr="00B072F4" w:rsidRDefault="00B072F4" w:rsidP="00B072F4">
      <w:pPr>
        <w:pStyle w:val="Heading4"/>
        <w:shd w:val="clear" w:color="auto" w:fill="FFFFFF"/>
        <w:spacing w:before="240"/>
        <w:rPr>
          <w:rFonts w:ascii="Helvetica" w:hAnsi="Helvetica" w:cs="Helvetica"/>
          <w:b/>
          <w:bCs/>
          <w:color w:val="000000"/>
          <w:sz w:val="21"/>
          <w:szCs w:val="21"/>
        </w:rPr>
      </w:pPr>
      <w:r w:rsidRPr="00B072F4">
        <w:rPr>
          <w:rFonts w:ascii="Helvetica" w:hAnsi="Helvetica" w:cs="Helvetica"/>
          <w:b/>
          <w:bCs/>
          <w:color w:val="000000"/>
          <w:sz w:val="21"/>
          <w:szCs w:val="21"/>
        </w:rPr>
        <w:t>Model Evaluation</w:t>
      </w:r>
    </w:p>
    <w:p w14:paraId="2AE4FD98" w14:textId="3A744B21" w:rsidR="009B77FF" w:rsidRDefault="009B77FF" w:rsidP="00D23F26">
      <w:pPr>
        <w:spacing w:before="0" w:after="0" w:line="240" w:lineRule="auto"/>
        <w:rPr>
          <w:rFonts w:ascii="Helvetica" w:eastAsia="Times New Roman" w:hAnsi="Helvetica" w:cs="Helvetica"/>
          <w:color w:val="000000"/>
          <w:sz w:val="21"/>
          <w:szCs w:val="21"/>
        </w:rPr>
      </w:pPr>
    </w:p>
    <w:p w14:paraId="1A73013D" w14:textId="2681C1E9" w:rsidR="009B77FF" w:rsidRDefault="0001327D" w:rsidP="00BC13F0">
      <w:pPr>
        <w:pStyle w:val="Style1"/>
        <w:rPr>
          <w:rFonts w:eastAsia="Times New Roman"/>
        </w:rPr>
      </w:pPr>
      <w:r>
        <w:t>Done only on Test data</w:t>
      </w:r>
    </w:p>
    <w:p w14:paraId="08A111D0" w14:textId="2634FD94" w:rsidR="009E44EA" w:rsidRDefault="009E44EA" w:rsidP="00BC13F0">
      <w:pPr>
        <w:pStyle w:val="Style1"/>
        <w:rPr>
          <w:rFonts w:eastAsia="Times New Roman"/>
        </w:rPr>
      </w:pPr>
    </w:p>
    <w:p w14:paraId="403BD993" w14:textId="1E1C8E12" w:rsidR="00B2773D" w:rsidRDefault="00B2773D" w:rsidP="00BC13F0">
      <w:pPr>
        <w:pStyle w:val="Style1"/>
      </w:pPr>
      <w:r w:rsidRPr="00B2773D">
        <w:t>For 2 point Moving Average Model forecast on the Training Data,  RMSE is 813.401</w:t>
      </w:r>
    </w:p>
    <w:p w14:paraId="48831C4F" w14:textId="77777777" w:rsidR="00B2773D" w:rsidRPr="00B2773D" w:rsidRDefault="00B2773D" w:rsidP="00BC13F0">
      <w:pPr>
        <w:pStyle w:val="Style1"/>
      </w:pPr>
    </w:p>
    <w:p w14:paraId="5316B138" w14:textId="68E1DF62" w:rsidR="00B2773D" w:rsidRDefault="00B2773D" w:rsidP="00BC13F0">
      <w:pPr>
        <w:pStyle w:val="Style1"/>
      </w:pPr>
      <w:r w:rsidRPr="00B2773D">
        <w:t>For 4 point Moving Average Model forecast on the Training Data,  RMSE is 1156.590</w:t>
      </w:r>
    </w:p>
    <w:p w14:paraId="3C43A6E4" w14:textId="77777777" w:rsidR="00B2773D" w:rsidRPr="00B2773D" w:rsidRDefault="00B2773D" w:rsidP="00BC13F0">
      <w:pPr>
        <w:pStyle w:val="Style1"/>
      </w:pPr>
    </w:p>
    <w:p w14:paraId="2899A2DD" w14:textId="0A664F13" w:rsidR="00B2773D" w:rsidRDefault="00B2773D" w:rsidP="00BC13F0">
      <w:pPr>
        <w:pStyle w:val="Style1"/>
      </w:pPr>
      <w:r w:rsidRPr="00B2773D">
        <w:t>For 6 point Moving Average Model forecast on the Training Data,  RMSE is 1283.927</w:t>
      </w:r>
    </w:p>
    <w:p w14:paraId="11F44201" w14:textId="77777777" w:rsidR="00B2773D" w:rsidRPr="00B2773D" w:rsidRDefault="00B2773D" w:rsidP="00BC13F0">
      <w:pPr>
        <w:pStyle w:val="Style1"/>
      </w:pPr>
    </w:p>
    <w:p w14:paraId="2909B2E1" w14:textId="77777777" w:rsidR="00B2773D" w:rsidRPr="00B2773D" w:rsidRDefault="00B2773D" w:rsidP="00BC13F0">
      <w:pPr>
        <w:pStyle w:val="Style1"/>
      </w:pPr>
      <w:r w:rsidRPr="00B2773D">
        <w:t xml:space="preserve">For 9 point Moving Average Model forecast on the Training Data,  RMSE is 1346.278 </w:t>
      </w:r>
    </w:p>
    <w:p w14:paraId="4611EC3A" w14:textId="38A044BD" w:rsidR="00CE30BE" w:rsidRDefault="00CE30BE" w:rsidP="00BC13F0">
      <w:pPr>
        <w:pStyle w:val="Style1"/>
      </w:pPr>
    </w:p>
    <w:p w14:paraId="7779CE10" w14:textId="16E33FFD"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71A9046" w14:textId="411D8C38"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3FDE1B5" w14:textId="77777777" w:rsidR="00ED1D6D" w:rsidRDefault="00ED1D6D"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noProof/>
        </w:rPr>
      </w:pPr>
    </w:p>
    <w:p w14:paraId="75AA9290" w14:textId="77777777" w:rsidR="00ED1D6D" w:rsidRDefault="00ED1D6D"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noProof/>
        </w:rPr>
      </w:pPr>
    </w:p>
    <w:p w14:paraId="573C8140" w14:textId="77777777" w:rsidR="00ED1D6D" w:rsidRDefault="00ED1D6D"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noProof/>
        </w:rPr>
      </w:pPr>
    </w:p>
    <w:p w14:paraId="325F1BA3" w14:textId="77777777" w:rsidR="00ED1D6D" w:rsidRDefault="00ED1D6D"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noProof/>
        </w:rPr>
      </w:pPr>
    </w:p>
    <w:p w14:paraId="674659B3" w14:textId="77777777" w:rsidR="00ED1D6D" w:rsidRDefault="00ED1D6D"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noProof/>
        </w:rPr>
      </w:pPr>
    </w:p>
    <w:p w14:paraId="2599226D" w14:textId="05B40C3E" w:rsidR="00CE30BE" w:rsidRDefault="003259D1"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noProof/>
        </w:rPr>
      </w:pPr>
      <w:r>
        <w:rPr>
          <w:noProof/>
        </w:rPr>
        <w:lastRenderedPageBreak/>
        <w:t>Test RMSE results for All models:</w:t>
      </w:r>
    </w:p>
    <w:p w14:paraId="53113C29" w14:textId="573DD48C" w:rsidR="003259D1" w:rsidRDefault="003259D1"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noProof/>
        </w:rPr>
      </w:pPr>
    </w:p>
    <w:p w14:paraId="7A0FEF06" w14:textId="1421E611" w:rsidR="003259D1" w:rsidRDefault="003259D1"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r w:rsidRPr="00ED1D6D">
        <w:rPr>
          <w:noProof/>
          <w:bdr w:val="single" w:sz="8" w:space="0" w:color="auto"/>
        </w:rPr>
        <w:drawing>
          <wp:inline distT="0" distB="0" distL="0" distR="0" wp14:anchorId="7383E507" wp14:editId="25F628FE">
            <wp:extent cx="5343525" cy="34480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43525" cy="3448050"/>
                    </a:xfrm>
                    <a:prstGeom prst="rect">
                      <a:avLst/>
                    </a:prstGeom>
                  </pic:spPr>
                </pic:pic>
              </a:graphicData>
            </a:graphic>
          </wp:inline>
        </w:drawing>
      </w:r>
    </w:p>
    <w:p w14:paraId="609A3571" w14:textId="1BCDD6D8"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42B7E201" w14:textId="32922DF8" w:rsidR="00CE30BE" w:rsidRDefault="00CE30BE"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CFA44F5" w14:textId="183437E2" w:rsidR="00A17E54" w:rsidRDefault="00A17E54"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26509A84" w14:textId="7D448361" w:rsidR="00A17E54" w:rsidRDefault="00A17E54"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487120BD" w14:textId="74CEFB34" w:rsidR="00A17E54" w:rsidRDefault="00A17E54"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40237233" w14:textId="77777777" w:rsidR="00631B50" w:rsidRDefault="00631B50"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color w:val="000000"/>
          <w:sz w:val="21"/>
          <w:szCs w:val="21"/>
          <w:shd w:val="clear" w:color="auto" w:fill="FFFFFF"/>
        </w:rPr>
      </w:pPr>
    </w:p>
    <w:p w14:paraId="087378D0" w14:textId="2AA968BA" w:rsidR="00A17E54" w:rsidRPr="00CE30BE" w:rsidRDefault="00A17E54" w:rsidP="00CE30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r w:rsidRPr="00A17E54">
        <w:rPr>
          <w:rFonts w:ascii="Helvetica" w:hAnsi="Helvetica" w:cs="Helvetica"/>
          <w:b/>
          <w:bCs/>
          <w:color w:val="000000"/>
          <w:sz w:val="21"/>
          <w:szCs w:val="21"/>
          <w:shd w:val="clear" w:color="auto" w:fill="FFFFFF"/>
        </w:rPr>
        <w:t>Plotting on both Training and Test data</w:t>
      </w:r>
    </w:p>
    <w:p w14:paraId="59F0E643" w14:textId="196392B5" w:rsidR="009E44EA" w:rsidRDefault="009E44EA" w:rsidP="00D23F26">
      <w:pPr>
        <w:spacing w:before="0" w:after="0" w:line="240" w:lineRule="auto"/>
        <w:rPr>
          <w:rFonts w:ascii="Helvetica" w:eastAsia="Times New Roman" w:hAnsi="Helvetica" w:cs="Helvetica"/>
          <w:color w:val="000000"/>
          <w:sz w:val="21"/>
          <w:szCs w:val="21"/>
        </w:rPr>
      </w:pPr>
    </w:p>
    <w:p w14:paraId="1BFFE254" w14:textId="2EAA75A8" w:rsidR="00A17E54" w:rsidRDefault="00631B50" w:rsidP="00D23F26">
      <w:pPr>
        <w:spacing w:before="0" w:after="0" w:line="240" w:lineRule="auto"/>
        <w:rPr>
          <w:rFonts w:ascii="Helvetica" w:eastAsia="Times New Roman" w:hAnsi="Helvetica" w:cs="Helvetica"/>
          <w:color w:val="000000"/>
          <w:sz w:val="21"/>
          <w:szCs w:val="21"/>
        </w:rPr>
      </w:pPr>
      <w:r w:rsidRPr="00ED1D6D">
        <w:rPr>
          <w:noProof/>
          <w:bdr w:val="single" w:sz="8" w:space="0" w:color="auto"/>
        </w:rPr>
        <w:drawing>
          <wp:inline distT="0" distB="0" distL="0" distR="0" wp14:anchorId="5C70871F" wp14:editId="4B6D320B">
            <wp:extent cx="6324600" cy="26441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24600" cy="2644140"/>
                    </a:xfrm>
                    <a:prstGeom prst="rect">
                      <a:avLst/>
                    </a:prstGeom>
                  </pic:spPr>
                </pic:pic>
              </a:graphicData>
            </a:graphic>
          </wp:inline>
        </w:drawing>
      </w:r>
    </w:p>
    <w:p w14:paraId="44DF6FAB" w14:textId="4ACBC4CB" w:rsidR="00A37E3D" w:rsidRDefault="00A37E3D" w:rsidP="00D23F26">
      <w:pPr>
        <w:spacing w:before="0" w:after="0" w:line="240" w:lineRule="auto"/>
        <w:rPr>
          <w:rFonts w:ascii="Helvetica" w:eastAsia="Times New Roman" w:hAnsi="Helvetica" w:cs="Helvetica"/>
          <w:color w:val="000000"/>
          <w:sz w:val="21"/>
          <w:szCs w:val="21"/>
        </w:rPr>
      </w:pPr>
    </w:p>
    <w:p w14:paraId="06497924" w14:textId="4BB901F1" w:rsidR="00A37E3D" w:rsidRDefault="00A37E3D" w:rsidP="00D23F26">
      <w:pPr>
        <w:spacing w:before="0" w:after="0" w:line="240" w:lineRule="auto"/>
        <w:rPr>
          <w:rFonts w:ascii="Helvetica" w:eastAsia="Times New Roman" w:hAnsi="Helvetica" w:cs="Helvetica"/>
          <w:color w:val="000000"/>
          <w:sz w:val="21"/>
          <w:szCs w:val="21"/>
        </w:rPr>
      </w:pPr>
    </w:p>
    <w:p w14:paraId="39397C34" w14:textId="77777777" w:rsidR="00ED1D6D" w:rsidRDefault="00ED1D6D"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663D52EA" w14:textId="37259E5F" w:rsidR="004D6F3C" w:rsidRDefault="004D6F3C"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r w:rsidRPr="004D6F3C">
        <w:rPr>
          <w:rFonts w:ascii="Helvetica" w:hAnsi="Helvetica" w:cs="Helvetica"/>
          <w:b/>
          <w:bCs/>
          <w:color w:val="000000"/>
          <w:sz w:val="21"/>
          <w:szCs w:val="21"/>
          <w:shd w:val="clear" w:color="auto" w:fill="FFFFFF"/>
        </w:rPr>
        <w:lastRenderedPageBreak/>
        <w:t>Sorted by RMSE values on the Test Data:</w:t>
      </w:r>
    </w:p>
    <w:p w14:paraId="55DD8E04" w14:textId="77777777" w:rsidR="004D6F3C" w:rsidRDefault="004D6F3C"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1068F660" w14:textId="6B3C367E" w:rsidR="004D6F3C" w:rsidRDefault="004D6F3C"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noProof/>
        </w:rPr>
      </w:pPr>
      <w:r w:rsidRPr="004D6F3C">
        <w:rPr>
          <w:rFonts w:ascii="Helvetica" w:hAnsi="Helvetica" w:cs="Helvetica"/>
          <w:b/>
          <w:bCs/>
          <w:color w:val="000000"/>
          <w:sz w:val="21"/>
          <w:szCs w:val="21"/>
          <w:shd w:val="clear" w:color="auto" w:fill="FFFFFF"/>
        </w:rPr>
        <w:t xml:space="preserve"> </w:t>
      </w:r>
    </w:p>
    <w:p w14:paraId="000365D4" w14:textId="5D4C874F" w:rsidR="001210A6" w:rsidRDefault="001210A6" w:rsidP="00ED1D6D">
      <w:pPr>
        <w:pStyle w:val="Style1"/>
        <w:rPr>
          <w:rFonts w:ascii="Helvetica" w:hAnsi="Helvetica"/>
          <w:b/>
          <w:bCs/>
          <w:sz w:val="21"/>
        </w:rPr>
      </w:pPr>
      <w:r w:rsidRPr="00ED1D6D">
        <w:rPr>
          <w:noProof/>
          <w:bdr w:val="single" w:sz="8" w:space="0" w:color="auto"/>
        </w:rPr>
        <w:drawing>
          <wp:inline distT="0" distB="0" distL="0" distR="0" wp14:anchorId="5BEFD0BE" wp14:editId="3542531A">
            <wp:extent cx="6248400" cy="45396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48400" cy="4539615"/>
                    </a:xfrm>
                    <a:prstGeom prst="rect">
                      <a:avLst/>
                    </a:prstGeom>
                  </pic:spPr>
                </pic:pic>
              </a:graphicData>
            </a:graphic>
          </wp:inline>
        </w:drawing>
      </w:r>
    </w:p>
    <w:p w14:paraId="73CCFDC1" w14:textId="1A2FCD73"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36E983D4" w14:textId="377327B2"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57C69CAC" w14:textId="7975577C"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25AA2A8E" w14:textId="0C2F62D4"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10EF1F4F" w14:textId="4090C755"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0D3BD31C" w14:textId="4B1E9ABC"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7022F5A9" w14:textId="38CE4EF7" w:rsidR="00245D98" w:rsidRDefault="00245D98"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5DB82EFF" w14:textId="7DEFE199" w:rsidR="001210A6" w:rsidRDefault="001210A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76AE992C" w14:textId="23373116" w:rsidR="001210A6" w:rsidRDefault="001210A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1762D576" w14:textId="45A3D9BF" w:rsidR="001210A6" w:rsidRDefault="001210A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39E551F9" w14:textId="2D869247" w:rsidR="001210A6" w:rsidRDefault="001210A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1EA678F3" w14:textId="737ABCDE" w:rsidR="001210A6" w:rsidRDefault="001210A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46AC9280" w14:textId="657D0A18" w:rsidR="001210A6" w:rsidRDefault="001210A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08F93382" w14:textId="5B39AE35" w:rsidR="001210A6" w:rsidRDefault="001210A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4EDD18FF" w14:textId="1314BE24" w:rsidR="001210A6" w:rsidRDefault="001210A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1DCF13D7" w14:textId="2C38F1C1" w:rsidR="001210A6" w:rsidRDefault="001210A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1F9F3A01" w14:textId="3A80F761" w:rsidR="001210A6" w:rsidRDefault="001210A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009F14DE" w14:textId="71F026D8" w:rsidR="001210A6" w:rsidRDefault="001210A6" w:rsidP="004D6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textAlignment w:val="baseline"/>
        <w:rPr>
          <w:rFonts w:ascii="Helvetica" w:hAnsi="Helvetica" w:cs="Helvetica"/>
          <w:b/>
          <w:bCs/>
          <w:color w:val="000000"/>
          <w:sz w:val="21"/>
          <w:szCs w:val="21"/>
          <w:shd w:val="clear" w:color="auto" w:fill="FFFFFF"/>
        </w:rPr>
      </w:pPr>
    </w:p>
    <w:p w14:paraId="43132A7D" w14:textId="5C967A22" w:rsidR="00245D98" w:rsidRDefault="00245D98" w:rsidP="00245D98">
      <w:pPr>
        <w:pStyle w:val="Heading1"/>
      </w:pPr>
      <w:r w:rsidRPr="00245D98">
        <w:lastRenderedPageBreak/>
        <w:t>5.Check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r>
        <w:t>.</w:t>
      </w:r>
    </w:p>
    <w:p w14:paraId="13D847B7" w14:textId="6B43F764" w:rsidR="00245D98" w:rsidRDefault="00245D98" w:rsidP="00245D98"/>
    <w:p w14:paraId="10D0BC0C" w14:textId="36C36C84" w:rsidR="003559B7" w:rsidRDefault="003559B7" w:rsidP="003559B7">
      <w:pPr>
        <w:pStyle w:val="Heading4"/>
        <w:shd w:val="clear" w:color="auto" w:fill="FFFFFF"/>
        <w:spacing w:before="240"/>
        <w:rPr>
          <w:rFonts w:ascii="Helvetica" w:hAnsi="Helvetica" w:cs="Helvetica"/>
          <w:b/>
          <w:bCs/>
          <w:color w:val="000000"/>
          <w:sz w:val="21"/>
          <w:szCs w:val="21"/>
        </w:rPr>
      </w:pPr>
      <w:r w:rsidRPr="003559B7">
        <w:rPr>
          <w:rFonts w:ascii="Helvetica" w:hAnsi="Helvetica" w:cs="Helvetica"/>
          <w:b/>
          <w:bCs/>
          <w:color w:val="000000"/>
          <w:sz w:val="21"/>
          <w:szCs w:val="21"/>
        </w:rPr>
        <w:t>Check for Stationarity</w:t>
      </w:r>
      <w:r>
        <w:rPr>
          <w:rFonts w:ascii="Helvetica" w:hAnsi="Helvetica" w:cs="Helvetica"/>
          <w:b/>
          <w:bCs/>
          <w:color w:val="000000"/>
          <w:sz w:val="21"/>
          <w:szCs w:val="21"/>
        </w:rPr>
        <w:t>:</w:t>
      </w:r>
    </w:p>
    <w:p w14:paraId="0226C332" w14:textId="241B1455" w:rsidR="003559B7" w:rsidRPr="00BE6B17" w:rsidRDefault="003559B7" w:rsidP="00BE6B17">
      <w:pPr>
        <w:pStyle w:val="Style1"/>
      </w:pPr>
    </w:p>
    <w:p w14:paraId="67430096" w14:textId="77777777" w:rsidR="003559B7" w:rsidRPr="00BE6B17" w:rsidRDefault="003559B7" w:rsidP="00BE6B17">
      <w:pPr>
        <w:pStyle w:val="Style1"/>
      </w:pPr>
      <w:r w:rsidRPr="00BE6B17">
        <w:t>Dicky Fuller Test</w:t>
      </w:r>
    </w:p>
    <w:p w14:paraId="107A560F" w14:textId="77777777" w:rsidR="003559B7" w:rsidRPr="00BE6B17" w:rsidRDefault="003559B7" w:rsidP="00BE6B17">
      <w:pPr>
        <w:pStyle w:val="Style1"/>
      </w:pPr>
      <w:r w:rsidRPr="00BE6B17">
        <w:t>Null Hypothesis H0- Series is not Stationary</w:t>
      </w:r>
    </w:p>
    <w:p w14:paraId="40442F94" w14:textId="73C70A94" w:rsidR="003559B7" w:rsidRPr="00BE6B17" w:rsidRDefault="003559B7" w:rsidP="00BE6B17">
      <w:pPr>
        <w:pStyle w:val="Style1"/>
      </w:pPr>
      <w:r w:rsidRPr="00BE6B17">
        <w:t>Alternative Hypothesis H1- Series is Stationary</w:t>
      </w:r>
    </w:p>
    <w:p w14:paraId="35EDD19E" w14:textId="77777777" w:rsidR="003559B7" w:rsidRPr="003559B7" w:rsidRDefault="003559B7" w:rsidP="003559B7">
      <w:pPr>
        <w:shd w:val="clear" w:color="auto" w:fill="FFFFFF"/>
        <w:spacing w:before="240" w:after="0" w:line="240" w:lineRule="auto"/>
        <w:rPr>
          <w:rFonts w:ascii="Helvetica" w:eastAsia="Times New Roman" w:hAnsi="Helvetica" w:cs="Helvetica"/>
          <w:color w:val="000000"/>
          <w:sz w:val="21"/>
          <w:szCs w:val="21"/>
        </w:rPr>
      </w:pPr>
    </w:p>
    <w:p w14:paraId="2976B536" w14:textId="28ED45D9" w:rsidR="00245D98" w:rsidRDefault="00AA039F" w:rsidP="00245D98">
      <w:r w:rsidRPr="00BE6B17">
        <w:rPr>
          <w:noProof/>
          <w:bdr w:val="single" w:sz="8" w:space="0" w:color="auto"/>
        </w:rPr>
        <w:drawing>
          <wp:inline distT="0" distB="0" distL="0" distR="0" wp14:anchorId="319D6B8D" wp14:editId="37F1DBB2">
            <wp:extent cx="6216650" cy="2679065"/>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16650" cy="2679065"/>
                    </a:xfrm>
                    <a:prstGeom prst="rect">
                      <a:avLst/>
                    </a:prstGeom>
                  </pic:spPr>
                </pic:pic>
              </a:graphicData>
            </a:graphic>
          </wp:inline>
        </w:drawing>
      </w:r>
    </w:p>
    <w:p w14:paraId="4DD04595" w14:textId="49E72134" w:rsidR="0016661D" w:rsidRDefault="0016661D" w:rsidP="00245D98"/>
    <w:p w14:paraId="42F1AAB9" w14:textId="38B3BEA4" w:rsidR="0016661D" w:rsidRDefault="0016661D" w:rsidP="00BE6B17">
      <w:pPr>
        <w:pStyle w:val="Style1"/>
      </w:pPr>
      <w:r>
        <w:t>P value is higher that 0.05 Hence Null Hypothesis is True, we will take Order 1 differencing to make series stationary</w:t>
      </w:r>
      <w:r w:rsidR="00C77567">
        <w:t>.</w:t>
      </w:r>
    </w:p>
    <w:p w14:paraId="77640E35" w14:textId="31919CB3" w:rsidR="0016661D" w:rsidRDefault="0016661D" w:rsidP="00245D98">
      <w:pPr>
        <w:rPr>
          <w:noProof/>
        </w:rPr>
      </w:pPr>
    </w:p>
    <w:p w14:paraId="3A354995" w14:textId="2CCF7E93" w:rsidR="00523411" w:rsidRDefault="00523411" w:rsidP="00245D98">
      <w:pPr>
        <w:rPr>
          <w:noProof/>
        </w:rPr>
      </w:pPr>
    </w:p>
    <w:p w14:paraId="2F378EAB" w14:textId="0168F19E" w:rsidR="00523411" w:rsidRDefault="00523411" w:rsidP="00245D98">
      <w:pPr>
        <w:rPr>
          <w:noProof/>
        </w:rPr>
      </w:pPr>
    </w:p>
    <w:p w14:paraId="3209F66B" w14:textId="64610C6A" w:rsidR="00523411" w:rsidRDefault="00523411" w:rsidP="00245D98">
      <w:r w:rsidRPr="00BE6B17">
        <w:rPr>
          <w:noProof/>
          <w:bdr w:val="single" w:sz="8" w:space="0" w:color="auto"/>
        </w:rPr>
        <w:drawing>
          <wp:inline distT="0" distB="0" distL="0" distR="0" wp14:anchorId="7A261905" wp14:editId="633FB947">
            <wp:extent cx="2724150" cy="16592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24150" cy="1659255"/>
                    </a:xfrm>
                    <a:prstGeom prst="rect">
                      <a:avLst/>
                    </a:prstGeom>
                  </pic:spPr>
                </pic:pic>
              </a:graphicData>
            </a:graphic>
          </wp:inline>
        </w:drawing>
      </w:r>
    </w:p>
    <w:p w14:paraId="23CECB0B" w14:textId="4F50335F" w:rsidR="00717ABB" w:rsidRDefault="00717ABB" w:rsidP="00245D98"/>
    <w:p w14:paraId="52CF9D33" w14:textId="53C7B5AD" w:rsidR="00717ABB" w:rsidRDefault="00717ABB" w:rsidP="00BE6B17">
      <w:pPr>
        <w:pStyle w:val="Style1"/>
      </w:pPr>
      <w:r w:rsidRPr="00717ABB">
        <w:t>We check stationarity at initial level, but series is not stationary as P value is higher than 0.05</w:t>
      </w:r>
      <w:r>
        <w:t xml:space="preserve"> </w:t>
      </w:r>
      <w:r w:rsidRPr="00717ABB">
        <w:t>difference of order 1</w:t>
      </w:r>
      <w:r>
        <w:t>.</w:t>
      </w:r>
    </w:p>
    <w:p w14:paraId="2F917F39" w14:textId="024E1F71" w:rsidR="00B2270A" w:rsidRDefault="000751BA" w:rsidP="00717ABB">
      <w:pPr>
        <w:rPr>
          <w:rFonts w:ascii="Helvetica" w:hAnsi="Helvetica" w:cs="Helvetica"/>
          <w:color w:val="000000"/>
          <w:sz w:val="21"/>
          <w:szCs w:val="21"/>
          <w:shd w:val="clear" w:color="auto" w:fill="FFFFFF"/>
        </w:rPr>
      </w:pPr>
      <w:r w:rsidRPr="00C77567">
        <w:rPr>
          <w:noProof/>
          <w:bdr w:val="single" w:sz="8" w:space="0" w:color="auto"/>
        </w:rPr>
        <w:drawing>
          <wp:inline distT="0" distB="0" distL="0" distR="0" wp14:anchorId="0A18E049" wp14:editId="0C4E9D17">
            <wp:extent cx="6267450" cy="27019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67450" cy="2701925"/>
                    </a:xfrm>
                    <a:prstGeom prst="rect">
                      <a:avLst/>
                    </a:prstGeom>
                  </pic:spPr>
                </pic:pic>
              </a:graphicData>
            </a:graphic>
          </wp:inline>
        </w:drawing>
      </w:r>
    </w:p>
    <w:p w14:paraId="7AE960C3" w14:textId="0E738D96" w:rsidR="006402E6" w:rsidRDefault="00D92E43" w:rsidP="00717ABB">
      <w:pPr>
        <w:rPr>
          <w:rFonts w:ascii="Helvetica" w:hAnsi="Helvetica" w:cs="Helvetica"/>
          <w:color w:val="000000"/>
          <w:sz w:val="21"/>
          <w:szCs w:val="21"/>
          <w:shd w:val="clear" w:color="auto" w:fill="FFFFFF"/>
        </w:rPr>
      </w:pPr>
      <w:r w:rsidRPr="00C77567">
        <w:rPr>
          <w:noProof/>
          <w:bdr w:val="single" w:sz="8" w:space="0" w:color="auto"/>
        </w:rPr>
        <w:drawing>
          <wp:inline distT="0" distB="0" distL="0" distR="0" wp14:anchorId="020B6C71" wp14:editId="2AAECDE0">
            <wp:extent cx="2961802" cy="1788127"/>
            <wp:effectExtent l="0" t="0" r="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2077" cy="1794330"/>
                    </a:xfrm>
                    <a:prstGeom prst="rect">
                      <a:avLst/>
                    </a:prstGeom>
                  </pic:spPr>
                </pic:pic>
              </a:graphicData>
            </a:graphic>
          </wp:inline>
        </w:drawing>
      </w:r>
    </w:p>
    <w:p w14:paraId="1F80486B" w14:textId="6B5655EC" w:rsidR="00B2270A" w:rsidRDefault="00B2270A" w:rsidP="00C77567">
      <w:pPr>
        <w:pStyle w:val="Style1"/>
      </w:pPr>
      <w:r>
        <w:t>We see that at P value is less than 0.05 the Time Series is indeed stationary.</w:t>
      </w:r>
    </w:p>
    <w:p w14:paraId="6A2B40E3" w14:textId="77777777" w:rsidR="006402E6" w:rsidRPr="00717ABB" w:rsidRDefault="006402E6" w:rsidP="00717ABB">
      <w:pPr>
        <w:rPr>
          <w:rFonts w:ascii="Helvetica" w:hAnsi="Helvetica" w:cs="Helvetica"/>
          <w:color w:val="000000"/>
          <w:sz w:val="21"/>
          <w:szCs w:val="21"/>
          <w:shd w:val="clear" w:color="auto" w:fill="FFFFFF"/>
        </w:rPr>
      </w:pPr>
    </w:p>
    <w:p w14:paraId="34966773" w14:textId="3CDDCA93" w:rsidR="00F17E1F" w:rsidRDefault="00F17E1F" w:rsidP="00F17E1F">
      <w:pPr>
        <w:pStyle w:val="Heading3"/>
        <w:shd w:val="clear" w:color="auto" w:fill="FFFFFF"/>
        <w:spacing w:before="186"/>
        <w:rPr>
          <w:color w:val="007789" w:themeColor="accent1" w:themeShade="BF"/>
          <w:sz w:val="32"/>
          <w:szCs w:val="22"/>
        </w:rPr>
      </w:pPr>
      <w:r w:rsidRPr="00F17E1F">
        <w:rPr>
          <w:color w:val="007789" w:themeColor="accent1" w:themeShade="BF"/>
          <w:sz w:val="32"/>
          <w:szCs w:val="22"/>
        </w:rPr>
        <w:t>6. Build an automated version of the ARIMA/SARIMA model in which the parameters are selected using the lowest Akaike Information Criteria (AIC) on the training data and evaluate this model on the test data using RMSE. 8</w:t>
      </w:r>
    </w:p>
    <w:p w14:paraId="23B13ED3" w14:textId="61C3DAD3" w:rsidR="00F17E1F" w:rsidRDefault="00F17E1F" w:rsidP="00F17E1F"/>
    <w:p w14:paraId="249D853E" w14:textId="106DD045" w:rsidR="00381040" w:rsidRDefault="00381040" w:rsidP="00381040">
      <w:pPr>
        <w:pStyle w:val="Heading4"/>
        <w:shd w:val="clear" w:color="auto" w:fill="FFFFFF"/>
        <w:spacing w:before="240"/>
        <w:rPr>
          <w:rFonts w:ascii="Helvetica" w:hAnsi="Helvetica" w:cs="Helvetica"/>
          <w:b/>
          <w:bCs/>
          <w:color w:val="000000"/>
          <w:sz w:val="21"/>
          <w:szCs w:val="21"/>
        </w:rPr>
      </w:pPr>
      <w:r w:rsidRPr="00381040">
        <w:rPr>
          <w:rFonts w:ascii="Helvetica" w:hAnsi="Helvetica" w:cs="Helvetica"/>
          <w:b/>
          <w:bCs/>
          <w:color w:val="000000"/>
          <w:sz w:val="21"/>
          <w:szCs w:val="21"/>
        </w:rPr>
        <w:t>Automated Verion of ARIMA</w:t>
      </w:r>
    </w:p>
    <w:p w14:paraId="5FDBA64E" w14:textId="0887EF5E" w:rsidR="00381040" w:rsidRDefault="00381040" w:rsidP="00381040"/>
    <w:p w14:paraId="61F6B007" w14:textId="709D14CE" w:rsidR="00381040" w:rsidRDefault="00381040" w:rsidP="00381040">
      <w:r>
        <w:t>The following loop helps us in getting a combination of different parameters of p and q in the range of 0 and 2. We have kept the value of d as 1 as we need to take a difference of the series to make it stationary.</w:t>
      </w:r>
    </w:p>
    <w:p w14:paraId="3059675A" w14:textId="4217036E" w:rsidR="00381040" w:rsidRDefault="007515CA" w:rsidP="00381040">
      <w:r w:rsidRPr="00C77567">
        <w:rPr>
          <w:noProof/>
          <w:bdr w:val="single" w:sz="8" w:space="0" w:color="auto"/>
        </w:rPr>
        <w:drawing>
          <wp:inline distT="0" distB="0" distL="0" distR="0" wp14:anchorId="524F6774" wp14:editId="7B09CD54">
            <wp:extent cx="3813175" cy="1862435"/>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3256" cy="1867359"/>
                    </a:xfrm>
                    <a:prstGeom prst="rect">
                      <a:avLst/>
                    </a:prstGeom>
                  </pic:spPr>
                </pic:pic>
              </a:graphicData>
            </a:graphic>
          </wp:inline>
        </w:drawing>
      </w:r>
    </w:p>
    <w:p w14:paraId="07EB6CCE" w14:textId="6DB9C624" w:rsidR="007515CA" w:rsidRDefault="007515CA" w:rsidP="00381040"/>
    <w:p w14:paraId="0AF352D6" w14:textId="7FE7F1AA" w:rsidR="007515CA" w:rsidRDefault="00E92305" w:rsidP="00381040">
      <w:r>
        <w:t xml:space="preserve">We will Apply all values of p and q. check which combination is giving us </w:t>
      </w:r>
      <w:r w:rsidR="00767EFD">
        <w:t>the low AIC score.</w:t>
      </w:r>
    </w:p>
    <w:p w14:paraId="14F13C16" w14:textId="18D4F59B" w:rsidR="00767EFD" w:rsidRDefault="00B1638A" w:rsidP="00381040">
      <w:r w:rsidRPr="00C77567">
        <w:rPr>
          <w:noProof/>
          <w:bdr w:val="single" w:sz="8" w:space="0" w:color="auto"/>
        </w:rPr>
        <w:drawing>
          <wp:inline distT="0" distB="0" distL="0" distR="0" wp14:anchorId="3CDF021E" wp14:editId="1558196C">
            <wp:extent cx="3562350" cy="184910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9500" cy="1852812"/>
                    </a:xfrm>
                    <a:prstGeom prst="rect">
                      <a:avLst/>
                    </a:prstGeom>
                  </pic:spPr>
                </pic:pic>
              </a:graphicData>
            </a:graphic>
          </wp:inline>
        </w:drawing>
      </w:r>
    </w:p>
    <w:p w14:paraId="66B2CF79" w14:textId="77777777" w:rsidR="003E7454" w:rsidRDefault="003E7454" w:rsidP="00381040"/>
    <w:p w14:paraId="2508983B" w14:textId="77777777" w:rsidR="003E7454" w:rsidRDefault="003E7454" w:rsidP="00381040"/>
    <w:p w14:paraId="7C8107C1" w14:textId="77777777" w:rsidR="003E7454" w:rsidRDefault="003E7454" w:rsidP="00381040"/>
    <w:p w14:paraId="70A6DB38" w14:textId="77777777" w:rsidR="003E7454" w:rsidRDefault="003E7454" w:rsidP="00381040"/>
    <w:p w14:paraId="1D6D9836" w14:textId="7D138373" w:rsidR="00767EFD" w:rsidRDefault="00767EFD" w:rsidP="00381040">
      <w:r w:rsidRPr="00767EFD">
        <w:t>Sort the above AIC values in the ascending order to get the parameters for the minimum AIC value</w:t>
      </w:r>
    </w:p>
    <w:p w14:paraId="0B5AC889" w14:textId="7EE5509D" w:rsidR="00767EFD" w:rsidRDefault="008B5EEA" w:rsidP="00381040">
      <w:r w:rsidRPr="00C77567">
        <w:rPr>
          <w:noProof/>
          <w:bdr w:val="single" w:sz="8" w:space="0" w:color="auto"/>
        </w:rPr>
        <w:drawing>
          <wp:inline distT="0" distB="0" distL="0" distR="0" wp14:anchorId="3E52985D" wp14:editId="1886BAC2">
            <wp:extent cx="1317625" cy="268930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23368" cy="2701028"/>
                    </a:xfrm>
                    <a:prstGeom prst="rect">
                      <a:avLst/>
                    </a:prstGeom>
                  </pic:spPr>
                </pic:pic>
              </a:graphicData>
            </a:graphic>
          </wp:inline>
        </w:drawing>
      </w:r>
    </w:p>
    <w:p w14:paraId="1B48FC71" w14:textId="53B0B527" w:rsidR="00767EFD" w:rsidRDefault="00767EFD" w:rsidP="00381040"/>
    <w:p w14:paraId="5BFF74BD" w14:textId="77777777" w:rsidR="0061143A" w:rsidRDefault="0061143A" w:rsidP="0061143A">
      <w:pPr>
        <w:rPr>
          <w:rFonts w:ascii="Helvetica" w:hAnsi="Helvetica" w:cs="Helvetica"/>
          <w:b/>
          <w:bCs/>
          <w:color w:val="000000"/>
          <w:sz w:val="21"/>
          <w:szCs w:val="21"/>
        </w:rPr>
      </w:pPr>
      <w:r>
        <w:rPr>
          <w:noProof/>
        </w:rPr>
        <w:lastRenderedPageBreak/>
        <w:drawing>
          <wp:inline distT="0" distB="0" distL="0" distR="0" wp14:anchorId="0B98A636" wp14:editId="7EFE2100">
            <wp:extent cx="6400800" cy="4329430"/>
            <wp:effectExtent l="19050" t="19050" r="19050" b="13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4329430"/>
                    </a:xfrm>
                    <a:prstGeom prst="rect">
                      <a:avLst/>
                    </a:prstGeom>
                    <a:ln w="12700">
                      <a:solidFill>
                        <a:schemeClr val="tx1"/>
                      </a:solidFill>
                    </a:ln>
                  </pic:spPr>
                </pic:pic>
              </a:graphicData>
            </a:graphic>
          </wp:inline>
        </w:drawing>
      </w:r>
    </w:p>
    <w:p w14:paraId="5355C2AB" w14:textId="5D6A8F11" w:rsidR="00FE2F89" w:rsidRPr="0061143A" w:rsidRDefault="00FE2F89" w:rsidP="0061143A">
      <w:r w:rsidRPr="00FE2F89">
        <w:rPr>
          <w:rFonts w:ascii="Helvetica" w:hAnsi="Helvetica" w:cs="Helvetica"/>
          <w:b/>
          <w:bCs/>
          <w:color w:val="000000"/>
          <w:sz w:val="21"/>
          <w:szCs w:val="21"/>
        </w:rPr>
        <w:t>Predict on the Test Set using this model and evaluate the model.</w:t>
      </w:r>
    </w:p>
    <w:p w14:paraId="0172C9F9" w14:textId="2BBB082F" w:rsidR="00FE2F89" w:rsidRDefault="00FE2F89" w:rsidP="00FE2F89"/>
    <w:p w14:paraId="4135CBCA" w14:textId="1801D725" w:rsidR="00FE2F89" w:rsidRDefault="007F53A0" w:rsidP="00FE2F89">
      <w:r>
        <w:rPr>
          <w:noProof/>
        </w:rPr>
        <w:drawing>
          <wp:inline distT="0" distB="0" distL="0" distR="0" wp14:anchorId="19A775F1" wp14:editId="20F81B94">
            <wp:extent cx="2438400" cy="933450"/>
            <wp:effectExtent l="19050" t="19050" r="1905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38400" cy="933450"/>
                    </a:xfrm>
                    <a:prstGeom prst="rect">
                      <a:avLst/>
                    </a:prstGeom>
                    <a:ln w="12700">
                      <a:solidFill>
                        <a:schemeClr val="tx1"/>
                      </a:solidFill>
                    </a:ln>
                  </pic:spPr>
                </pic:pic>
              </a:graphicData>
            </a:graphic>
          </wp:inline>
        </w:drawing>
      </w:r>
    </w:p>
    <w:p w14:paraId="60040114" w14:textId="14AA380E" w:rsidR="00AB060F" w:rsidRDefault="00AB060F" w:rsidP="00FE2F89"/>
    <w:p w14:paraId="5A39F14B" w14:textId="77777777" w:rsidR="00C77567" w:rsidRDefault="00C77567" w:rsidP="00FE2F89"/>
    <w:p w14:paraId="775A46FC" w14:textId="77777777" w:rsidR="00C77567" w:rsidRDefault="00C77567" w:rsidP="00FE2F89"/>
    <w:p w14:paraId="18750305" w14:textId="77777777" w:rsidR="00C77567" w:rsidRDefault="00C77567" w:rsidP="00FE2F89"/>
    <w:p w14:paraId="4522AE63" w14:textId="77777777" w:rsidR="00C77567" w:rsidRDefault="00C77567" w:rsidP="00FE2F89"/>
    <w:p w14:paraId="46A82D34" w14:textId="77777777" w:rsidR="00C77567" w:rsidRDefault="00C77567" w:rsidP="00FE2F89"/>
    <w:p w14:paraId="6135381E" w14:textId="5E88F191" w:rsidR="00AB060F" w:rsidRDefault="00AB060F" w:rsidP="00FE2F89">
      <w:r>
        <w:lastRenderedPageBreak/>
        <w:t>Performance of Models so far:</w:t>
      </w:r>
    </w:p>
    <w:p w14:paraId="247FD852" w14:textId="326F79E0" w:rsidR="00AB060F" w:rsidRDefault="000E7F44" w:rsidP="00FE2F89">
      <w:r>
        <w:rPr>
          <w:noProof/>
        </w:rPr>
        <w:drawing>
          <wp:inline distT="0" distB="0" distL="0" distR="0" wp14:anchorId="79A34B4E" wp14:editId="151392F0">
            <wp:extent cx="6400800" cy="4846320"/>
            <wp:effectExtent l="19050" t="19050" r="19050" b="1143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0800" cy="4846320"/>
                    </a:xfrm>
                    <a:prstGeom prst="rect">
                      <a:avLst/>
                    </a:prstGeom>
                    <a:ln w="12700">
                      <a:solidFill>
                        <a:schemeClr val="tx1"/>
                      </a:solidFill>
                    </a:ln>
                  </pic:spPr>
                </pic:pic>
              </a:graphicData>
            </a:graphic>
          </wp:inline>
        </w:drawing>
      </w:r>
    </w:p>
    <w:p w14:paraId="6117C3BF" w14:textId="50FCE88F" w:rsidR="00AB060F" w:rsidRPr="00FE2F89" w:rsidRDefault="00AB060F" w:rsidP="00FE2F89"/>
    <w:p w14:paraId="32548558" w14:textId="6F8C3CD5" w:rsidR="00FE2F89" w:rsidRDefault="00FE2F89" w:rsidP="00FE2F89"/>
    <w:p w14:paraId="43158F6C" w14:textId="77777777" w:rsidR="000E7F44" w:rsidRDefault="00AB060F" w:rsidP="000E7F44">
      <w:r>
        <w:t>Still this point Triple exponential has performed the best.</w:t>
      </w:r>
    </w:p>
    <w:p w14:paraId="3B515665" w14:textId="77777777" w:rsidR="00F905FB" w:rsidRDefault="00F905FB" w:rsidP="000E7F44">
      <w:pPr>
        <w:rPr>
          <w:rFonts w:ascii="Helvetica" w:hAnsi="Helvetica" w:cs="Helvetica"/>
          <w:b/>
          <w:bCs/>
          <w:color w:val="000000"/>
          <w:sz w:val="21"/>
          <w:szCs w:val="21"/>
        </w:rPr>
      </w:pPr>
    </w:p>
    <w:p w14:paraId="65FFBA36" w14:textId="77777777" w:rsidR="00F905FB" w:rsidRDefault="00F905FB" w:rsidP="000E7F44">
      <w:pPr>
        <w:rPr>
          <w:rFonts w:ascii="Helvetica" w:hAnsi="Helvetica" w:cs="Helvetica"/>
          <w:b/>
          <w:bCs/>
          <w:color w:val="000000"/>
          <w:sz w:val="21"/>
          <w:szCs w:val="21"/>
        </w:rPr>
      </w:pPr>
    </w:p>
    <w:p w14:paraId="3B26F14A" w14:textId="77777777" w:rsidR="00F905FB" w:rsidRDefault="00F905FB" w:rsidP="000E7F44">
      <w:pPr>
        <w:rPr>
          <w:rFonts w:ascii="Helvetica" w:hAnsi="Helvetica" w:cs="Helvetica"/>
          <w:b/>
          <w:bCs/>
          <w:color w:val="000000"/>
          <w:sz w:val="21"/>
          <w:szCs w:val="21"/>
        </w:rPr>
      </w:pPr>
    </w:p>
    <w:p w14:paraId="0087F90E" w14:textId="77777777" w:rsidR="00F905FB" w:rsidRDefault="00F905FB" w:rsidP="000E7F44">
      <w:pPr>
        <w:rPr>
          <w:rFonts w:ascii="Helvetica" w:hAnsi="Helvetica" w:cs="Helvetica"/>
          <w:b/>
          <w:bCs/>
          <w:color w:val="000000"/>
          <w:sz w:val="21"/>
          <w:szCs w:val="21"/>
        </w:rPr>
      </w:pPr>
    </w:p>
    <w:p w14:paraId="3805B01B" w14:textId="77777777" w:rsidR="00F905FB" w:rsidRDefault="00F905FB" w:rsidP="000E7F44">
      <w:pPr>
        <w:rPr>
          <w:rFonts w:ascii="Helvetica" w:hAnsi="Helvetica" w:cs="Helvetica"/>
          <w:b/>
          <w:bCs/>
          <w:color w:val="000000"/>
          <w:sz w:val="21"/>
          <w:szCs w:val="21"/>
        </w:rPr>
      </w:pPr>
    </w:p>
    <w:p w14:paraId="6F696D19" w14:textId="77777777" w:rsidR="00F905FB" w:rsidRDefault="00F905FB" w:rsidP="000E7F44">
      <w:pPr>
        <w:rPr>
          <w:rFonts w:ascii="Helvetica" w:hAnsi="Helvetica" w:cs="Helvetica"/>
          <w:b/>
          <w:bCs/>
          <w:color w:val="000000"/>
          <w:sz w:val="21"/>
          <w:szCs w:val="21"/>
        </w:rPr>
      </w:pPr>
    </w:p>
    <w:p w14:paraId="0CFACEF6" w14:textId="77777777" w:rsidR="00F905FB" w:rsidRDefault="00F905FB" w:rsidP="000E7F44">
      <w:pPr>
        <w:rPr>
          <w:rFonts w:ascii="Helvetica" w:hAnsi="Helvetica" w:cs="Helvetica"/>
          <w:b/>
          <w:bCs/>
          <w:color w:val="000000"/>
          <w:sz w:val="21"/>
          <w:szCs w:val="21"/>
        </w:rPr>
      </w:pPr>
    </w:p>
    <w:p w14:paraId="0C3F81E3" w14:textId="3A8B4C4C" w:rsidR="007B7843" w:rsidRPr="000E7F44" w:rsidRDefault="007B7843" w:rsidP="000E7F44">
      <w:r w:rsidRPr="007B7843">
        <w:rPr>
          <w:rFonts w:ascii="Helvetica" w:hAnsi="Helvetica" w:cs="Helvetica"/>
          <w:b/>
          <w:bCs/>
          <w:color w:val="000000"/>
          <w:sz w:val="21"/>
          <w:szCs w:val="21"/>
        </w:rPr>
        <w:lastRenderedPageBreak/>
        <w:t>Automated Version of SARIMA</w:t>
      </w:r>
    </w:p>
    <w:p w14:paraId="37823E92" w14:textId="162BFF36" w:rsidR="00453A97" w:rsidRDefault="00453A97" w:rsidP="00381040">
      <w:r>
        <w:t>In Model SARIMA, we are considering Seasonal P,D,Q</w:t>
      </w:r>
      <w:r w:rsidR="003709F9">
        <w:t>,S.</w:t>
      </w:r>
    </w:p>
    <w:p w14:paraId="30EA6C5F" w14:textId="69138386" w:rsidR="003709F9" w:rsidRDefault="003709F9" w:rsidP="00381040">
      <w:r>
        <w:t>It is extension of ARIMA model by considering Seasonality factor.</w:t>
      </w:r>
    </w:p>
    <w:p w14:paraId="2CA9A78A" w14:textId="569C5DA9" w:rsidR="003709F9" w:rsidRDefault="003709F9" w:rsidP="00381040"/>
    <w:p w14:paraId="16EF9D87" w14:textId="461AC984" w:rsidR="007B7843" w:rsidRDefault="00453A97" w:rsidP="00381040">
      <w:r>
        <w:rPr>
          <w:noProof/>
        </w:rPr>
        <w:drawing>
          <wp:inline distT="0" distB="0" distL="0" distR="0" wp14:anchorId="7719F54B" wp14:editId="24A51EF8">
            <wp:extent cx="4784725" cy="1836478"/>
            <wp:effectExtent l="19050" t="19050" r="15875"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4883" cy="1844215"/>
                    </a:xfrm>
                    <a:prstGeom prst="rect">
                      <a:avLst/>
                    </a:prstGeom>
                    <a:ln w="12700">
                      <a:solidFill>
                        <a:schemeClr val="tx1"/>
                      </a:solidFill>
                    </a:ln>
                  </pic:spPr>
                </pic:pic>
              </a:graphicData>
            </a:graphic>
          </wp:inline>
        </w:drawing>
      </w:r>
    </w:p>
    <w:p w14:paraId="0B9F0E5F" w14:textId="65A8FBBA" w:rsidR="00DE7044" w:rsidRDefault="006144E3" w:rsidP="00381040">
      <w:r>
        <w:t xml:space="preserve">Top 5 Parameters </w:t>
      </w:r>
      <w:r w:rsidR="00DE7044">
        <w:t>AIC score:</w:t>
      </w:r>
    </w:p>
    <w:p w14:paraId="2177D15D" w14:textId="0E8A364B" w:rsidR="006144E3" w:rsidRDefault="00DF6ED5" w:rsidP="00381040">
      <w:r>
        <w:rPr>
          <w:noProof/>
        </w:rPr>
        <w:drawing>
          <wp:anchor distT="0" distB="0" distL="114300" distR="114300" simplePos="0" relativeHeight="251658240" behindDoc="0" locked="0" layoutInCell="1" allowOverlap="1" wp14:anchorId="06526645" wp14:editId="39FA7815">
            <wp:simplePos x="685800" y="4762500"/>
            <wp:positionH relativeFrom="column">
              <wp:align>left</wp:align>
            </wp:positionH>
            <wp:positionV relativeFrom="paragraph">
              <wp:align>top</wp:align>
            </wp:positionV>
            <wp:extent cx="3048000" cy="2200275"/>
            <wp:effectExtent l="19050" t="19050" r="19050" b="28575"/>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048000" cy="2200275"/>
                    </a:xfrm>
                    <a:prstGeom prst="rect">
                      <a:avLst/>
                    </a:prstGeom>
                    <a:ln w="12700">
                      <a:solidFill>
                        <a:schemeClr val="tx1"/>
                      </a:solidFill>
                    </a:ln>
                  </pic:spPr>
                </pic:pic>
              </a:graphicData>
            </a:graphic>
          </wp:anchor>
        </w:drawing>
      </w:r>
      <w:r>
        <w:br w:type="textWrapping" w:clear="all"/>
      </w:r>
    </w:p>
    <w:p w14:paraId="5D4B4AF4" w14:textId="2C874B22" w:rsidR="00DE7044" w:rsidRDefault="00DE7044" w:rsidP="00381040"/>
    <w:p w14:paraId="453728BA" w14:textId="77777777" w:rsidR="00F905FB" w:rsidRDefault="00F905FB" w:rsidP="00381040"/>
    <w:p w14:paraId="6CEC4E0C" w14:textId="77777777" w:rsidR="00F905FB" w:rsidRDefault="00F905FB" w:rsidP="00381040"/>
    <w:p w14:paraId="4D0C9587" w14:textId="77777777" w:rsidR="00F905FB" w:rsidRDefault="00F905FB" w:rsidP="00381040"/>
    <w:p w14:paraId="530FD0A5" w14:textId="77777777" w:rsidR="00F905FB" w:rsidRDefault="00F905FB" w:rsidP="00381040"/>
    <w:p w14:paraId="1EF10917" w14:textId="77777777" w:rsidR="00F905FB" w:rsidRDefault="00F905FB" w:rsidP="00381040"/>
    <w:p w14:paraId="4DEB6257" w14:textId="77777777" w:rsidR="00F905FB" w:rsidRDefault="00F905FB" w:rsidP="00381040"/>
    <w:p w14:paraId="5D5A1EAF" w14:textId="1FF67B78" w:rsidR="00DE7044" w:rsidRDefault="00DE7044" w:rsidP="00381040">
      <w:r>
        <w:lastRenderedPageBreak/>
        <w:t>From the above result we will choose (</w:t>
      </w:r>
      <w:r w:rsidR="00DF6ED5">
        <w:t>1</w:t>
      </w:r>
      <w:r>
        <w:t>,1,2)(</w:t>
      </w:r>
      <w:r w:rsidR="00DF6ED5">
        <w:t>1</w:t>
      </w:r>
      <w:r>
        <w:t>,0,2</w:t>
      </w:r>
      <w:r w:rsidR="00BA2BF3">
        <w:t>,12</w:t>
      </w:r>
      <w:r>
        <w:t>)</w:t>
      </w:r>
      <w:r w:rsidR="00BA2BF3">
        <w:t>.</w:t>
      </w:r>
    </w:p>
    <w:p w14:paraId="2EDDDF90" w14:textId="35ED40EC" w:rsidR="00BA2BF3" w:rsidRDefault="0051509F" w:rsidP="00381040">
      <w:r w:rsidRPr="00F905FB">
        <w:rPr>
          <w:noProof/>
          <w:bdr w:val="single" w:sz="8" w:space="0" w:color="auto"/>
        </w:rPr>
        <w:drawing>
          <wp:inline distT="0" distB="0" distL="0" distR="0" wp14:anchorId="69E05B79" wp14:editId="35234057">
            <wp:extent cx="6337300" cy="3846830"/>
            <wp:effectExtent l="0" t="0" r="635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7300" cy="3846830"/>
                    </a:xfrm>
                    <a:prstGeom prst="rect">
                      <a:avLst/>
                    </a:prstGeom>
                  </pic:spPr>
                </pic:pic>
              </a:graphicData>
            </a:graphic>
          </wp:inline>
        </w:drawing>
      </w:r>
    </w:p>
    <w:p w14:paraId="1B7C9E69" w14:textId="57C83674" w:rsidR="00BA2BF3" w:rsidRDefault="00BA2BF3" w:rsidP="00381040"/>
    <w:p w14:paraId="36DDD449" w14:textId="494E9C4B" w:rsidR="00BA2BF3" w:rsidRDefault="00EC2564" w:rsidP="00381040">
      <w:r>
        <w:t>Results:</w:t>
      </w:r>
    </w:p>
    <w:p w14:paraId="67CEC33C" w14:textId="07F6AAF8" w:rsidR="00EC2564" w:rsidRDefault="00214C9D" w:rsidP="00381040">
      <w:r w:rsidRPr="00F905FB">
        <w:rPr>
          <w:noProof/>
          <w:bdr w:val="single" w:sz="8" w:space="0" w:color="auto"/>
        </w:rPr>
        <w:drawing>
          <wp:inline distT="0" distB="0" distL="0" distR="0" wp14:anchorId="1D09A172" wp14:editId="34D062D4">
            <wp:extent cx="6172200" cy="280606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200" cy="2806065"/>
                    </a:xfrm>
                    <a:prstGeom prst="rect">
                      <a:avLst/>
                    </a:prstGeom>
                  </pic:spPr>
                </pic:pic>
              </a:graphicData>
            </a:graphic>
          </wp:inline>
        </w:drawing>
      </w:r>
    </w:p>
    <w:p w14:paraId="5529CAED" w14:textId="2ECA0B4D" w:rsidR="00EC2564" w:rsidRDefault="00EC2564" w:rsidP="00381040"/>
    <w:p w14:paraId="45B7F0A4" w14:textId="3FC484F7" w:rsidR="00047B4F" w:rsidRDefault="00047B4F" w:rsidP="00047B4F">
      <w:pPr>
        <w:pStyle w:val="Heading4"/>
        <w:shd w:val="clear" w:color="auto" w:fill="FFFFFF"/>
        <w:spacing w:before="240"/>
        <w:rPr>
          <w:rFonts w:ascii="Helvetica" w:hAnsi="Helvetica" w:cs="Helvetica"/>
          <w:b/>
          <w:bCs/>
          <w:color w:val="000000"/>
          <w:sz w:val="21"/>
          <w:szCs w:val="21"/>
        </w:rPr>
      </w:pPr>
      <w:r w:rsidRPr="00047B4F">
        <w:rPr>
          <w:rFonts w:ascii="Helvetica" w:hAnsi="Helvetica" w:cs="Helvetica"/>
          <w:b/>
          <w:bCs/>
          <w:color w:val="000000"/>
          <w:sz w:val="21"/>
          <w:szCs w:val="21"/>
        </w:rPr>
        <w:lastRenderedPageBreak/>
        <w:t>Predict on the Test Set using this model and evaluate the model.</w:t>
      </w:r>
    </w:p>
    <w:p w14:paraId="712DD025" w14:textId="77777777" w:rsidR="000A67A8" w:rsidRPr="000A67A8" w:rsidRDefault="000A67A8" w:rsidP="000A67A8"/>
    <w:p w14:paraId="0F9C56F3" w14:textId="442E2A5F" w:rsidR="00EC2564" w:rsidRDefault="009C08C9" w:rsidP="00381040">
      <w:r w:rsidRPr="00F905FB">
        <w:rPr>
          <w:noProof/>
          <w:bdr w:val="single" w:sz="8" w:space="0" w:color="auto"/>
        </w:rPr>
        <w:drawing>
          <wp:inline distT="0" distB="0" distL="0" distR="0" wp14:anchorId="3A1C4FA9" wp14:editId="58094A46">
            <wp:extent cx="4098925" cy="2036519"/>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1413" cy="2037755"/>
                    </a:xfrm>
                    <a:prstGeom prst="rect">
                      <a:avLst/>
                    </a:prstGeom>
                  </pic:spPr>
                </pic:pic>
              </a:graphicData>
            </a:graphic>
          </wp:inline>
        </w:drawing>
      </w:r>
    </w:p>
    <w:p w14:paraId="7680ED22" w14:textId="77777777" w:rsidR="000A67A8" w:rsidRDefault="000A67A8" w:rsidP="00381040"/>
    <w:p w14:paraId="261A5CFF" w14:textId="4A555775" w:rsidR="00047B4F" w:rsidRDefault="003A533B" w:rsidP="00381040">
      <w:r>
        <w:t>RMSE for SARIMA model is</w:t>
      </w:r>
      <w:r w:rsidR="00611619">
        <w:t xml:space="preserve"> 528.64.</w:t>
      </w:r>
    </w:p>
    <w:p w14:paraId="4708F267" w14:textId="2BA4F4FF" w:rsidR="00611619" w:rsidRDefault="00611619" w:rsidP="00381040">
      <w:r w:rsidRPr="00F905FB">
        <w:rPr>
          <w:noProof/>
          <w:bdr w:val="single" w:sz="8" w:space="0" w:color="auto"/>
        </w:rPr>
        <w:drawing>
          <wp:inline distT="0" distB="0" distL="0" distR="0" wp14:anchorId="7257B320" wp14:editId="77FDED82">
            <wp:extent cx="4895850" cy="37962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6289" cy="3796567"/>
                    </a:xfrm>
                    <a:prstGeom prst="rect">
                      <a:avLst/>
                    </a:prstGeom>
                  </pic:spPr>
                </pic:pic>
              </a:graphicData>
            </a:graphic>
          </wp:inline>
        </w:drawing>
      </w:r>
    </w:p>
    <w:p w14:paraId="20937357" w14:textId="2065EF3E" w:rsidR="003A533B" w:rsidRDefault="003A533B" w:rsidP="00381040"/>
    <w:p w14:paraId="6F5DB024" w14:textId="732A9D1C" w:rsidR="003A533B" w:rsidRDefault="003A533B" w:rsidP="00381040"/>
    <w:p w14:paraId="38CD916E" w14:textId="0680A3C3" w:rsidR="00B40973" w:rsidRDefault="00B40973" w:rsidP="00B40973">
      <w:pPr>
        <w:pStyle w:val="Heading3"/>
        <w:shd w:val="clear" w:color="auto" w:fill="FFFFFF"/>
        <w:spacing w:before="186"/>
        <w:rPr>
          <w:color w:val="007789" w:themeColor="accent1" w:themeShade="BF"/>
          <w:sz w:val="32"/>
          <w:szCs w:val="22"/>
        </w:rPr>
      </w:pPr>
      <w:r w:rsidRPr="00B40973">
        <w:rPr>
          <w:color w:val="007789" w:themeColor="accent1" w:themeShade="BF"/>
          <w:sz w:val="32"/>
          <w:szCs w:val="22"/>
        </w:rPr>
        <w:lastRenderedPageBreak/>
        <w:t xml:space="preserve">7. Build ARIMA/SARIMA models based on the cut-off points of ACF and PACF on the training data and evaluate this model on the test data using RMSE. </w:t>
      </w:r>
    </w:p>
    <w:p w14:paraId="10172E8F" w14:textId="6461D8B2" w:rsidR="00B40973" w:rsidRDefault="00B40973" w:rsidP="00B40973"/>
    <w:p w14:paraId="17A1C8A4" w14:textId="784ED60C" w:rsidR="00BC7ABE" w:rsidRDefault="00BC7ABE" w:rsidP="00BC7ABE">
      <w:pPr>
        <w:pStyle w:val="Heading4"/>
        <w:shd w:val="clear" w:color="auto" w:fill="FFFFFF"/>
        <w:spacing w:before="240"/>
        <w:rPr>
          <w:rFonts w:ascii="Helvetica" w:hAnsi="Helvetica" w:cs="Helvetica"/>
          <w:b/>
          <w:bCs/>
          <w:color w:val="000000"/>
          <w:sz w:val="21"/>
          <w:szCs w:val="21"/>
        </w:rPr>
      </w:pPr>
      <w:r w:rsidRPr="00BC7ABE">
        <w:rPr>
          <w:rFonts w:ascii="Helvetica" w:hAnsi="Helvetica" w:cs="Helvetica"/>
          <w:b/>
          <w:bCs/>
          <w:color w:val="000000"/>
          <w:sz w:val="21"/>
          <w:szCs w:val="21"/>
        </w:rPr>
        <w:t>Manual ARIMA</w:t>
      </w:r>
    </w:p>
    <w:p w14:paraId="037685D8" w14:textId="74F97021" w:rsidR="00BC7ABE" w:rsidRDefault="00BC7ABE" w:rsidP="00BC7ABE"/>
    <w:p w14:paraId="204F98D4" w14:textId="691E58FE" w:rsidR="00BC7ABE" w:rsidRDefault="00BC7ABE" w:rsidP="00BC7ABE">
      <w:r w:rsidRPr="00BC7ABE">
        <w:t>Let us look at the ACF and the PACF plots</w:t>
      </w:r>
    </w:p>
    <w:p w14:paraId="4C48E6FB" w14:textId="559A2A5E" w:rsidR="00BC7ABE" w:rsidRDefault="00AF079C" w:rsidP="00BC7ABE">
      <w:r w:rsidRPr="00F905FB">
        <w:rPr>
          <w:noProof/>
          <w:bdr w:val="single" w:sz="8" w:space="0" w:color="auto"/>
        </w:rPr>
        <w:drawing>
          <wp:inline distT="0" distB="0" distL="0" distR="0" wp14:anchorId="1658355D" wp14:editId="14378C1C">
            <wp:extent cx="6184900" cy="2761615"/>
            <wp:effectExtent l="0" t="0" r="635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4900" cy="2761615"/>
                    </a:xfrm>
                    <a:prstGeom prst="rect">
                      <a:avLst/>
                    </a:prstGeom>
                  </pic:spPr>
                </pic:pic>
              </a:graphicData>
            </a:graphic>
          </wp:inline>
        </w:drawing>
      </w:r>
    </w:p>
    <w:p w14:paraId="40DD2EF6" w14:textId="79701021" w:rsidR="00FF1DFD" w:rsidRDefault="00E06644" w:rsidP="00BC7ABE">
      <w:r w:rsidRPr="00F905FB">
        <w:rPr>
          <w:noProof/>
          <w:bdr w:val="single" w:sz="8" w:space="0" w:color="auto"/>
        </w:rPr>
        <w:drawing>
          <wp:inline distT="0" distB="0" distL="0" distR="0" wp14:anchorId="5B27B4C7" wp14:editId="7F86953D">
            <wp:extent cx="6197600" cy="27584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97600" cy="2758440"/>
                    </a:xfrm>
                    <a:prstGeom prst="rect">
                      <a:avLst/>
                    </a:prstGeom>
                  </pic:spPr>
                </pic:pic>
              </a:graphicData>
            </a:graphic>
          </wp:inline>
        </w:drawing>
      </w:r>
    </w:p>
    <w:p w14:paraId="66524E6B" w14:textId="3C2EE8DA" w:rsidR="00FF1DFD" w:rsidRDefault="00FF1DFD" w:rsidP="00BC7ABE"/>
    <w:p w14:paraId="14EA10BB" w14:textId="50040C17" w:rsidR="00FF1DFD" w:rsidRDefault="00FF1DFD" w:rsidP="00F905FB">
      <w:pPr>
        <w:pStyle w:val="Style1"/>
      </w:pPr>
    </w:p>
    <w:p w14:paraId="608B4A72" w14:textId="77777777" w:rsidR="0002149C" w:rsidRPr="00F905FB" w:rsidRDefault="0002149C" w:rsidP="00F905FB">
      <w:pPr>
        <w:pStyle w:val="Style1"/>
        <w:rPr>
          <w:rFonts w:eastAsia="Times New Roman"/>
          <w:szCs w:val="22"/>
        </w:rPr>
      </w:pPr>
      <w:r w:rsidRPr="00F905FB">
        <w:rPr>
          <w:rFonts w:eastAsia="Times New Roman"/>
          <w:szCs w:val="22"/>
        </w:rPr>
        <w:t>Here, we have taken alpha=0.05.</w:t>
      </w:r>
    </w:p>
    <w:p w14:paraId="5AB3EC60" w14:textId="638BF7FD" w:rsidR="0002149C" w:rsidRPr="00F905FB" w:rsidRDefault="0002149C" w:rsidP="00F905FB">
      <w:pPr>
        <w:pStyle w:val="Style1"/>
        <w:rPr>
          <w:rFonts w:eastAsia="Times New Roman"/>
          <w:szCs w:val="22"/>
        </w:rPr>
      </w:pPr>
      <w:r w:rsidRPr="00F905FB">
        <w:rPr>
          <w:rFonts w:eastAsia="Times New Roman"/>
          <w:szCs w:val="22"/>
        </w:rPr>
        <w:t xml:space="preserve">The Auto-Regressive parameter in an ARIMA model is 'p' which comes from the significant lag before which the PACF plot cuts-off to 0. The Moving-Average parameter in an ARIMA model is 'q' which comes from the significant lag before the ACF plot cuts-off to 0. By looking at the above plots, we can say that both the PACF and ACF plot cuts-off at lag </w:t>
      </w:r>
      <w:r w:rsidR="00E06644" w:rsidRPr="00F905FB">
        <w:rPr>
          <w:rFonts w:eastAsia="Times New Roman"/>
          <w:szCs w:val="22"/>
        </w:rPr>
        <w:t>3</w:t>
      </w:r>
      <w:r w:rsidRPr="00F905FB">
        <w:rPr>
          <w:rFonts w:eastAsia="Times New Roman"/>
          <w:szCs w:val="22"/>
        </w:rPr>
        <w:t xml:space="preserve"> and 2.</w:t>
      </w:r>
    </w:p>
    <w:p w14:paraId="46509CF5" w14:textId="77CA9745" w:rsidR="00FF1DFD" w:rsidRDefault="00FF1DFD" w:rsidP="00BC7ABE"/>
    <w:p w14:paraId="321A205D" w14:textId="5E76F5AB" w:rsidR="00922E61" w:rsidRDefault="00925222" w:rsidP="00BC7ABE">
      <w:r>
        <w:rPr>
          <w:noProof/>
        </w:rPr>
        <w:drawing>
          <wp:inline distT="0" distB="0" distL="0" distR="0" wp14:anchorId="14BB7C50" wp14:editId="06C9F793">
            <wp:extent cx="6400800" cy="4559935"/>
            <wp:effectExtent l="19050" t="19050" r="19050"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00800" cy="4559935"/>
                    </a:xfrm>
                    <a:prstGeom prst="rect">
                      <a:avLst/>
                    </a:prstGeom>
                    <a:ln w="12700">
                      <a:solidFill>
                        <a:schemeClr val="tx1"/>
                      </a:solidFill>
                    </a:ln>
                  </pic:spPr>
                </pic:pic>
              </a:graphicData>
            </a:graphic>
          </wp:inline>
        </w:drawing>
      </w:r>
    </w:p>
    <w:p w14:paraId="65C6BABE" w14:textId="705D0FDC" w:rsidR="00922E61" w:rsidRDefault="00922E61" w:rsidP="00BC7ABE"/>
    <w:p w14:paraId="3D365CE3" w14:textId="699654F1" w:rsidR="00922E61" w:rsidRDefault="00922E61" w:rsidP="00F905FB">
      <w:pPr>
        <w:pStyle w:val="Style1"/>
      </w:pPr>
    </w:p>
    <w:p w14:paraId="474591A5" w14:textId="666140AD" w:rsidR="00922E61" w:rsidRPr="00F905FB" w:rsidRDefault="00F9253A" w:rsidP="00F905FB">
      <w:pPr>
        <w:pStyle w:val="Style1"/>
        <w:rPr>
          <w:szCs w:val="22"/>
        </w:rPr>
      </w:pPr>
      <w:r w:rsidRPr="00F905FB">
        <w:rPr>
          <w:szCs w:val="22"/>
        </w:rPr>
        <w:t>Predict on the Test Set using this model and evaluate the model.</w:t>
      </w:r>
    </w:p>
    <w:p w14:paraId="76EF4D4B" w14:textId="71E8DB4F" w:rsidR="00F9253A" w:rsidRPr="00F905FB" w:rsidRDefault="00F9253A" w:rsidP="00F905FB">
      <w:pPr>
        <w:pStyle w:val="Style1"/>
        <w:rPr>
          <w:rFonts w:eastAsia="Times New Roman" w:cs="Courier New"/>
          <w:szCs w:val="22"/>
        </w:rPr>
      </w:pPr>
      <w:r w:rsidRPr="00F905FB">
        <w:rPr>
          <w:szCs w:val="22"/>
        </w:rPr>
        <w:t>RMSE for Manual ARIMA model is</w:t>
      </w:r>
      <w:r w:rsidR="00A269A8" w:rsidRPr="00F905FB">
        <w:rPr>
          <w:szCs w:val="22"/>
        </w:rPr>
        <w:t xml:space="preserve"> </w:t>
      </w:r>
      <w:r w:rsidR="00A269A8" w:rsidRPr="00F905FB">
        <w:rPr>
          <w:rFonts w:eastAsia="Times New Roman" w:cs="Courier New"/>
          <w:szCs w:val="22"/>
        </w:rPr>
        <w:t>1375.80</w:t>
      </w:r>
      <w:r w:rsidRPr="00F905FB">
        <w:rPr>
          <w:rFonts w:eastAsia="Times New Roman" w:cs="Courier New"/>
          <w:szCs w:val="22"/>
        </w:rPr>
        <w:t>.</w:t>
      </w:r>
    </w:p>
    <w:p w14:paraId="49EB929A" w14:textId="6D63F05D" w:rsidR="00F9253A" w:rsidRDefault="00F9253A" w:rsidP="00F9253A">
      <w:pPr>
        <w:pStyle w:val="HTMLPreformatted"/>
        <w:shd w:val="clear" w:color="auto" w:fill="FFFFFF"/>
        <w:wordWrap w:val="0"/>
        <w:textAlignment w:val="baseline"/>
        <w:rPr>
          <w:rFonts w:ascii="Courier New" w:eastAsia="Times New Roman" w:hAnsi="Courier New" w:cs="Courier New"/>
          <w:color w:val="000000"/>
          <w:sz w:val="21"/>
          <w:szCs w:val="21"/>
        </w:rPr>
      </w:pPr>
    </w:p>
    <w:p w14:paraId="2E09187F" w14:textId="2DFD8B97" w:rsidR="00F9253A" w:rsidRDefault="00F9253A" w:rsidP="00F9253A">
      <w:pPr>
        <w:pStyle w:val="HTMLPreformatted"/>
        <w:shd w:val="clear" w:color="auto" w:fill="FFFFFF"/>
        <w:wordWrap w:val="0"/>
        <w:textAlignment w:val="baseline"/>
        <w:rPr>
          <w:rFonts w:ascii="Courier New" w:eastAsia="Times New Roman" w:hAnsi="Courier New" w:cs="Courier New"/>
          <w:color w:val="000000"/>
          <w:sz w:val="21"/>
          <w:szCs w:val="21"/>
        </w:rPr>
      </w:pPr>
    </w:p>
    <w:p w14:paraId="5CFE5465" w14:textId="77777777" w:rsidR="00A269A8" w:rsidRDefault="00A269A8" w:rsidP="00F9253A">
      <w:pPr>
        <w:pStyle w:val="HTMLPreformatted"/>
        <w:shd w:val="clear" w:color="auto" w:fill="FFFFFF"/>
        <w:wordWrap w:val="0"/>
        <w:textAlignment w:val="baseline"/>
        <w:rPr>
          <w:rFonts w:asciiTheme="minorHAnsi" w:hAnsiTheme="minorHAnsi"/>
          <w:szCs w:val="22"/>
        </w:rPr>
      </w:pPr>
    </w:p>
    <w:p w14:paraId="1033C9E6" w14:textId="77777777" w:rsidR="00A269A8" w:rsidRDefault="00A269A8" w:rsidP="00F9253A">
      <w:pPr>
        <w:pStyle w:val="HTMLPreformatted"/>
        <w:shd w:val="clear" w:color="auto" w:fill="FFFFFF"/>
        <w:wordWrap w:val="0"/>
        <w:textAlignment w:val="baseline"/>
        <w:rPr>
          <w:rFonts w:asciiTheme="minorHAnsi" w:hAnsiTheme="minorHAnsi"/>
          <w:szCs w:val="22"/>
        </w:rPr>
      </w:pPr>
    </w:p>
    <w:p w14:paraId="72E0F652" w14:textId="23F885DA" w:rsidR="00F9253A" w:rsidRPr="002F3A01" w:rsidRDefault="002F3A01" w:rsidP="00F9253A">
      <w:pPr>
        <w:pStyle w:val="HTMLPreformatted"/>
        <w:shd w:val="clear" w:color="auto" w:fill="FFFFFF"/>
        <w:wordWrap w:val="0"/>
        <w:textAlignment w:val="baseline"/>
        <w:rPr>
          <w:rFonts w:asciiTheme="minorHAnsi" w:hAnsiTheme="minorHAnsi"/>
          <w:szCs w:val="22"/>
        </w:rPr>
      </w:pPr>
      <w:r w:rsidRPr="002F3A01">
        <w:rPr>
          <w:rFonts w:asciiTheme="minorHAnsi" w:hAnsiTheme="minorHAnsi"/>
          <w:szCs w:val="22"/>
        </w:rPr>
        <w:t>The Overall Results till now,</w:t>
      </w:r>
    </w:p>
    <w:p w14:paraId="39609143" w14:textId="48B179CD" w:rsidR="002F3A01" w:rsidRDefault="002F3A01" w:rsidP="00F9253A">
      <w:pPr>
        <w:pStyle w:val="HTMLPreformatted"/>
        <w:shd w:val="clear" w:color="auto" w:fill="FFFFFF"/>
        <w:wordWrap w:val="0"/>
        <w:textAlignment w:val="baseline"/>
        <w:rPr>
          <w:rFonts w:ascii="Courier New" w:eastAsia="Times New Roman" w:hAnsi="Courier New" w:cs="Courier New"/>
          <w:color w:val="000000"/>
          <w:sz w:val="21"/>
          <w:szCs w:val="21"/>
        </w:rPr>
      </w:pPr>
    </w:p>
    <w:p w14:paraId="5B9A8BBB" w14:textId="1B44DC70" w:rsidR="002F3A01" w:rsidRPr="00F9253A" w:rsidRDefault="00F11692" w:rsidP="00F9253A">
      <w:pPr>
        <w:pStyle w:val="HTMLPreformatted"/>
        <w:shd w:val="clear" w:color="auto" w:fill="FFFFFF"/>
        <w:wordWrap w:val="0"/>
        <w:textAlignment w:val="baseline"/>
        <w:rPr>
          <w:rFonts w:ascii="Courier New" w:eastAsia="Times New Roman" w:hAnsi="Courier New" w:cs="Courier New"/>
          <w:color w:val="000000"/>
          <w:sz w:val="21"/>
          <w:szCs w:val="21"/>
        </w:rPr>
      </w:pPr>
      <w:r w:rsidRPr="00F905FB">
        <w:rPr>
          <w:noProof/>
          <w:bdr w:val="single" w:sz="8" w:space="0" w:color="auto"/>
        </w:rPr>
        <w:drawing>
          <wp:inline distT="0" distB="0" distL="0" distR="0" wp14:anchorId="3BC97F9E" wp14:editId="616E02BE">
            <wp:extent cx="5365750" cy="457632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67149" cy="4577518"/>
                    </a:xfrm>
                    <a:prstGeom prst="rect">
                      <a:avLst/>
                    </a:prstGeom>
                  </pic:spPr>
                </pic:pic>
              </a:graphicData>
            </a:graphic>
          </wp:inline>
        </w:drawing>
      </w:r>
    </w:p>
    <w:p w14:paraId="3BFB1586" w14:textId="557531E0" w:rsidR="00F9253A" w:rsidRDefault="00F9253A" w:rsidP="00BC7ABE"/>
    <w:p w14:paraId="633F52FE" w14:textId="546C303A" w:rsidR="0002149C" w:rsidRDefault="0002149C" w:rsidP="00BC7ABE"/>
    <w:p w14:paraId="55830EEA" w14:textId="0064D04B" w:rsidR="00F11692" w:rsidRDefault="00F11692" w:rsidP="00BC7ABE"/>
    <w:p w14:paraId="36978585" w14:textId="6DEA029A" w:rsidR="00F11692" w:rsidRDefault="00F11692" w:rsidP="00BC7ABE"/>
    <w:p w14:paraId="4572BA84" w14:textId="5D6A3B6F" w:rsidR="00F11692" w:rsidRDefault="00F11692" w:rsidP="00BC7ABE"/>
    <w:p w14:paraId="4F76F73A" w14:textId="77777777" w:rsidR="00F11692" w:rsidRDefault="00F11692" w:rsidP="00BC7ABE"/>
    <w:p w14:paraId="6822B076" w14:textId="77777777" w:rsidR="0002149C" w:rsidRDefault="0002149C" w:rsidP="00BC7ABE"/>
    <w:p w14:paraId="4E816189" w14:textId="77777777" w:rsidR="00BC7ABE" w:rsidRPr="00BC7ABE" w:rsidRDefault="00BC7ABE" w:rsidP="00BC7ABE"/>
    <w:p w14:paraId="18C32013" w14:textId="2DA288DE" w:rsidR="00B40973" w:rsidRDefault="00B40973" w:rsidP="00B40973"/>
    <w:p w14:paraId="31130CCD" w14:textId="42DED1D7" w:rsidR="002F3A01" w:rsidRDefault="002F3A01" w:rsidP="00B40973"/>
    <w:p w14:paraId="5DB8095B" w14:textId="0060C35E" w:rsidR="008A3F12" w:rsidRDefault="008A3F12" w:rsidP="008A3F12">
      <w:pPr>
        <w:pStyle w:val="Heading4"/>
        <w:shd w:val="clear" w:color="auto" w:fill="FFFFFF"/>
        <w:spacing w:before="240"/>
        <w:rPr>
          <w:rFonts w:ascii="Helvetica" w:hAnsi="Helvetica" w:cs="Helvetica"/>
          <w:b/>
          <w:bCs/>
          <w:color w:val="000000"/>
          <w:sz w:val="21"/>
          <w:szCs w:val="21"/>
        </w:rPr>
      </w:pPr>
      <w:r w:rsidRPr="008A3F12">
        <w:rPr>
          <w:rFonts w:ascii="Helvetica" w:hAnsi="Helvetica" w:cs="Helvetica"/>
          <w:b/>
          <w:bCs/>
          <w:color w:val="000000"/>
          <w:sz w:val="21"/>
          <w:szCs w:val="21"/>
        </w:rPr>
        <w:t>SARIMA Model : Manually looking at ACF and PACF</w:t>
      </w:r>
    </w:p>
    <w:p w14:paraId="1B338C3F" w14:textId="77777777" w:rsidR="006479F3" w:rsidRPr="006479F3" w:rsidRDefault="006479F3" w:rsidP="006479F3"/>
    <w:p w14:paraId="7924F5E0" w14:textId="47CA503A" w:rsidR="002F3A01" w:rsidRDefault="006479F3" w:rsidP="00B40973">
      <w:r w:rsidRPr="00F905FB">
        <w:rPr>
          <w:noProof/>
          <w:bdr w:val="single" w:sz="8" w:space="0" w:color="auto"/>
        </w:rPr>
        <w:drawing>
          <wp:inline distT="0" distB="0" distL="0" distR="0" wp14:anchorId="37748F5F" wp14:editId="4F94BC69">
            <wp:extent cx="6337300" cy="273367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7300" cy="2733675"/>
                    </a:xfrm>
                    <a:prstGeom prst="rect">
                      <a:avLst/>
                    </a:prstGeom>
                  </pic:spPr>
                </pic:pic>
              </a:graphicData>
            </a:graphic>
          </wp:inline>
        </w:drawing>
      </w:r>
    </w:p>
    <w:p w14:paraId="2F737716" w14:textId="537145A4" w:rsidR="008A3F12" w:rsidRDefault="009B15D9" w:rsidP="00B40973">
      <w:r w:rsidRPr="00F905FB">
        <w:rPr>
          <w:noProof/>
          <w:bdr w:val="single" w:sz="8" w:space="0" w:color="auto"/>
        </w:rPr>
        <w:drawing>
          <wp:inline distT="0" distB="0" distL="0" distR="0" wp14:anchorId="3B899259" wp14:editId="16D1F447">
            <wp:extent cx="6242050" cy="274891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42050" cy="2748915"/>
                    </a:xfrm>
                    <a:prstGeom prst="rect">
                      <a:avLst/>
                    </a:prstGeom>
                  </pic:spPr>
                </pic:pic>
              </a:graphicData>
            </a:graphic>
          </wp:inline>
        </w:drawing>
      </w:r>
    </w:p>
    <w:p w14:paraId="6FA4619F" w14:textId="104210AB" w:rsidR="002D31CB" w:rsidRDefault="002D31CB" w:rsidP="00B40973"/>
    <w:p w14:paraId="518625FE" w14:textId="08FC5E22" w:rsidR="002D31CB" w:rsidRDefault="002D31CB" w:rsidP="00B40973"/>
    <w:p w14:paraId="09D0BF51" w14:textId="28482E4A" w:rsidR="00561D64" w:rsidRDefault="00561D64" w:rsidP="00B40973"/>
    <w:p w14:paraId="1B4B8840" w14:textId="3551F4E0" w:rsidR="008A3F12" w:rsidRDefault="008A3F12" w:rsidP="00B40973"/>
    <w:p w14:paraId="617BEE05" w14:textId="6A67338B" w:rsidR="006F3CFA" w:rsidRDefault="006F3CFA" w:rsidP="00B40973"/>
    <w:p w14:paraId="0324F12C" w14:textId="77777777" w:rsidR="00A76F8A" w:rsidRPr="00A76F8A" w:rsidRDefault="00A76F8A" w:rsidP="003568C9">
      <w:pPr>
        <w:pStyle w:val="Style1"/>
      </w:pPr>
      <w:r w:rsidRPr="00A76F8A">
        <w:lastRenderedPageBreak/>
        <w:t>The Auto-Regressive parameter in an SARIMA model is 'P' which comes from the significant lag after which the PACF plot cuts-off to 0. The Moving-Average parameter in an SARIMA model is 'q' which comes from the significant lag after which the ACF plot cuts-off to 0. Remember to check the ACF and the PACF plots only at multiples of 12 (since 12 is the seasonal period). By looking at the plots we see that the ACF and the PACF do not directly cut-off to 0.</w:t>
      </w:r>
    </w:p>
    <w:p w14:paraId="3B44E8F2" w14:textId="77777777" w:rsidR="00A76F8A" w:rsidRPr="00A76F8A" w:rsidRDefault="00A76F8A" w:rsidP="003568C9">
      <w:pPr>
        <w:pStyle w:val="Style1"/>
      </w:pPr>
      <w:r w:rsidRPr="00A76F8A">
        <w:t>This is a common problem while building models by looking at the ACF and the PACF plots. But we are able to explain the model.</w:t>
      </w:r>
    </w:p>
    <w:p w14:paraId="63B771D4" w14:textId="2E30C662" w:rsidR="00ED1C4F" w:rsidRDefault="00ED1C4F" w:rsidP="00B40973"/>
    <w:p w14:paraId="2037587F" w14:textId="58A4BE0F" w:rsidR="00A76F8A" w:rsidRDefault="005E7FCD" w:rsidP="00B40973">
      <w:r w:rsidRPr="003568C9">
        <w:rPr>
          <w:noProof/>
          <w:bdr w:val="single" w:sz="8" w:space="0" w:color="auto"/>
        </w:rPr>
        <w:drawing>
          <wp:inline distT="0" distB="0" distL="0" distR="0" wp14:anchorId="431C285B" wp14:editId="1DB39365">
            <wp:extent cx="6324600" cy="40392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24600" cy="4039235"/>
                    </a:xfrm>
                    <a:prstGeom prst="rect">
                      <a:avLst/>
                    </a:prstGeom>
                  </pic:spPr>
                </pic:pic>
              </a:graphicData>
            </a:graphic>
          </wp:inline>
        </w:drawing>
      </w:r>
    </w:p>
    <w:p w14:paraId="581C7323" w14:textId="5132555A" w:rsidR="00A76F8A" w:rsidRDefault="00A76F8A" w:rsidP="00B40973"/>
    <w:p w14:paraId="13015117" w14:textId="34908858" w:rsidR="00593F67" w:rsidRDefault="00593F67" w:rsidP="00B40973"/>
    <w:p w14:paraId="27CB5928" w14:textId="3F282E6B" w:rsidR="00593F67" w:rsidRDefault="00593F67" w:rsidP="00B40973"/>
    <w:p w14:paraId="0389A561" w14:textId="024F5053" w:rsidR="00593F67" w:rsidRDefault="00593F67" w:rsidP="00B40973"/>
    <w:p w14:paraId="37C93F51" w14:textId="3D175DAC" w:rsidR="005E7FCD" w:rsidRDefault="005E7FCD" w:rsidP="00B40973"/>
    <w:p w14:paraId="44717623" w14:textId="4FCDF0B5" w:rsidR="005E7FCD" w:rsidRDefault="005E7FCD" w:rsidP="00B40973"/>
    <w:p w14:paraId="2A984159" w14:textId="2E0FB4E5" w:rsidR="005E7FCD" w:rsidRDefault="005E7FCD" w:rsidP="00B40973"/>
    <w:p w14:paraId="2B9B8C8F" w14:textId="77777777" w:rsidR="005E7FCD" w:rsidRDefault="005E7FCD" w:rsidP="00B40973"/>
    <w:p w14:paraId="7CE1B94A" w14:textId="022EDF1E" w:rsidR="00593F67" w:rsidRDefault="00593F67" w:rsidP="00B40973">
      <w:r>
        <w:t>Results Dignostics for Manual SARIMA:</w:t>
      </w:r>
    </w:p>
    <w:p w14:paraId="40C51448" w14:textId="11A19EAA" w:rsidR="00A76F8A" w:rsidRDefault="00FD01DF" w:rsidP="00B40973">
      <w:r w:rsidRPr="003568C9">
        <w:rPr>
          <w:noProof/>
          <w:bdr w:val="single" w:sz="8" w:space="0" w:color="auto"/>
        </w:rPr>
        <w:drawing>
          <wp:inline distT="0" distB="0" distL="0" distR="0" wp14:anchorId="38253806" wp14:editId="61E519BA">
            <wp:extent cx="6330950" cy="2660015"/>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30950" cy="2660015"/>
                    </a:xfrm>
                    <a:prstGeom prst="rect">
                      <a:avLst/>
                    </a:prstGeom>
                  </pic:spPr>
                </pic:pic>
              </a:graphicData>
            </a:graphic>
          </wp:inline>
        </w:drawing>
      </w:r>
    </w:p>
    <w:p w14:paraId="0050A8D1" w14:textId="77777777" w:rsidR="00FD01DF" w:rsidRDefault="00FD01DF" w:rsidP="00B40973"/>
    <w:p w14:paraId="21C75350" w14:textId="16E245B7" w:rsidR="006752F2" w:rsidRDefault="006752F2" w:rsidP="006752F2">
      <w:pPr>
        <w:pStyle w:val="Heading3"/>
        <w:shd w:val="clear" w:color="auto" w:fill="FFFFFF"/>
        <w:spacing w:before="186"/>
        <w:rPr>
          <w:rFonts w:ascii="Helvetica" w:hAnsi="Helvetica" w:cs="Helvetica"/>
          <w:b/>
          <w:bCs/>
          <w:color w:val="000000"/>
        </w:rPr>
      </w:pPr>
      <w:r w:rsidRPr="006752F2">
        <w:rPr>
          <w:rFonts w:ascii="Helvetica" w:hAnsi="Helvetica" w:cs="Helvetica"/>
          <w:b/>
          <w:bCs/>
          <w:color w:val="000000"/>
        </w:rPr>
        <w:t>Predict on the Test Set using this model and evaluate the model.</w:t>
      </w:r>
    </w:p>
    <w:p w14:paraId="73641FD8" w14:textId="419E8D45" w:rsidR="006752F2" w:rsidRDefault="000E30F9" w:rsidP="006752F2">
      <w:r w:rsidRPr="003568C9">
        <w:rPr>
          <w:noProof/>
          <w:bdr w:val="single" w:sz="8" w:space="0" w:color="auto"/>
        </w:rPr>
        <w:drawing>
          <wp:inline distT="0" distB="0" distL="0" distR="0" wp14:anchorId="7A9E74B1" wp14:editId="39631FE1">
            <wp:extent cx="3803650" cy="1932109"/>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6887" cy="1943913"/>
                    </a:xfrm>
                    <a:prstGeom prst="rect">
                      <a:avLst/>
                    </a:prstGeom>
                  </pic:spPr>
                </pic:pic>
              </a:graphicData>
            </a:graphic>
          </wp:inline>
        </w:drawing>
      </w:r>
    </w:p>
    <w:p w14:paraId="57CB06A2" w14:textId="2B15448E" w:rsidR="006752F2" w:rsidRPr="006752F2" w:rsidRDefault="006752F2" w:rsidP="006752F2"/>
    <w:p w14:paraId="241807B8" w14:textId="77777777" w:rsidR="000E30F9" w:rsidRPr="002D3876" w:rsidRDefault="00DA69B2" w:rsidP="000E30F9">
      <w:pPr>
        <w:pStyle w:val="HTMLPreformatted"/>
        <w:shd w:val="clear" w:color="auto" w:fill="FFFFFF"/>
        <w:wordWrap w:val="0"/>
        <w:textAlignment w:val="baseline"/>
        <w:rPr>
          <w:rFonts w:asciiTheme="minorHAnsi" w:eastAsia="Times New Roman" w:hAnsiTheme="minorHAnsi" w:cs="Courier New"/>
          <w:color w:val="000000"/>
          <w:szCs w:val="22"/>
        </w:rPr>
      </w:pPr>
      <w:r w:rsidRPr="002D3876">
        <w:rPr>
          <w:rFonts w:asciiTheme="minorHAnsi" w:hAnsiTheme="minorHAnsi"/>
          <w:szCs w:val="22"/>
        </w:rPr>
        <w:t xml:space="preserve">RMSE for Manual SARIMA is </w:t>
      </w:r>
      <w:r w:rsidR="000E30F9" w:rsidRPr="002D3876">
        <w:rPr>
          <w:rFonts w:asciiTheme="minorHAnsi" w:eastAsia="Times New Roman" w:hAnsiTheme="minorHAnsi" w:cs="Courier New"/>
          <w:color w:val="000000"/>
          <w:szCs w:val="22"/>
        </w:rPr>
        <w:t>329.55</w:t>
      </w:r>
    </w:p>
    <w:p w14:paraId="3543A7D5" w14:textId="48ECF6B5" w:rsidR="00DA69B2" w:rsidRDefault="00DA69B2"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7FFF11C1" w14:textId="775911AC" w:rsidR="00DA69B2" w:rsidRDefault="00DA69B2"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F07EE4B" w14:textId="069D7E3B" w:rsidR="00DA69B2" w:rsidRDefault="00DA69B2"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0AD4F45B" w14:textId="26AEF032"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0417D4A" w14:textId="0B705288"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6F1AEC4B" w14:textId="76E7DE9F"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385470D3" w14:textId="1A791A42"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32F11405" w14:textId="6599C693"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763EF89" w14:textId="2FE93775"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101516E" w14:textId="4A9DBF34"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20BD0A5B" w14:textId="0F42FE15"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81A27E0" w14:textId="3E78715A" w:rsidR="00570924" w:rsidRDefault="00570924"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171F6D01" w14:textId="3F6FDBEC" w:rsidR="00F42F24" w:rsidRDefault="00F42F24" w:rsidP="00F42F24">
      <w:pPr>
        <w:pStyle w:val="Heading3"/>
        <w:shd w:val="clear" w:color="auto" w:fill="FFFFFF"/>
        <w:spacing w:before="186"/>
        <w:rPr>
          <w:color w:val="007789" w:themeColor="accent1" w:themeShade="BF"/>
          <w:sz w:val="32"/>
          <w:szCs w:val="22"/>
        </w:rPr>
      </w:pPr>
      <w:r w:rsidRPr="00F42F24">
        <w:rPr>
          <w:color w:val="007789" w:themeColor="accent1" w:themeShade="BF"/>
          <w:sz w:val="32"/>
          <w:szCs w:val="22"/>
        </w:rPr>
        <w:t>8.Build a table (create a data frame) with all the models built along with their corresponding parameters and the respective RMSE values on the test data.</w:t>
      </w:r>
    </w:p>
    <w:p w14:paraId="4154BC75" w14:textId="6ACEB888" w:rsidR="00F42F24" w:rsidRDefault="00F42F24" w:rsidP="00F42F24"/>
    <w:p w14:paraId="178A260E" w14:textId="5ADC84FD" w:rsidR="00F42F24" w:rsidRPr="00F42F24" w:rsidRDefault="00D4283C" w:rsidP="00F42F24">
      <w:r w:rsidRPr="002D3876">
        <w:rPr>
          <w:noProof/>
          <w:bdr w:val="single" w:sz="8" w:space="0" w:color="auto"/>
        </w:rPr>
        <w:drawing>
          <wp:inline distT="0" distB="0" distL="0" distR="0" wp14:anchorId="58E6C4DC" wp14:editId="19520288">
            <wp:extent cx="6343650" cy="57588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43650" cy="5758815"/>
                    </a:xfrm>
                    <a:prstGeom prst="rect">
                      <a:avLst/>
                    </a:prstGeom>
                  </pic:spPr>
                </pic:pic>
              </a:graphicData>
            </a:graphic>
          </wp:inline>
        </w:drawing>
      </w:r>
    </w:p>
    <w:p w14:paraId="5E80E9CD" w14:textId="77777777" w:rsidR="00DA69B2" w:rsidRPr="00DA69B2" w:rsidRDefault="00DA69B2" w:rsidP="00DA69B2">
      <w:pPr>
        <w:pStyle w:val="HTMLPreformatted"/>
        <w:shd w:val="clear" w:color="auto" w:fill="FFFFFF"/>
        <w:wordWrap w:val="0"/>
        <w:textAlignment w:val="baseline"/>
        <w:rPr>
          <w:rFonts w:ascii="Courier New" w:eastAsia="Times New Roman" w:hAnsi="Courier New" w:cs="Courier New"/>
          <w:color w:val="000000"/>
          <w:sz w:val="21"/>
          <w:szCs w:val="21"/>
        </w:rPr>
      </w:pPr>
    </w:p>
    <w:p w14:paraId="533D995E" w14:textId="7F8A75E9" w:rsidR="006752F2" w:rsidRDefault="006752F2" w:rsidP="006752F2"/>
    <w:p w14:paraId="7217D4F0" w14:textId="1909CDAE" w:rsidR="006752F2" w:rsidRDefault="006752F2" w:rsidP="006752F2"/>
    <w:p w14:paraId="28244695" w14:textId="12B488B7" w:rsidR="00FD3DF3" w:rsidRDefault="00FD3DF3" w:rsidP="006752F2"/>
    <w:p w14:paraId="6519A171" w14:textId="746EFE43" w:rsidR="00FD3DF3" w:rsidRDefault="00FD3DF3" w:rsidP="00FD3DF3">
      <w:pPr>
        <w:pStyle w:val="Heading2"/>
        <w:shd w:val="clear" w:color="auto" w:fill="FFFFFF"/>
        <w:spacing w:before="153"/>
        <w:rPr>
          <w:caps w:val="0"/>
          <w:sz w:val="32"/>
        </w:rPr>
      </w:pPr>
      <w:r w:rsidRPr="00FD3DF3">
        <w:rPr>
          <w:caps w:val="0"/>
          <w:sz w:val="32"/>
        </w:rPr>
        <w:t>9.Based on the model-building exercise, build the most optimum model(s) on the complete data and predict 12 months into the future with appropriate confidence intervals/bands.</w:t>
      </w:r>
    </w:p>
    <w:p w14:paraId="611D40CE" w14:textId="3A4C1167" w:rsidR="00FD3DF3" w:rsidRDefault="00FD3DF3" w:rsidP="00FD3DF3"/>
    <w:p w14:paraId="5D36F586" w14:textId="74F8C223" w:rsidR="000D70DD" w:rsidRDefault="000D70DD" w:rsidP="002D3876">
      <w:pPr>
        <w:pStyle w:val="Style1"/>
      </w:pPr>
      <w:r>
        <w:t xml:space="preserve">If we see all the RMSE, We can Say that </w:t>
      </w:r>
      <w:r w:rsidR="00D4283C">
        <w:t xml:space="preserve">SARIMA Model </w:t>
      </w:r>
      <w:r>
        <w:t>can perform Well for this series, This series has level, Seasonality and Trend also.</w:t>
      </w:r>
    </w:p>
    <w:p w14:paraId="0018547C" w14:textId="1527C962" w:rsidR="000D70DD" w:rsidRDefault="000D70DD" w:rsidP="002D3876">
      <w:pPr>
        <w:pStyle w:val="Style1"/>
      </w:pPr>
      <w:r>
        <w:t>So we will S</w:t>
      </w:r>
      <w:r w:rsidR="00487FC4">
        <w:t xml:space="preserve">elect </w:t>
      </w:r>
      <w:r w:rsidR="00B54F00">
        <w:t xml:space="preserve">SARIMA </w:t>
      </w:r>
      <w:r w:rsidR="00487FC4">
        <w:t>model, we will give train data as Whole Data. That is, Test and Train data earlier, Now all data will be used for Training for Purpose.</w:t>
      </w:r>
    </w:p>
    <w:p w14:paraId="0EEB81BA" w14:textId="3EE40537" w:rsidR="00487FC4" w:rsidRDefault="00487FC4" w:rsidP="002D3876">
      <w:pPr>
        <w:pStyle w:val="Style1"/>
      </w:pPr>
      <w:r>
        <w:t>We are predicting here for Next 12 Months.</w:t>
      </w:r>
    </w:p>
    <w:p w14:paraId="4699730A" w14:textId="33FF06C0" w:rsidR="00F35F13" w:rsidRDefault="00F35F13" w:rsidP="00F35F13">
      <w:pPr>
        <w:pStyle w:val="Heading4"/>
        <w:spacing w:before="240"/>
        <w:rPr>
          <w:rFonts w:ascii="inherit" w:hAnsi="inherit"/>
          <w:b/>
          <w:bCs/>
          <w:color w:val="000000"/>
          <w:sz w:val="21"/>
          <w:szCs w:val="21"/>
        </w:rPr>
      </w:pPr>
      <w:r w:rsidRPr="00F35F13">
        <w:rPr>
          <w:rFonts w:ascii="inherit" w:hAnsi="inherit"/>
          <w:b/>
          <w:bCs/>
          <w:color w:val="000000"/>
          <w:sz w:val="21"/>
          <w:szCs w:val="21"/>
        </w:rPr>
        <w:t>Building the most optimum model on the Full Data.</w:t>
      </w:r>
    </w:p>
    <w:p w14:paraId="59B2C977" w14:textId="3AE7D2A4" w:rsidR="00F35F13" w:rsidRDefault="00F35F13" w:rsidP="00F35F13"/>
    <w:p w14:paraId="6A88B372" w14:textId="1186C2CF" w:rsidR="00F35F13" w:rsidRPr="00F35F13" w:rsidRDefault="00D57242" w:rsidP="002D3876">
      <w:pPr>
        <w:pStyle w:val="Style1"/>
      </w:pPr>
      <w:r w:rsidRPr="002D3876">
        <w:rPr>
          <w:noProof/>
          <w:bdr w:val="single" w:sz="8" w:space="0" w:color="auto"/>
        </w:rPr>
        <w:drawing>
          <wp:inline distT="0" distB="0" distL="0" distR="0" wp14:anchorId="79EC47F4" wp14:editId="28EC9DAD">
            <wp:extent cx="6083300" cy="44437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83300" cy="4443730"/>
                    </a:xfrm>
                    <a:prstGeom prst="rect">
                      <a:avLst/>
                    </a:prstGeom>
                  </pic:spPr>
                </pic:pic>
              </a:graphicData>
            </a:graphic>
          </wp:inline>
        </w:drawing>
      </w:r>
    </w:p>
    <w:p w14:paraId="4D1FC4D4" w14:textId="108C8DA2" w:rsidR="00CC383C" w:rsidRDefault="00CC383C" w:rsidP="00B40973">
      <w:pPr>
        <w:rPr>
          <w:rFonts w:ascii="Helvetica" w:hAnsi="Helvetica" w:cs="Helvetica"/>
          <w:color w:val="000000"/>
          <w:sz w:val="21"/>
          <w:szCs w:val="21"/>
          <w:shd w:val="clear" w:color="auto" w:fill="FFFFFF"/>
        </w:rPr>
      </w:pPr>
    </w:p>
    <w:p w14:paraId="7B223F3D" w14:textId="39899D79" w:rsidR="005E03DE" w:rsidRDefault="005E03DE" w:rsidP="00B40973">
      <w:pPr>
        <w:rPr>
          <w:rFonts w:ascii="Helvetica" w:hAnsi="Helvetica" w:cs="Helvetica"/>
          <w:color w:val="000000"/>
          <w:sz w:val="21"/>
          <w:szCs w:val="21"/>
          <w:shd w:val="clear" w:color="auto" w:fill="FFFFFF"/>
        </w:rPr>
      </w:pPr>
    </w:p>
    <w:p w14:paraId="6F6AEE2A" w14:textId="2182FC9C" w:rsidR="008B0B43" w:rsidRPr="002D3876" w:rsidRDefault="008B0B43" w:rsidP="00B40973">
      <w:pPr>
        <w:rPr>
          <w:rFonts w:ascii="Helvetica" w:hAnsi="Helvetica" w:cs="Helvetica"/>
          <w:b/>
          <w:bCs/>
          <w:color w:val="000000"/>
          <w:sz w:val="21"/>
          <w:szCs w:val="21"/>
          <w:shd w:val="clear" w:color="auto" w:fill="FFFFFF"/>
        </w:rPr>
      </w:pPr>
      <w:r w:rsidRPr="002D3876">
        <w:rPr>
          <w:rFonts w:ascii="Helvetica" w:hAnsi="Helvetica" w:cs="Helvetica"/>
          <w:b/>
          <w:bCs/>
          <w:color w:val="000000"/>
          <w:sz w:val="21"/>
          <w:szCs w:val="21"/>
          <w:shd w:val="clear" w:color="auto" w:fill="FFFFFF"/>
        </w:rPr>
        <w:t>Results Dignostics:</w:t>
      </w:r>
    </w:p>
    <w:p w14:paraId="30FBA285" w14:textId="43842FAA" w:rsidR="005E03DE" w:rsidRDefault="008B0B43" w:rsidP="00B40973">
      <w:pPr>
        <w:rPr>
          <w:rFonts w:ascii="Helvetica" w:hAnsi="Helvetica" w:cs="Helvetica"/>
          <w:color w:val="000000"/>
          <w:sz w:val="21"/>
          <w:szCs w:val="21"/>
          <w:shd w:val="clear" w:color="auto" w:fill="FFFFFF"/>
        </w:rPr>
      </w:pPr>
      <w:r w:rsidRPr="002D3876">
        <w:rPr>
          <w:noProof/>
          <w:bdr w:val="single" w:sz="8" w:space="0" w:color="auto"/>
        </w:rPr>
        <w:drawing>
          <wp:inline distT="0" distB="0" distL="0" distR="0" wp14:anchorId="41256F97" wp14:editId="0713B695">
            <wp:extent cx="6324600" cy="268160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24600" cy="2681605"/>
                    </a:xfrm>
                    <a:prstGeom prst="rect">
                      <a:avLst/>
                    </a:prstGeom>
                  </pic:spPr>
                </pic:pic>
              </a:graphicData>
            </a:graphic>
          </wp:inline>
        </w:drawing>
      </w:r>
    </w:p>
    <w:p w14:paraId="6A960FB5" w14:textId="19E571FE" w:rsidR="005E03DE" w:rsidRDefault="005E03DE" w:rsidP="00B40973">
      <w:pPr>
        <w:rPr>
          <w:rFonts w:ascii="Helvetica" w:hAnsi="Helvetica" w:cs="Helvetica"/>
          <w:color w:val="000000"/>
          <w:sz w:val="21"/>
          <w:szCs w:val="21"/>
          <w:shd w:val="clear" w:color="auto" w:fill="FFFFFF"/>
        </w:rPr>
      </w:pPr>
    </w:p>
    <w:p w14:paraId="0F9CFE89" w14:textId="77777777" w:rsidR="002D3876" w:rsidRDefault="002D3876" w:rsidP="00B40973">
      <w:pPr>
        <w:rPr>
          <w:rFonts w:ascii="Helvetica" w:hAnsi="Helvetica" w:cs="Helvetica"/>
          <w:b/>
          <w:bCs/>
          <w:i/>
          <w:iCs/>
          <w:color w:val="000000"/>
          <w:sz w:val="21"/>
          <w:szCs w:val="21"/>
          <w:shd w:val="clear" w:color="auto" w:fill="FFFFFF"/>
        </w:rPr>
      </w:pPr>
    </w:p>
    <w:p w14:paraId="124C4D33" w14:textId="77777777" w:rsidR="002D3876" w:rsidRDefault="002D3876" w:rsidP="00B40973">
      <w:pPr>
        <w:rPr>
          <w:rFonts w:ascii="Helvetica" w:hAnsi="Helvetica" w:cs="Helvetica"/>
          <w:b/>
          <w:bCs/>
          <w:i/>
          <w:iCs/>
          <w:color w:val="000000"/>
          <w:sz w:val="21"/>
          <w:szCs w:val="21"/>
          <w:shd w:val="clear" w:color="auto" w:fill="FFFFFF"/>
        </w:rPr>
      </w:pPr>
    </w:p>
    <w:p w14:paraId="1ABB76A0" w14:textId="77777777" w:rsidR="002D3876" w:rsidRDefault="002D3876" w:rsidP="00B40973">
      <w:pPr>
        <w:rPr>
          <w:rFonts w:ascii="Helvetica" w:hAnsi="Helvetica" w:cs="Helvetica"/>
          <w:b/>
          <w:bCs/>
          <w:i/>
          <w:iCs/>
          <w:color w:val="000000"/>
          <w:sz w:val="21"/>
          <w:szCs w:val="21"/>
          <w:shd w:val="clear" w:color="auto" w:fill="FFFFFF"/>
        </w:rPr>
      </w:pPr>
    </w:p>
    <w:p w14:paraId="59E1FD0B" w14:textId="77777777" w:rsidR="002D3876" w:rsidRDefault="002D3876" w:rsidP="00B40973">
      <w:pPr>
        <w:rPr>
          <w:rFonts w:ascii="Helvetica" w:hAnsi="Helvetica" w:cs="Helvetica"/>
          <w:b/>
          <w:bCs/>
          <w:i/>
          <w:iCs/>
          <w:color w:val="000000"/>
          <w:sz w:val="21"/>
          <w:szCs w:val="21"/>
          <w:shd w:val="clear" w:color="auto" w:fill="FFFFFF"/>
        </w:rPr>
      </w:pPr>
    </w:p>
    <w:p w14:paraId="443023A8" w14:textId="77777777" w:rsidR="002D3876" w:rsidRDefault="002D3876" w:rsidP="00B40973">
      <w:pPr>
        <w:rPr>
          <w:rFonts w:ascii="Helvetica" w:hAnsi="Helvetica" w:cs="Helvetica"/>
          <w:b/>
          <w:bCs/>
          <w:i/>
          <w:iCs/>
          <w:color w:val="000000"/>
          <w:sz w:val="21"/>
          <w:szCs w:val="21"/>
          <w:shd w:val="clear" w:color="auto" w:fill="FFFFFF"/>
        </w:rPr>
      </w:pPr>
    </w:p>
    <w:p w14:paraId="4AE443F2" w14:textId="77777777" w:rsidR="002D3876" w:rsidRDefault="002D3876" w:rsidP="00B40973">
      <w:pPr>
        <w:rPr>
          <w:rFonts w:ascii="Helvetica" w:hAnsi="Helvetica" w:cs="Helvetica"/>
          <w:b/>
          <w:bCs/>
          <w:i/>
          <w:iCs/>
          <w:color w:val="000000"/>
          <w:sz w:val="21"/>
          <w:szCs w:val="21"/>
          <w:shd w:val="clear" w:color="auto" w:fill="FFFFFF"/>
        </w:rPr>
      </w:pPr>
    </w:p>
    <w:p w14:paraId="16B6D983" w14:textId="77777777" w:rsidR="002D3876" w:rsidRDefault="002D3876" w:rsidP="00B40973">
      <w:pPr>
        <w:rPr>
          <w:rFonts w:ascii="Helvetica" w:hAnsi="Helvetica" w:cs="Helvetica"/>
          <w:b/>
          <w:bCs/>
          <w:i/>
          <w:iCs/>
          <w:color w:val="000000"/>
          <w:sz w:val="21"/>
          <w:szCs w:val="21"/>
          <w:shd w:val="clear" w:color="auto" w:fill="FFFFFF"/>
        </w:rPr>
      </w:pPr>
    </w:p>
    <w:p w14:paraId="7DD85858" w14:textId="77777777" w:rsidR="002D3876" w:rsidRDefault="002D3876" w:rsidP="00B40973">
      <w:pPr>
        <w:rPr>
          <w:rFonts w:ascii="Helvetica" w:hAnsi="Helvetica" w:cs="Helvetica"/>
          <w:b/>
          <w:bCs/>
          <w:i/>
          <w:iCs/>
          <w:color w:val="000000"/>
          <w:sz w:val="21"/>
          <w:szCs w:val="21"/>
          <w:shd w:val="clear" w:color="auto" w:fill="FFFFFF"/>
        </w:rPr>
      </w:pPr>
    </w:p>
    <w:p w14:paraId="052781C5" w14:textId="77777777" w:rsidR="002D3876" w:rsidRDefault="002D3876" w:rsidP="00B40973">
      <w:pPr>
        <w:rPr>
          <w:rFonts w:ascii="Helvetica" w:hAnsi="Helvetica" w:cs="Helvetica"/>
          <w:b/>
          <w:bCs/>
          <w:i/>
          <w:iCs/>
          <w:color w:val="000000"/>
          <w:sz w:val="21"/>
          <w:szCs w:val="21"/>
          <w:shd w:val="clear" w:color="auto" w:fill="FFFFFF"/>
        </w:rPr>
      </w:pPr>
    </w:p>
    <w:p w14:paraId="35F0D514" w14:textId="77777777" w:rsidR="002D3876" w:rsidRDefault="002D3876" w:rsidP="00B40973">
      <w:pPr>
        <w:rPr>
          <w:rFonts w:ascii="Helvetica" w:hAnsi="Helvetica" w:cs="Helvetica"/>
          <w:b/>
          <w:bCs/>
          <w:i/>
          <w:iCs/>
          <w:color w:val="000000"/>
          <w:sz w:val="21"/>
          <w:szCs w:val="21"/>
          <w:shd w:val="clear" w:color="auto" w:fill="FFFFFF"/>
        </w:rPr>
      </w:pPr>
    </w:p>
    <w:p w14:paraId="5BE834E9" w14:textId="77777777" w:rsidR="002D3876" w:rsidRDefault="002D3876" w:rsidP="00B40973">
      <w:pPr>
        <w:rPr>
          <w:rFonts w:ascii="Helvetica" w:hAnsi="Helvetica" w:cs="Helvetica"/>
          <w:b/>
          <w:bCs/>
          <w:i/>
          <w:iCs/>
          <w:color w:val="000000"/>
          <w:sz w:val="21"/>
          <w:szCs w:val="21"/>
          <w:shd w:val="clear" w:color="auto" w:fill="FFFFFF"/>
        </w:rPr>
      </w:pPr>
    </w:p>
    <w:p w14:paraId="79264D9C" w14:textId="77777777" w:rsidR="002D3876" w:rsidRDefault="002D3876" w:rsidP="00B40973">
      <w:pPr>
        <w:rPr>
          <w:rFonts w:ascii="Helvetica" w:hAnsi="Helvetica" w:cs="Helvetica"/>
          <w:b/>
          <w:bCs/>
          <w:i/>
          <w:iCs/>
          <w:color w:val="000000"/>
          <w:sz w:val="21"/>
          <w:szCs w:val="21"/>
          <w:shd w:val="clear" w:color="auto" w:fill="FFFFFF"/>
        </w:rPr>
      </w:pPr>
    </w:p>
    <w:p w14:paraId="33A559BF" w14:textId="77777777" w:rsidR="002D3876" w:rsidRDefault="002D3876" w:rsidP="00B40973">
      <w:pPr>
        <w:rPr>
          <w:rFonts w:ascii="Helvetica" w:hAnsi="Helvetica" w:cs="Helvetica"/>
          <w:b/>
          <w:bCs/>
          <w:i/>
          <w:iCs/>
          <w:color w:val="000000"/>
          <w:sz w:val="21"/>
          <w:szCs w:val="21"/>
          <w:shd w:val="clear" w:color="auto" w:fill="FFFFFF"/>
        </w:rPr>
      </w:pPr>
    </w:p>
    <w:p w14:paraId="2836F226" w14:textId="77777777" w:rsidR="002D3876" w:rsidRDefault="002D3876" w:rsidP="00B40973">
      <w:pPr>
        <w:rPr>
          <w:rFonts w:ascii="Helvetica" w:hAnsi="Helvetica" w:cs="Helvetica"/>
          <w:b/>
          <w:bCs/>
          <w:i/>
          <w:iCs/>
          <w:color w:val="000000"/>
          <w:sz w:val="21"/>
          <w:szCs w:val="21"/>
          <w:shd w:val="clear" w:color="auto" w:fill="FFFFFF"/>
        </w:rPr>
      </w:pPr>
    </w:p>
    <w:p w14:paraId="60808D13" w14:textId="77777777" w:rsidR="002D3876" w:rsidRDefault="002D3876" w:rsidP="00B40973">
      <w:pPr>
        <w:rPr>
          <w:rFonts w:ascii="Helvetica" w:hAnsi="Helvetica" w:cs="Helvetica"/>
          <w:b/>
          <w:bCs/>
          <w:i/>
          <w:iCs/>
          <w:color w:val="000000"/>
          <w:sz w:val="21"/>
          <w:szCs w:val="21"/>
          <w:shd w:val="clear" w:color="auto" w:fill="FFFFFF"/>
        </w:rPr>
      </w:pPr>
    </w:p>
    <w:p w14:paraId="0F596973" w14:textId="5EF462D6" w:rsidR="00F71108" w:rsidRDefault="00F71108" w:rsidP="00B40973">
      <w:pPr>
        <w:rPr>
          <w:rFonts w:ascii="Helvetica" w:hAnsi="Helvetica" w:cs="Helvetica"/>
          <w:b/>
          <w:bCs/>
          <w:i/>
          <w:iCs/>
          <w:color w:val="000000"/>
          <w:sz w:val="21"/>
          <w:szCs w:val="21"/>
          <w:shd w:val="clear" w:color="auto" w:fill="FFFFFF"/>
        </w:rPr>
      </w:pPr>
      <w:r>
        <w:rPr>
          <w:rFonts w:ascii="Helvetica" w:hAnsi="Helvetica" w:cs="Helvetica"/>
          <w:b/>
          <w:bCs/>
          <w:i/>
          <w:iCs/>
          <w:color w:val="000000"/>
          <w:sz w:val="21"/>
          <w:szCs w:val="21"/>
          <w:shd w:val="clear" w:color="auto" w:fill="FFFFFF"/>
        </w:rPr>
        <w:t>predict 12 months into the future.</w:t>
      </w:r>
    </w:p>
    <w:p w14:paraId="5C009B80" w14:textId="1BE27A39" w:rsidR="00F71108" w:rsidRDefault="00F71108" w:rsidP="00B40973">
      <w:pPr>
        <w:rPr>
          <w:rFonts w:ascii="Helvetica" w:hAnsi="Helvetica" w:cs="Helvetica"/>
          <w:b/>
          <w:bCs/>
          <w:i/>
          <w:iCs/>
          <w:color w:val="000000"/>
          <w:sz w:val="21"/>
          <w:szCs w:val="21"/>
          <w:shd w:val="clear" w:color="auto" w:fill="FFFFFF"/>
        </w:rPr>
      </w:pPr>
      <w:r>
        <w:rPr>
          <w:noProof/>
        </w:rPr>
        <w:drawing>
          <wp:inline distT="0" distB="0" distL="0" distR="0" wp14:anchorId="043DC4A4" wp14:editId="735066D8">
            <wp:extent cx="4965700" cy="4328211"/>
            <wp:effectExtent l="19050" t="19050" r="25400" b="152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7746" cy="4329994"/>
                    </a:xfrm>
                    <a:prstGeom prst="rect">
                      <a:avLst/>
                    </a:prstGeom>
                    <a:ln w="12700">
                      <a:solidFill>
                        <a:schemeClr val="tx1"/>
                      </a:solidFill>
                    </a:ln>
                  </pic:spPr>
                </pic:pic>
              </a:graphicData>
            </a:graphic>
          </wp:inline>
        </w:drawing>
      </w:r>
    </w:p>
    <w:p w14:paraId="30577A69" w14:textId="77777777" w:rsidR="002A2A23" w:rsidRPr="002A2A23" w:rsidRDefault="002A2A23" w:rsidP="002D3876">
      <w:pPr>
        <w:pStyle w:val="Style1"/>
      </w:pPr>
      <w:r w:rsidRPr="002A2A23">
        <w:t>RMSE of the Full Model 578.9516037053722</w:t>
      </w:r>
    </w:p>
    <w:p w14:paraId="5A77AB01" w14:textId="24659967" w:rsidR="00F71108" w:rsidRDefault="00F71108" w:rsidP="00B40973">
      <w:pPr>
        <w:rPr>
          <w:rFonts w:ascii="Helvetica" w:hAnsi="Helvetica" w:cs="Helvetica"/>
          <w:b/>
          <w:bCs/>
          <w:i/>
          <w:iCs/>
          <w:color w:val="000000"/>
          <w:sz w:val="21"/>
          <w:szCs w:val="21"/>
          <w:shd w:val="clear" w:color="auto" w:fill="FFFFFF"/>
        </w:rPr>
      </w:pPr>
    </w:p>
    <w:p w14:paraId="05B1E5F6" w14:textId="77777777" w:rsidR="002D3876" w:rsidRDefault="002D3876" w:rsidP="00B40973">
      <w:pPr>
        <w:rPr>
          <w:rFonts w:ascii="Helvetica" w:hAnsi="Helvetica" w:cs="Helvetica"/>
          <w:b/>
          <w:bCs/>
          <w:i/>
          <w:iCs/>
          <w:color w:val="000000"/>
          <w:sz w:val="21"/>
          <w:szCs w:val="21"/>
          <w:shd w:val="clear" w:color="auto" w:fill="FFFFFF"/>
        </w:rPr>
      </w:pPr>
    </w:p>
    <w:p w14:paraId="03FE2E1B" w14:textId="77777777" w:rsidR="002D3876" w:rsidRDefault="002D3876" w:rsidP="00B40973">
      <w:pPr>
        <w:rPr>
          <w:rFonts w:ascii="Helvetica" w:hAnsi="Helvetica" w:cs="Helvetica"/>
          <w:b/>
          <w:bCs/>
          <w:i/>
          <w:iCs/>
          <w:color w:val="000000"/>
          <w:sz w:val="21"/>
          <w:szCs w:val="21"/>
          <w:shd w:val="clear" w:color="auto" w:fill="FFFFFF"/>
        </w:rPr>
      </w:pPr>
    </w:p>
    <w:p w14:paraId="0A3FF57D" w14:textId="77777777" w:rsidR="002D3876" w:rsidRDefault="002D3876" w:rsidP="00B40973">
      <w:pPr>
        <w:rPr>
          <w:rFonts w:ascii="Helvetica" w:hAnsi="Helvetica" w:cs="Helvetica"/>
          <w:b/>
          <w:bCs/>
          <w:i/>
          <w:iCs/>
          <w:color w:val="000000"/>
          <w:sz w:val="21"/>
          <w:szCs w:val="21"/>
          <w:shd w:val="clear" w:color="auto" w:fill="FFFFFF"/>
        </w:rPr>
      </w:pPr>
    </w:p>
    <w:p w14:paraId="2CBBC385" w14:textId="77777777" w:rsidR="002D3876" w:rsidRDefault="002D3876" w:rsidP="00B40973">
      <w:pPr>
        <w:rPr>
          <w:rFonts w:ascii="Helvetica" w:hAnsi="Helvetica" w:cs="Helvetica"/>
          <w:b/>
          <w:bCs/>
          <w:i/>
          <w:iCs/>
          <w:color w:val="000000"/>
          <w:sz w:val="21"/>
          <w:szCs w:val="21"/>
          <w:shd w:val="clear" w:color="auto" w:fill="FFFFFF"/>
        </w:rPr>
      </w:pPr>
    </w:p>
    <w:p w14:paraId="0E7ED9AC" w14:textId="77777777" w:rsidR="002D3876" w:rsidRDefault="002D3876" w:rsidP="00B40973">
      <w:pPr>
        <w:rPr>
          <w:rFonts w:ascii="Helvetica" w:hAnsi="Helvetica" w:cs="Helvetica"/>
          <w:b/>
          <w:bCs/>
          <w:i/>
          <w:iCs/>
          <w:color w:val="000000"/>
          <w:sz w:val="21"/>
          <w:szCs w:val="21"/>
          <w:shd w:val="clear" w:color="auto" w:fill="FFFFFF"/>
        </w:rPr>
      </w:pPr>
    </w:p>
    <w:p w14:paraId="1EFFED3F" w14:textId="77777777" w:rsidR="002D3876" w:rsidRDefault="002D3876" w:rsidP="00B40973">
      <w:pPr>
        <w:rPr>
          <w:rFonts w:ascii="Helvetica" w:hAnsi="Helvetica" w:cs="Helvetica"/>
          <w:b/>
          <w:bCs/>
          <w:i/>
          <w:iCs/>
          <w:color w:val="000000"/>
          <w:sz w:val="21"/>
          <w:szCs w:val="21"/>
          <w:shd w:val="clear" w:color="auto" w:fill="FFFFFF"/>
        </w:rPr>
      </w:pPr>
    </w:p>
    <w:p w14:paraId="58AF9BB6" w14:textId="77777777" w:rsidR="002D3876" w:rsidRDefault="002D3876" w:rsidP="00B40973">
      <w:pPr>
        <w:rPr>
          <w:rFonts w:ascii="Helvetica" w:hAnsi="Helvetica" w:cs="Helvetica"/>
          <w:b/>
          <w:bCs/>
          <w:i/>
          <w:iCs/>
          <w:color w:val="000000"/>
          <w:sz w:val="21"/>
          <w:szCs w:val="21"/>
          <w:shd w:val="clear" w:color="auto" w:fill="FFFFFF"/>
        </w:rPr>
      </w:pPr>
    </w:p>
    <w:p w14:paraId="5DF2CD88" w14:textId="77777777" w:rsidR="002D3876" w:rsidRDefault="002D3876" w:rsidP="00B40973">
      <w:pPr>
        <w:rPr>
          <w:rFonts w:ascii="Helvetica" w:hAnsi="Helvetica" w:cs="Helvetica"/>
          <w:b/>
          <w:bCs/>
          <w:i/>
          <w:iCs/>
          <w:color w:val="000000"/>
          <w:sz w:val="21"/>
          <w:szCs w:val="21"/>
          <w:shd w:val="clear" w:color="auto" w:fill="FFFFFF"/>
        </w:rPr>
      </w:pPr>
    </w:p>
    <w:p w14:paraId="5DC4DA5D" w14:textId="77777777" w:rsidR="002D3876" w:rsidRDefault="002D3876" w:rsidP="00B40973">
      <w:pPr>
        <w:rPr>
          <w:rFonts w:ascii="Helvetica" w:hAnsi="Helvetica" w:cs="Helvetica"/>
          <w:b/>
          <w:bCs/>
          <w:i/>
          <w:iCs/>
          <w:color w:val="000000"/>
          <w:sz w:val="21"/>
          <w:szCs w:val="21"/>
          <w:shd w:val="clear" w:color="auto" w:fill="FFFFFF"/>
        </w:rPr>
      </w:pPr>
    </w:p>
    <w:p w14:paraId="68BAC89A" w14:textId="09535A88" w:rsidR="002A2A23" w:rsidRDefault="002A2A23" w:rsidP="00B40973">
      <w:pPr>
        <w:rPr>
          <w:rFonts w:ascii="Helvetica" w:hAnsi="Helvetica" w:cs="Helvetica"/>
          <w:b/>
          <w:bCs/>
          <w:i/>
          <w:iCs/>
          <w:color w:val="000000"/>
          <w:sz w:val="21"/>
          <w:szCs w:val="21"/>
          <w:shd w:val="clear" w:color="auto" w:fill="FFFFFF"/>
        </w:rPr>
      </w:pPr>
      <w:r w:rsidRPr="002A2A23">
        <w:rPr>
          <w:rFonts w:ascii="Helvetica" w:hAnsi="Helvetica" w:cs="Helvetica"/>
          <w:b/>
          <w:bCs/>
          <w:i/>
          <w:iCs/>
          <w:color w:val="000000"/>
          <w:sz w:val="21"/>
          <w:szCs w:val="21"/>
          <w:shd w:val="clear" w:color="auto" w:fill="FFFFFF"/>
        </w:rPr>
        <w:lastRenderedPageBreak/>
        <w:t>plot the forecast along with the confidence band</w:t>
      </w:r>
    </w:p>
    <w:p w14:paraId="588B2FDE" w14:textId="6EB843B1" w:rsidR="002A2A23" w:rsidRDefault="002A2A23" w:rsidP="00B40973">
      <w:pPr>
        <w:rPr>
          <w:rFonts w:ascii="Helvetica" w:hAnsi="Helvetica" w:cs="Helvetica"/>
          <w:b/>
          <w:bCs/>
          <w:i/>
          <w:iCs/>
          <w:color w:val="000000"/>
          <w:sz w:val="21"/>
          <w:szCs w:val="21"/>
          <w:shd w:val="clear" w:color="auto" w:fill="FFFFFF"/>
        </w:rPr>
      </w:pPr>
    </w:p>
    <w:p w14:paraId="2E09DAA8" w14:textId="3AF8D2AF" w:rsidR="002A2A23" w:rsidRDefault="000D1C0D" w:rsidP="00B40973">
      <w:pPr>
        <w:rPr>
          <w:rFonts w:ascii="Helvetica" w:hAnsi="Helvetica" w:cs="Helvetica"/>
          <w:b/>
          <w:bCs/>
          <w:i/>
          <w:iCs/>
          <w:color w:val="000000"/>
          <w:sz w:val="21"/>
          <w:szCs w:val="21"/>
          <w:shd w:val="clear" w:color="auto" w:fill="FFFFFF"/>
        </w:rPr>
      </w:pPr>
      <w:r w:rsidRPr="002D3876">
        <w:rPr>
          <w:noProof/>
          <w:bdr w:val="single" w:sz="8" w:space="0" w:color="auto"/>
        </w:rPr>
        <w:drawing>
          <wp:inline distT="0" distB="0" distL="0" distR="0" wp14:anchorId="5D55E2BE" wp14:editId="2F85EBFE">
            <wp:extent cx="6350000" cy="264096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50000" cy="2640965"/>
                    </a:xfrm>
                    <a:prstGeom prst="rect">
                      <a:avLst/>
                    </a:prstGeom>
                  </pic:spPr>
                </pic:pic>
              </a:graphicData>
            </a:graphic>
          </wp:inline>
        </w:drawing>
      </w:r>
    </w:p>
    <w:p w14:paraId="76B76A13" w14:textId="0FE5932C" w:rsidR="000D1C0D" w:rsidRDefault="000D1C0D" w:rsidP="00B40973">
      <w:pPr>
        <w:rPr>
          <w:rFonts w:ascii="Helvetica" w:hAnsi="Helvetica" w:cs="Helvetica"/>
          <w:b/>
          <w:bCs/>
          <w:i/>
          <w:iCs/>
          <w:color w:val="000000"/>
          <w:sz w:val="21"/>
          <w:szCs w:val="21"/>
          <w:shd w:val="clear" w:color="auto" w:fill="FFFFFF"/>
        </w:rPr>
      </w:pPr>
    </w:p>
    <w:p w14:paraId="754BAF3C" w14:textId="55AC9C1E" w:rsidR="00041B0A" w:rsidRDefault="00041B0A" w:rsidP="00B40973">
      <w:pPr>
        <w:rPr>
          <w:rFonts w:ascii="Helvetica" w:hAnsi="Helvetica" w:cs="Helvetica"/>
          <w:b/>
          <w:bCs/>
          <w:i/>
          <w:iCs/>
          <w:color w:val="000000"/>
          <w:sz w:val="21"/>
          <w:szCs w:val="21"/>
          <w:shd w:val="clear" w:color="auto" w:fill="FFFFFF"/>
        </w:rPr>
      </w:pPr>
      <w:r>
        <w:rPr>
          <w:rFonts w:ascii="Helvetica" w:hAnsi="Helvetica" w:cs="Helvetica"/>
          <w:b/>
          <w:bCs/>
          <w:i/>
          <w:iCs/>
          <w:color w:val="000000"/>
          <w:sz w:val="21"/>
          <w:szCs w:val="21"/>
          <w:shd w:val="clear" w:color="auto" w:fill="FFFFFF"/>
        </w:rPr>
        <w:t xml:space="preserve">In The above plot Orange </w:t>
      </w:r>
      <w:r w:rsidR="00D6296F">
        <w:rPr>
          <w:rFonts w:ascii="Helvetica" w:hAnsi="Helvetica" w:cs="Helvetica"/>
          <w:b/>
          <w:bCs/>
          <w:i/>
          <w:iCs/>
          <w:color w:val="000000"/>
          <w:sz w:val="21"/>
          <w:szCs w:val="21"/>
          <w:shd w:val="clear" w:color="auto" w:fill="FFFFFF"/>
        </w:rPr>
        <w:t>line shows Sales of Sparkling wines in 12 Months.</w:t>
      </w:r>
    </w:p>
    <w:p w14:paraId="7C560EB2" w14:textId="77777777" w:rsidR="000D1C0D" w:rsidRDefault="000D1C0D" w:rsidP="00B40973">
      <w:pPr>
        <w:rPr>
          <w:rFonts w:ascii="Helvetica" w:hAnsi="Helvetica" w:cs="Helvetica"/>
          <w:b/>
          <w:bCs/>
          <w:i/>
          <w:iCs/>
          <w:color w:val="000000"/>
          <w:sz w:val="21"/>
          <w:szCs w:val="21"/>
          <w:shd w:val="clear" w:color="auto" w:fill="FFFFFF"/>
        </w:rPr>
      </w:pPr>
    </w:p>
    <w:p w14:paraId="26643E4B" w14:textId="77777777" w:rsidR="002A2A23" w:rsidRDefault="002A2A23" w:rsidP="00B40973">
      <w:pPr>
        <w:rPr>
          <w:rFonts w:ascii="Helvetica" w:hAnsi="Helvetica" w:cs="Helvetica"/>
          <w:b/>
          <w:bCs/>
          <w:i/>
          <w:iCs/>
          <w:color w:val="000000"/>
          <w:sz w:val="21"/>
          <w:szCs w:val="21"/>
          <w:shd w:val="clear" w:color="auto" w:fill="FFFFFF"/>
        </w:rPr>
      </w:pPr>
    </w:p>
    <w:p w14:paraId="0D4DD9D4" w14:textId="77777777" w:rsidR="00F71108" w:rsidRPr="00F71108" w:rsidRDefault="00F71108" w:rsidP="00B40973">
      <w:pPr>
        <w:rPr>
          <w:rFonts w:ascii="Helvetica" w:hAnsi="Helvetica" w:cs="Helvetica"/>
          <w:b/>
          <w:bCs/>
          <w:i/>
          <w:iCs/>
          <w:color w:val="000000"/>
          <w:sz w:val="21"/>
          <w:szCs w:val="21"/>
          <w:shd w:val="clear" w:color="auto" w:fill="FFFFFF"/>
        </w:rPr>
      </w:pPr>
    </w:p>
    <w:p w14:paraId="233DA92C" w14:textId="0F8FB15D" w:rsidR="005E03DE" w:rsidRDefault="005E03DE" w:rsidP="00B40973">
      <w:pPr>
        <w:rPr>
          <w:rFonts w:ascii="Helvetica" w:hAnsi="Helvetica" w:cs="Helvetica"/>
          <w:color w:val="000000"/>
          <w:sz w:val="21"/>
          <w:szCs w:val="21"/>
          <w:shd w:val="clear" w:color="auto" w:fill="FFFFFF"/>
        </w:rPr>
      </w:pPr>
    </w:p>
    <w:p w14:paraId="1693EEFD" w14:textId="44442E36" w:rsidR="005E03DE" w:rsidRDefault="005E03DE" w:rsidP="00B40973">
      <w:pPr>
        <w:rPr>
          <w:rFonts w:ascii="Helvetica" w:hAnsi="Helvetica" w:cs="Helvetica"/>
          <w:color w:val="000000"/>
          <w:sz w:val="21"/>
          <w:szCs w:val="21"/>
          <w:shd w:val="clear" w:color="auto" w:fill="FFFFFF"/>
        </w:rPr>
      </w:pPr>
    </w:p>
    <w:p w14:paraId="06ADA058" w14:textId="4DECF176" w:rsidR="005E03DE" w:rsidRDefault="005E03DE" w:rsidP="00B40973">
      <w:pPr>
        <w:rPr>
          <w:rFonts w:ascii="Helvetica" w:hAnsi="Helvetica" w:cs="Helvetica"/>
          <w:color w:val="000000"/>
          <w:sz w:val="21"/>
          <w:szCs w:val="21"/>
          <w:shd w:val="clear" w:color="auto" w:fill="FFFFFF"/>
        </w:rPr>
      </w:pPr>
    </w:p>
    <w:p w14:paraId="15F81D21" w14:textId="6A82259F" w:rsidR="005E03DE" w:rsidRDefault="005E03DE" w:rsidP="00B40973">
      <w:pPr>
        <w:rPr>
          <w:rFonts w:ascii="Helvetica" w:hAnsi="Helvetica" w:cs="Helvetica"/>
          <w:color w:val="000000"/>
          <w:sz w:val="21"/>
          <w:szCs w:val="21"/>
          <w:shd w:val="clear" w:color="auto" w:fill="FFFFFF"/>
        </w:rPr>
      </w:pPr>
    </w:p>
    <w:p w14:paraId="1DEA2C2A" w14:textId="3BAD1436" w:rsidR="005E03DE" w:rsidRDefault="005E03DE" w:rsidP="00B40973">
      <w:pPr>
        <w:rPr>
          <w:rFonts w:ascii="Helvetica" w:hAnsi="Helvetica" w:cs="Helvetica"/>
          <w:color w:val="000000"/>
          <w:sz w:val="21"/>
          <w:szCs w:val="21"/>
          <w:shd w:val="clear" w:color="auto" w:fill="FFFFFF"/>
        </w:rPr>
      </w:pPr>
    </w:p>
    <w:p w14:paraId="5088B444" w14:textId="742E3D89" w:rsidR="005E03DE" w:rsidRDefault="005E03DE" w:rsidP="00B40973">
      <w:pPr>
        <w:rPr>
          <w:rFonts w:ascii="Helvetica" w:hAnsi="Helvetica" w:cs="Helvetica"/>
          <w:color w:val="000000"/>
          <w:sz w:val="21"/>
          <w:szCs w:val="21"/>
          <w:shd w:val="clear" w:color="auto" w:fill="FFFFFF"/>
        </w:rPr>
      </w:pPr>
    </w:p>
    <w:p w14:paraId="20FD68A5" w14:textId="77777777" w:rsidR="00B54F00" w:rsidRDefault="00B54F00" w:rsidP="001474F9">
      <w:pPr>
        <w:pStyle w:val="Heading2"/>
        <w:shd w:val="clear" w:color="auto" w:fill="FFFFFF"/>
        <w:spacing w:before="153"/>
        <w:rPr>
          <w:caps w:val="0"/>
          <w:sz w:val="32"/>
        </w:rPr>
      </w:pPr>
    </w:p>
    <w:p w14:paraId="1CF229DA" w14:textId="77777777" w:rsidR="00B54F00" w:rsidRDefault="00B54F00" w:rsidP="001474F9">
      <w:pPr>
        <w:pStyle w:val="Heading2"/>
        <w:shd w:val="clear" w:color="auto" w:fill="FFFFFF"/>
        <w:spacing w:before="153"/>
        <w:rPr>
          <w:caps w:val="0"/>
          <w:sz w:val="32"/>
        </w:rPr>
      </w:pPr>
    </w:p>
    <w:p w14:paraId="086E6000" w14:textId="576A1D48" w:rsidR="001474F9" w:rsidRPr="001474F9" w:rsidRDefault="001474F9" w:rsidP="001474F9">
      <w:pPr>
        <w:pStyle w:val="Heading2"/>
        <w:shd w:val="clear" w:color="auto" w:fill="FFFFFF"/>
        <w:spacing w:before="153"/>
        <w:rPr>
          <w:caps w:val="0"/>
          <w:sz w:val="32"/>
        </w:rPr>
      </w:pPr>
      <w:r w:rsidRPr="001474F9">
        <w:rPr>
          <w:caps w:val="0"/>
          <w:sz w:val="32"/>
        </w:rPr>
        <w:t>10.Comment on the model thus built and report your findings and suggest the measures that the company should be taking for future sales. Please explain and summarise the various steps performed in this project. There should be proper business interpretation and actionable insights present. 5</w:t>
      </w:r>
    </w:p>
    <w:p w14:paraId="032BCE9E" w14:textId="5BB445EE" w:rsidR="002210F9" w:rsidRDefault="002210F9" w:rsidP="00B40973">
      <w:pPr>
        <w:rPr>
          <w:rFonts w:ascii="Helvetica" w:hAnsi="Helvetica" w:cs="Helvetica"/>
          <w:color w:val="000000"/>
          <w:sz w:val="21"/>
          <w:szCs w:val="21"/>
          <w:shd w:val="clear" w:color="auto" w:fill="FFFFFF"/>
        </w:rPr>
      </w:pPr>
    </w:p>
    <w:p w14:paraId="6336A3C1" w14:textId="77777777" w:rsidR="00041B0A" w:rsidRDefault="00041B0A" w:rsidP="00DF5A2D">
      <w:pPr>
        <w:pStyle w:val="Style1"/>
      </w:pPr>
      <w:r>
        <w:t>To Analyse the sales of Sparkling Wine we got hidden insights by performing Exploaratory Data Analysis. We performed EDA then we get to know</w:t>
      </w:r>
    </w:p>
    <w:p w14:paraId="42350BCA" w14:textId="77777777" w:rsidR="00041B0A" w:rsidRDefault="00041B0A" w:rsidP="00DF5A2D">
      <w:pPr>
        <w:pStyle w:val="Style1"/>
      </w:pPr>
      <w:r>
        <w:t>1.From 1981 to 1987 trend is upward, but from 1987 is both upward and downward.</w:t>
      </w:r>
    </w:p>
    <w:p w14:paraId="081214B6" w14:textId="77777777" w:rsidR="00041B0A" w:rsidRDefault="00041B0A" w:rsidP="00DF5A2D">
      <w:pPr>
        <w:pStyle w:val="Style1"/>
      </w:pPr>
      <w:r>
        <w:t>2.Median Value of Sales are remains around 2000.</w:t>
      </w:r>
    </w:p>
    <w:p w14:paraId="38B132CE" w14:textId="77777777" w:rsidR="00041B0A" w:rsidRDefault="00041B0A" w:rsidP="00DF5A2D">
      <w:pPr>
        <w:pStyle w:val="Style1"/>
      </w:pPr>
      <w:r>
        <w:t>3.Highest Sales of Sparkling wine is occurred in year 1987, and in 1995 one of the month has brought Lowest sale of wines.</w:t>
      </w:r>
    </w:p>
    <w:p w14:paraId="00F6D485" w14:textId="77777777" w:rsidR="00041B0A" w:rsidRDefault="00041B0A" w:rsidP="00DF5A2D">
      <w:pPr>
        <w:pStyle w:val="Style1"/>
      </w:pPr>
      <w:r>
        <w:t>4.From Monthly plot, Sales has been Increasd from August to December. Till this point Sales are around 2000. so We need Higher stock or Production from August to December. October,November,December has sales more than 2000 and it is almost equal to 3000,4000,6000.</w:t>
      </w:r>
    </w:p>
    <w:p w14:paraId="184390F7" w14:textId="77777777" w:rsidR="00041B0A" w:rsidRDefault="00041B0A" w:rsidP="00DF5A2D">
      <w:pPr>
        <w:pStyle w:val="Style1"/>
      </w:pPr>
      <w:r>
        <w:t>5.In month of december atleast we need 7242 Sparkling wines in stock as this is the highest number reached.</w:t>
      </w:r>
    </w:p>
    <w:p w14:paraId="731D125E" w14:textId="77777777" w:rsidR="00041B0A" w:rsidRDefault="00041B0A" w:rsidP="00DF5A2D">
      <w:pPr>
        <w:pStyle w:val="Style1"/>
      </w:pPr>
      <w:r>
        <w:t>After Decomposition it is clear that Series has Trend and Seasonality both.</w:t>
      </w:r>
    </w:p>
    <w:p w14:paraId="3D56A628" w14:textId="77777777" w:rsidR="00041B0A" w:rsidRDefault="00041B0A" w:rsidP="00DF5A2D">
      <w:pPr>
        <w:pStyle w:val="Style1"/>
      </w:pPr>
      <w:r>
        <w:t>So we Applied the models like Simple, Double, Triple Exponential Smoothing to the Train data till 1991. and then tested it on Test data. Out of these Triple exponential smoothing seems to be quite effective as the series has all three factors Alpha, Beta, gamma. Season, trend and level. The RMSE is low for Triple exponential smoothing.</w:t>
      </w:r>
    </w:p>
    <w:p w14:paraId="40313475" w14:textId="77777777" w:rsidR="00041B0A" w:rsidRDefault="00041B0A" w:rsidP="00DF5A2D">
      <w:pPr>
        <w:pStyle w:val="Style1"/>
      </w:pPr>
      <w:r>
        <w:t>Further we have applied models like Linear Regression and Naive Bayes, per as we can see in the Dignostics it failed to predict sales, and RMSE is also high for these models.</w:t>
      </w:r>
    </w:p>
    <w:p w14:paraId="3AB643DF" w14:textId="77777777" w:rsidR="00041B0A" w:rsidRDefault="00041B0A" w:rsidP="00DF5A2D">
      <w:pPr>
        <w:pStyle w:val="Style1"/>
      </w:pPr>
      <w:r>
        <w:t>After We moved to the models like Simple and Trailing Moving Average.This time it was little better than Linear Regression and Naive Bayes.</w:t>
      </w:r>
    </w:p>
    <w:p w14:paraId="7D5693E8" w14:textId="77777777" w:rsidR="00041B0A" w:rsidRDefault="00041B0A" w:rsidP="00DF5A2D">
      <w:pPr>
        <w:pStyle w:val="Style1"/>
      </w:pPr>
      <w:r>
        <w:t>After That Finally we Applied ARIMA and SARIMA Automated by AIC scores and Manual ARIMA SARIMA by observing ACF and PACF plots. PACF has given p value while ACF has given as q value.</w:t>
      </w:r>
    </w:p>
    <w:p w14:paraId="2B1E7D75" w14:textId="77777777" w:rsidR="00EB0A6C" w:rsidRDefault="00041B0A" w:rsidP="00DF5A2D">
      <w:pPr>
        <w:pStyle w:val="Style1"/>
      </w:pPr>
      <w:r>
        <w:t>The series has Seasonality hence The best suited Model was SARIMA, Only 329 RMSE on the Test Data, and When Applied on Full data it has given RMSE 578, Which is still good as compare to Others.</w:t>
      </w:r>
    </w:p>
    <w:p w14:paraId="7D751993" w14:textId="15340B50" w:rsidR="00041B0A" w:rsidRDefault="00041B0A" w:rsidP="00DF5A2D">
      <w:pPr>
        <w:pStyle w:val="Style1"/>
      </w:pPr>
      <w:r>
        <w:lastRenderedPageBreak/>
        <w:t>So we Finali</w:t>
      </w:r>
      <w:r w:rsidR="00EB0A6C">
        <w:t>z</w:t>
      </w:r>
      <w:r>
        <w:t>e This Model. Here we have taken P as 3 and Q as 2, D=1 as we got stationary series after one order differencing.</w:t>
      </w:r>
    </w:p>
    <w:p w14:paraId="106304A1" w14:textId="2DB445AF" w:rsidR="00041B0A" w:rsidRDefault="00041B0A" w:rsidP="00DF5A2D">
      <w:pPr>
        <w:pStyle w:val="Style1"/>
      </w:pPr>
      <w:r>
        <w:t>Finally</w:t>
      </w:r>
      <w:r w:rsidR="00EB0A6C">
        <w:t>,</w:t>
      </w:r>
      <w:r>
        <w:t xml:space="preserve"> We Predict Sales for Next 12 Months, </w:t>
      </w:r>
      <w:r w:rsidR="00EB0A6C">
        <w:t>a</w:t>
      </w:r>
      <w:r>
        <w:t>nd in December we will need 6099 Sparkling wines atleast to fulfill the requirement.</w:t>
      </w:r>
    </w:p>
    <w:p w14:paraId="41B56171" w14:textId="77777777" w:rsidR="00041B0A" w:rsidRPr="00DF5A2D" w:rsidRDefault="00041B0A" w:rsidP="00DF5A2D">
      <w:pPr>
        <w:pStyle w:val="Style1"/>
      </w:pPr>
      <w:r w:rsidRPr="00DF5A2D">
        <w:t>In Future Company Should be ready with the Stock of the Year,Company should hire staff as per the Requirement. If Company is producing wines for December then they must be think of manpower required. Excess Production might hamper the Business, so as predicted Company should Target.</w:t>
      </w:r>
    </w:p>
    <w:p w14:paraId="6667F46E" w14:textId="77777777" w:rsidR="00041B0A" w:rsidRPr="00DF5A2D" w:rsidRDefault="00041B0A" w:rsidP="00DF5A2D">
      <w:pPr>
        <w:pStyle w:val="Style1"/>
      </w:pPr>
      <w:r w:rsidRPr="00DF5A2D">
        <w:t>If Company want to Increase Revenue, then they have to Think for all year instead of focussing only on December.</w:t>
      </w:r>
    </w:p>
    <w:p w14:paraId="2745D596" w14:textId="3D1F97E3" w:rsidR="001B2B92" w:rsidRDefault="001B2B92" w:rsidP="001B2B92">
      <w:pPr>
        <w:rPr>
          <w:rFonts w:ascii="Helvetica" w:hAnsi="Helvetica" w:cs="Helvetica"/>
          <w:color w:val="000000"/>
          <w:sz w:val="21"/>
          <w:szCs w:val="21"/>
          <w:shd w:val="clear" w:color="auto" w:fill="FFFFFF"/>
        </w:rPr>
      </w:pPr>
    </w:p>
    <w:p w14:paraId="0012A261" w14:textId="65EC1E94" w:rsidR="001B2B92" w:rsidRDefault="001B2B92" w:rsidP="001B2B92">
      <w:pPr>
        <w:rPr>
          <w:rFonts w:ascii="Helvetica" w:hAnsi="Helvetica" w:cs="Helvetica"/>
          <w:color w:val="000000"/>
          <w:sz w:val="21"/>
          <w:szCs w:val="21"/>
          <w:shd w:val="clear" w:color="auto" w:fill="FFFFFF"/>
        </w:rPr>
      </w:pPr>
    </w:p>
    <w:p w14:paraId="2E5E0E93" w14:textId="4EC1F2CD" w:rsidR="001B2B92" w:rsidRPr="005B1465" w:rsidRDefault="001B2B92" w:rsidP="001B2B92">
      <w:pPr>
        <w:pStyle w:val="Title"/>
        <w:rPr>
          <w:b/>
          <w:bCs/>
          <w:shd w:val="clear" w:color="auto" w:fill="FFFFFF"/>
        </w:rPr>
      </w:pPr>
      <w:r w:rsidRPr="005B1465">
        <w:rPr>
          <w:b/>
          <w:bCs/>
          <w:shd w:val="clear" w:color="auto" w:fill="FFFFFF"/>
        </w:rPr>
        <w:t>THE END</w:t>
      </w:r>
    </w:p>
    <w:p w14:paraId="1C2B901D" w14:textId="77777777" w:rsidR="001474F9" w:rsidRDefault="001474F9" w:rsidP="00B40973">
      <w:pPr>
        <w:rPr>
          <w:rFonts w:ascii="Helvetica" w:hAnsi="Helvetica" w:cs="Helvetica"/>
          <w:color w:val="000000"/>
          <w:sz w:val="21"/>
          <w:szCs w:val="21"/>
          <w:shd w:val="clear" w:color="auto" w:fill="FFFFFF"/>
        </w:rPr>
      </w:pPr>
    </w:p>
    <w:p w14:paraId="64FD5717" w14:textId="77777777" w:rsidR="002210F9" w:rsidRDefault="002210F9" w:rsidP="00B40973">
      <w:pPr>
        <w:rPr>
          <w:rFonts w:ascii="Helvetica" w:hAnsi="Helvetica" w:cs="Helvetica"/>
          <w:color w:val="000000"/>
          <w:sz w:val="21"/>
          <w:szCs w:val="21"/>
          <w:shd w:val="clear" w:color="auto" w:fill="FFFFFF"/>
        </w:rPr>
      </w:pPr>
    </w:p>
    <w:p w14:paraId="64227654" w14:textId="77777777" w:rsidR="00487FC4" w:rsidRDefault="00487FC4" w:rsidP="00B40973">
      <w:pPr>
        <w:rPr>
          <w:rFonts w:ascii="Helvetica" w:hAnsi="Helvetica" w:cs="Helvetica"/>
          <w:color w:val="000000"/>
          <w:sz w:val="21"/>
          <w:szCs w:val="21"/>
          <w:shd w:val="clear" w:color="auto" w:fill="FFFFFF"/>
        </w:rPr>
      </w:pPr>
    </w:p>
    <w:p w14:paraId="6966BC7C" w14:textId="77777777" w:rsidR="000D70DD" w:rsidRPr="000D70DD" w:rsidRDefault="000D70DD" w:rsidP="00B40973">
      <w:pPr>
        <w:rPr>
          <w:rFonts w:ascii="Helvetica" w:hAnsi="Helvetica" w:cs="Helvetica"/>
          <w:color w:val="000000"/>
          <w:sz w:val="21"/>
          <w:szCs w:val="21"/>
          <w:shd w:val="clear" w:color="auto" w:fill="FFFFFF"/>
        </w:rPr>
      </w:pPr>
    </w:p>
    <w:p w14:paraId="50E822CF" w14:textId="77777777" w:rsidR="003D4E8B" w:rsidRDefault="003D4E8B" w:rsidP="00B40973"/>
    <w:p w14:paraId="046C7C69" w14:textId="77777777" w:rsidR="006F3CFA" w:rsidRPr="00B40973" w:rsidRDefault="006F3CFA" w:rsidP="00B40973"/>
    <w:p w14:paraId="6E0B7BF6" w14:textId="77777777" w:rsidR="003A533B" w:rsidRDefault="003A533B" w:rsidP="00381040"/>
    <w:p w14:paraId="0947AA51" w14:textId="77777777" w:rsidR="00BA2BF3" w:rsidRPr="00381040" w:rsidRDefault="00BA2BF3" w:rsidP="00381040"/>
    <w:p w14:paraId="31AEB701" w14:textId="77777777" w:rsidR="00F17E1F" w:rsidRPr="00F17E1F" w:rsidRDefault="00F17E1F" w:rsidP="00F17E1F"/>
    <w:p w14:paraId="138C464E" w14:textId="77777777" w:rsidR="00A37E3D" w:rsidRDefault="00A37E3D" w:rsidP="00D23F26">
      <w:pPr>
        <w:spacing w:before="0" w:after="0" w:line="240" w:lineRule="auto"/>
        <w:rPr>
          <w:rFonts w:ascii="Helvetica" w:eastAsia="Times New Roman" w:hAnsi="Helvetica" w:cs="Helvetica"/>
          <w:color w:val="000000"/>
          <w:sz w:val="21"/>
          <w:szCs w:val="21"/>
        </w:rPr>
      </w:pPr>
    </w:p>
    <w:p w14:paraId="6E53D0A9" w14:textId="2078CAA6" w:rsidR="009E44EA" w:rsidRDefault="009E44EA" w:rsidP="00D23F26">
      <w:pPr>
        <w:spacing w:before="0" w:after="0" w:line="240" w:lineRule="auto"/>
        <w:rPr>
          <w:rFonts w:ascii="Helvetica" w:eastAsia="Times New Roman" w:hAnsi="Helvetica" w:cs="Helvetica"/>
          <w:color w:val="000000"/>
          <w:sz w:val="21"/>
          <w:szCs w:val="21"/>
        </w:rPr>
      </w:pPr>
    </w:p>
    <w:p w14:paraId="55030178" w14:textId="6F5C3727" w:rsidR="009E44EA" w:rsidRDefault="009E44EA" w:rsidP="00D23F26">
      <w:pPr>
        <w:spacing w:before="0" w:after="0" w:line="240" w:lineRule="auto"/>
        <w:rPr>
          <w:rFonts w:ascii="Helvetica" w:eastAsia="Times New Roman" w:hAnsi="Helvetica" w:cs="Helvetica"/>
          <w:color w:val="000000"/>
          <w:sz w:val="21"/>
          <w:szCs w:val="21"/>
        </w:rPr>
      </w:pPr>
    </w:p>
    <w:p w14:paraId="3FBCB5D9" w14:textId="77777777" w:rsidR="009E44EA" w:rsidRDefault="009E44EA" w:rsidP="00D23F26">
      <w:pPr>
        <w:spacing w:before="0" w:after="0" w:line="240" w:lineRule="auto"/>
        <w:rPr>
          <w:rFonts w:ascii="Helvetica" w:eastAsia="Times New Roman" w:hAnsi="Helvetica" w:cs="Helvetica"/>
          <w:color w:val="000000"/>
          <w:sz w:val="21"/>
          <w:szCs w:val="21"/>
        </w:rPr>
      </w:pPr>
    </w:p>
    <w:p w14:paraId="72C31BE4" w14:textId="4211ED5E" w:rsidR="00D23F26" w:rsidRDefault="00D23F26" w:rsidP="00D23F26">
      <w:pPr>
        <w:spacing w:before="0" w:after="0" w:line="240" w:lineRule="auto"/>
        <w:rPr>
          <w:rFonts w:ascii="Helvetica" w:eastAsia="Times New Roman" w:hAnsi="Helvetica" w:cs="Helvetica"/>
          <w:color w:val="000000"/>
          <w:sz w:val="21"/>
          <w:szCs w:val="21"/>
        </w:rPr>
      </w:pPr>
    </w:p>
    <w:p w14:paraId="44CC0C96" w14:textId="77777777" w:rsidR="00D23F26" w:rsidRPr="00D23F26" w:rsidRDefault="00D23F26" w:rsidP="00D23F26">
      <w:pPr>
        <w:spacing w:before="0" w:after="0" w:line="240" w:lineRule="auto"/>
        <w:rPr>
          <w:rFonts w:ascii="Helvetica" w:eastAsia="Times New Roman" w:hAnsi="Helvetica" w:cs="Helvetica"/>
          <w:color w:val="000000"/>
          <w:sz w:val="21"/>
          <w:szCs w:val="21"/>
        </w:rPr>
      </w:pPr>
    </w:p>
    <w:p w14:paraId="23E7319E" w14:textId="77777777" w:rsidR="00D23F26" w:rsidRPr="00C928C8" w:rsidRDefault="00D23F26" w:rsidP="00C928C8"/>
    <w:p w14:paraId="24CFFC73" w14:textId="77777777" w:rsidR="00C928C8" w:rsidRPr="007841C6" w:rsidRDefault="00C928C8" w:rsidP="007841C6"/>
    <w:p w14:paraId="34E8DCF6" w14:textId="77777777" w:rsidR="007841C6" w:rsidRPr="00FE13B2" w:rsidRDefault="007841C6" w:rsidP="00BE0A10"/>
    <w:p w14:paraId="72C8E9F3" w14:textId="77777777" w:rsidR="00561323" w:rsidRDefault="00561323" w:rsidP="0085314F">
      <w:pPr>
        <w:rPr>
          <w:rFonts w:ascii="Helvetica" w:hAnsi="Helvetica" w:cs="Helvetica"/>
          <w:color w:val="000000"/>
          <w:sz w:val="21"/>
          <w:szCs w:val="21"/>
          <w:shd w:val="clear" w:color="auto" w:fill="FFFFFF"/>
        </w:rPr>
      </w:pPr>
    </w:p>
    <w:p w14:paraId="63D31A1E" w14:textId="349DCABD" w:rsidR="00EB3B7B" w:rsidRDefault="00EB3B7B" w:rsidP="0085314F">
      <w:pPr>
        <w:rPr>
          <w:rFonts w:ascii="Helvetica" w:hAnsi="Helvetica" w:cs="Helvetica"/>
          <w:color w:val="000000"/>
          <w:sz w:val="21"/>
          <w:szCs w:val="21"/>
          <w:shd w:val="clear" w:color="auto" w:fill="FFFFFF"/>
        </w:rPr>
      </w:pPr>
    </w:p>
    <w:p w14:paraId="24778656" w14:textId="18694445" w:rsidR="00EB3B7B" w:rsidRDefault="00EB3B7B" w:rsidP="0085314F">
      <w:pPr>
        <w:rPr>
          <w:rFonts w:ascii="Helvetica" w:hAnsi="Helvetica" w:cs="Helvetica"/>
          <w:color w:val="000000"/>
          <w:sz w:val="21"/>
          <w:szCs w:val="21"/>
          <w:shd w:val="clear" w:color="auto" w:fill="FFFFFF"/>
        </w:rPr>
      </w:pPr>
    </w:p>
    <w:p w14:paraId="196CD94B" w14:textId="7FD8DDFF" w:rsidR="00EB3B7B" w:rsidRDefault="00EB3B7B" w:rsidP="0085314F">
      <w:pPr>
        <w:rPr>
          <w:rFonts w:ascii="Helvetica" w:hAnsi="Helvetica" w:cs="Helvetica"/>
          <w:color w:val="000000"/>
          <w:sz w:val="21"/>
          <w:szCs w:val="21"/>
          <w:shd w:val="clear" w:color="auto" w:fill="FFFFFF"/>
        </w:rPr>
      </w:pPr>
    </w:p>
    <w:p w14:paraId="3DC971FA" w14:textId="77777777" w:rsidR="00EB3B7B" w:rsidRDefault="00EB3B7B" w:rsidP="0085314F">
      <w:pPr>
        <w:rPr>
          <w:rFonts w:ascii="Helvetica" w:hAnsi="Helvetica" w:cs="Helvetica"/>
          <w:color w:val="000000"/>
          <w:sz w:val="21"/>
          <w:szCs w:val="21"/>
          <w:shd w:val="clear" w:color="auto" w:fill="FFFFFF"/>
        </w:rPr>
      </w:pPr>
    </w:p>
    <w:p w14:paraId="10D70E44" w14:textId="77777777" w:rsidR="00EB3B7B" w:rsidRDefault="00EB3B7B" w:rsidP="0085314F">
      <w:pPr>
        <w:rPr>
          <w:rFonts w:ascii="Helvetica" w:hAnsi="Helvetica" w:cs="Helvetica"/>
          <w:color w:val="000000"/>
          <w:sz w:val="21"/>
          <w:szCs w:val="21"/>
          <w:shd w:val="clear" w:color="auto" w:fill="FFFFFF"/>
        </w:rPr>
      </w:pPr>
    </w:p>
    <w:p w14:paraId="251343EB" w14:textId="6F214A29" w:rsidR="007D6472" w:rsidRDefault="007D6472" w:rsidP="0085314F">
      <w:pPr>
        <w:rPr>
          <w:rFonts w:ascii="Helvetica" w:hAnsi="Helvetica" w:cs="Helvetica"/>
          <w:color w:val="000000"/>
          <w:sz w:val="21"/>
          <w:szCs w:val="21"/>
          <w:shd w:val="clear" w:color="auto" w:fill="FFFFFF"/>
        </w:rPr>
      </w:pPr>
    </w:p>
    <w:p w14:paraId="6B270525" w14:textId="77777777" w:rsidR="007D6472" w:rsidRPr="007D6472" w:rsidRDefault="007D6472" w:rsidP="0085314F">
      <w:pPr>
        <w:rPr>
          <w:rFonts w:ascii="Helvetica" w:hAnsi="Helvetica" w:cs="Helvetica"/>
          <w:color w:val="000000"/>
          <w:sz w:val="21"/>
          <w:szCs w:val="21"/>
          <w:shd w:val="clear" w:color="auto" w:fill="FFFFFF"/>
        </w:rPr>
      </w:pPr>
    </w:p>
    <w:p w14:paraId="7CB94450" w14:textId="6734C3A9" w:rsidR="00BA672E" w:rsidRDefault="00BA672E" w:rsidP="0085314F">
      <w:pPr>
        <w:rPr>
          <w:b/>
          <w:bCs/>
        </w:rPr>
      </w:pPr>
    </w:p>
    <w:p w14:paraId="6E4323C7" w14:textId="77777777" w:rsidR="00BA672E" w:rsidRDefault="00BA672E" w:rsidP="0085314F">
      <w:pPr>
        <w:rPr>
          <w:b/>
          <w:bCs/>
        </w:rPr>
      </w:pPr>
    </w:p>
    <w:p w14:paraId="1CB55CA6" w14:textId="77777777" w:rsidR="00196A56" w:rsidRPr="00007471" w:rsidRDefault="00196A56" w:rsidP="0085314F">
      <w:pPr>
        <w:rPr>
          <w:b/>
          <w:bCs/>
        </w:rPr>
      </w:pPr>
    </w:p>
    <w:p w14:paraId="77F63DB1" w14:textId="77777777" w:rsidR="008B6627" w:rsidRPr="0085314F" w:rsidRDefault="008B6627" w:rsidP="0085314F"/>
    <w:p w14:paraId="21164406" w14:textId="6E3C5FC9" w:rsidR="0085314F" w:rsidRDefault="0085314F" w:rsidP="0085314F"/>
    <w:p w14:paraId="1D339869" w14:textId="77777777" w:rsidR="0085314F" w:rsidRPr="0085314F" w:rsidRDefault="0085314F" w:rsidP="0085314F"/>
    <w:p w14:paraId="1F8F43D2" w14:textId="77777777" w:rsidR="00D30E62" w:rsidRPr="00D30E62" w:rsidRDefault="00D30E62" w:rsidP="00D30E62"/>
    <w:p w14:paraId="4ACB10DA" w14:textId="77777777" w:rsidR="00D30E62" w:rsidRDefault="00D30E62" w:rsidP="00FA6464"/>
    <w:p w14:paraId="2FE629B8" w14:textId="647A961D" w:rsidR="00FA6464" w:rsidRDefault="00FA6464" w:rsidP="00FA6464"/>
    <w:p w14:paraId="4DDDD265" w14:textId="51DD40D6" w:rsidR="0085314F" w:rsidRDefault="0085314F" w:rsidP="00FA6464"/>
    <w:p w14:paraId="300D2AE8" w14:textId="0433E5F8" w:rsidR="0085314F" w:rsidRDefault="0085314F" w:rsidP="00FA6464"/>
    <w:p w14:paraId="560A0CD8" w14:textId="77777777" w:rsidR="0085314F" w:rsidRDefault="0085314F" w:rsidP="00FA6464"/>
    <w:p w14:paraId="13C32753" w14:textId="77777777" w:rsidR="00FA6464" w:rsidRDefault="00FA6464" w:rsidP="00FA6464"/>
    <w:p w14:paraId="4980F0EA" w14:textId="77777777" w:rsidR="00FA6464" w:rsidRPr="00675877" w:rsidRDefault="00FA6464" w:rsidP="00FA6464"/>
    <w:p w14:paraId="13C75B5F" w14:textId="77777777" w:rsidR="00675877" w:rsidRPr="00675877" w:rsidRDefault="00675877" w:rsidP="00675877"/>
    <w:p w14:paraId="42D29968" w14:textId="17077B54" w:rsidR="002C74C0" w:rsidRDefault="00EB0A6C"/>
    <w:sectPr w:rsidR="002C74C0" w:rsidSect="00675877">
      <w:footerReference w:type="default" r:id="rId105"/>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C71D7" w14:textId="77777777" w:rsidR="00FB3FC6" w:rsidRDefault="00FB3FC6" w:rsidP="00C6554A">
      <w:pPr>
        <w:spacing w:before="0" w:after="0" w:line="240" w:lineRule="auto"/>
      </w:pPr>
      <w:r>
        <w:separator/>
      </w:r>
    </w:p>
  </w:endnote>
  <w:endnote w:type="continuationSeparator" w:id="0">
    <w:p w14:paraId="24CE421C" w14:textId="77777777" w:rsidR="00FB3FC6" w:rsidRDefault="00FB3FC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MathJax_Normal-itali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64CFA" w14:textId="77777777" w:rsidR="002163EE" w:rsidRDefault="00ED7C44" w:rsidP="000D1C48">
    <w:pPr>
      <w:pStyle w:val="Footer"/>
      <w:jc w:val="cen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8F028" w14:textId="77777777" w:rsidR="00FB3FC6" w:rsidRDefault="00FB3FC6" w:rsidP="00C6554A">
      <w:pPr>
        <w:spacing w:before="0" w:after="0" w:line="240" w:lineRule="auto"/>
      </w:pPr>
      <w:r>
        <w:separator/>
      </w:r>
    </w:p>
  </w:footnote>
  <w:footnote w:type="continuationSeparator" w:id="0">
    <w:p w14:paraId="60B6707E" w14:textId="77777777" w:rsidR="00FB3FC6" w:rsidRDefault="00FB3FC6"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3600"/>
        </w:tabs>
        <w:ind w:left="36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79D421D"/>
    <w:multiLevelType w:val="hybridMultilevel"/>
    <w:tmpl w:val="4E022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5946322"/>
    <w:multiLevelType w:val="multilevel"/>
    <w:tmpl w:val="9D7C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DE78ED"/>
    <w:multiLevelType w:val="hybridMultilevel"/>
    <w:tmpl w:val="4BE27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FFC61A9"/>
    <w:multiLevelType w:val="multilevel"/>
    <w:tmpl w:val="9D7C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8"/>
  </w:num>
  <w:num w:numId="4">
    <w:abstractNumId w:val="9"/>
  </w:num>
  <w:num w:numId="5">
    <w:abstractNumId w:val="15"/>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4"/>
  </w:num>
  <w:num w:numId="18">
    <w:abstractNumId w:val="11"/>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savePreviewPicture/>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877"/>
    <w:rsid w:val="00007471"/>
    <w:rsid w:val="0001327D"/>
    <w:rsid w:val="0002149C"/>
    <w:rsid w:val="00023323"/>
    <w:rsid w:val="00026EA7"/>
    <w:rsid w:val="00041B0A"/>
    <w:rsid w:val="00044D7C"/>
    <w:rsid w:val="00047B4F"/>
    <w:rsid w:val="00065F3B"/>
    <w:rsid w:val="000720E2"/>
    <w:rsid w:val="000751BA"/>
    <w:rsid w:val="000A67A8"/>
    <w:rsid w:val="000C6B8B"/>
    <w:rsid w:val="000D1C0D"/>
    <w:rsid w:val="000D1C48"/>
    <w:rsid w:val="000D32C4"/>
    <w:rsid w:val="000D70DD"/>
    <w:rsid w:val="000E30F9"/>
    <w:rsid w:val="000E7F44"/>
    <w:rsid w:val="001127F9"/>
    <w:rsid w:val="001210A6"/>
    <w:rsid w:val="001301D7"/>
    <w:rsid w:val="001369FE"/>
    <w:rsid w:val="00140DE1"/>
    <w:rsid w:val="001474F9"/>
    <w:rsid w:val="0016058A"/>
    <w:rsid w:val="0016661D"/>
    <w:rsid w:val="001804D1"/>
    <w:rsid w:val="00186095"/>
    <w:rsid w:val="001915A6"/>
    <w:rsid w:val="00196A56"/>
    <w:rsid w:val="001A2A08"/>
    <w:rsid w:val="001B2B92"/>
    <w:rsid w:val="001D3522"/>
    <w:rsid w:val="001F0A65"/>
    <w:rsid w:val="00200CAD"/>
    <w:rsid w:val="00207805"/>
    <w:rsid w:val="00214C9D"/>
    <w:rsid w:val="002210F9"/>
    <w:rsid w:val="00231F15"/>
    <w:rsid w:val="002448A3"/>
    <w:rsid w:val="0024555E"/>
    <w:rsid w:val="00245D98"/>
    <w:rsid w:val="00252FE6"/>
    <w:rsid w:val="002554CD"/>
    <w:rsid w:val="00257B85"/>
    <w:rsid w:val="00270F3D"/>
    <w:rsid w:val="00293B83"/>
    <w:rsid w:val="002A0CAF"/>
    <w:rsid w:val="002A2A23"/>
    <w:rsid w:val="002B4294"/>
    <w:rsid w:val="002C34ED"/>
    <w:rsid w:val="002D31CB"/>
    <w:rsid w:val="002D3876"/>
    <w:rsid w:val="002D758F"/>
    <w:rsid w:val="002E749B"/>
    <w:rsid w:val="002F1261"/>
    <w:rsid w:val="002F3A01"/>
    <w:rsid w:val="00303492"/>
    <w:rsid w:val="00303D80"/>
    <w:rsid w:val="003259D1"/>
    <w:rsid w:val="00331055"/>
    <w:rsid w:val="003330C2"/>
    <w:rsid w:val="00333D0D"/>
    <w:rsid w:val="003559B7"/>
    <w:rsid w:val="003568C9"/>
    <w:rsid w:val="003571EB"/>
    <w:rsid w:val="003709F9"/>
    <w:rsid w:val="00370FC8"/>
    <w:rsid w:val="0037323A"/>
    <w:rsid w:val="00381040"/>
    <w:rsid w:val="00384650"/>
    <w:rsid w:val="0039392E"/>
    <w:rsid w:val="003A533B"/>
    <w:rsid w:val="003A6031"/>
    <w:rsid w:val="003D1640"/>
    <w:rsid w:val="003D4E8B"/>
    <w:rsid w:val="003D525C"/>
    <w:rsid w:val="003D76FE"/>
    <w:rsid w:val="003E3575"/>
    <w:rsid w:val="003E7454"/>
    <w:rsid w:val="00450FBE"/>
    <w:rsid w:val="00452C5B"/>
    <w:rsid w:val="00453A97"/>
    <w:rsid w:val="00472D05"/>
    <w:rsid w:val="004766D5"/>
    <w:rsid w:val="00487FC4"/>
    <w:rsid w:val="00491461"/>
    <w:rsid w:val="0049273A"/>
    <w:rsid w:val="004B44E5"/>
    <w:rsid w:val="004C049F"/>
    <w:rsid w:val="004D6F3C"/>
    <w:rsid w:val="004E3EE8"/>
    <w:rsid w:val="004F3BA4"/>
    <w:rsid w:val="004F5A5B"/>
    <w:rsid w:val="005000E2"/>
    <w:rsid w:val="00502664"/>
    <w:rsid w:val="0051509F"/>
    <w:rsid w:val="00521B7E"/>
    <w:rsid w:val="00523411"/>
    <w:rsid w:val="00544443"/>
    <w:rsid w:val="00546972"/>
    <w:rsid w:val="00561323"/>
    <w:rsid w:val="00561AF8"/>
    <w:rsid w:val="00561D64"/>
    <w:rsid w:val="00570924"/>
    <w:rsid w:val="005847E1"/>
    <w:rsid w:val="00593F67"/>
    <w:rsid w:val="005B1465"/>
    <w:rsid w:val="005D22E7"/>
    <w:rsid w:val="005E03DE"/>
    <w:rsid w:val="005E7FCD"/>
    <w:rsid w:val="005F1DFD"/>
    <w:rsid w:val="00610A92"/>
    <w:rsid w:val="0061143A"/>
    <w:rsid w:val="00611619"/>
    <w:rsid w:val="006144E3"/>
    <w:rsid w:val="00631B50"/>
    <w:rsid w:val="00637B83"/>
    <w:rsid w:val="006402E6"/>
    <w:rsid w:val="006472AC"/>
    <w:rsid w:val="006479F3"/>
    <w:rsid w:val="00650DA5"/>
    <w:rsid w:val="00655F81"/>
    <w:rsid w:val="00674027"/>
    <w:rsid w:val="006752F2"/>
    <w:rsid w:val="00675877"/>
    <w:rsid w:val="0069560E"/>
    <w:rsid w:val="006A3CE7"/>
    <w:rsid w:val="006B5A69"/>
    <w:rsid w:val="006C4A74"/>
    <w:rsid w:val="006D3C0C"/>
    <w:rsid w:val="006E3707"/>
    <w:rsid w:val="006F3CFA"/>
    <w:rsid w:val="00712DB9"/>
    <w:rsid w:val="0071785F"/>
    <w:rsid w:val="00717ABB"/>
    <w:rsid w:val="0074279D"/>
    <w:rsid w:val="007515CA"/>
    <w:rsid w:val="00757DF5"/>
    <w:rsid w:val="00767EFD"/>
    <w:rsid w:val="007841C6"/>
    <w:rsid w:val="007B370A"/>
    <w:rsid w:val="007B7843"/>
    <w:rsid w:val="007D6472"/>
    <w:rsid w:val="007F0BD1"/>
    <w:rsid w:val="007F53A0"/>
    <w:rsid w:val="00802E82"/>
    <w:rsid w:val="00817619"/>
    <w:rsid w:val="00817819"/>
    <w:rsid w:val="00843436"/>
    <w:rsid w:val="008446F8"/>
    <w:rsid w:val="0085314F"/>
    <w:rsid w:val="0088358E"/>
    <w:rsid w:val="008941F4"/>
    <w:rsid w:val="00894646"/>
    <w:rsid w:val="008A3F12"/>
    <w:rsid w:val="008B0B43"/>
    <w:rsid w:val="008B100F"/>
    <w:rsid w:val="008B5EEA"/>
    <w:rsid w:val="008B6627"/>
    <w:rsid w:val="008C27D6"/>
    <w:rsid w:val="008C4B17"/>
    <w:rsid w:val="008D10AA"/>
    <w:rsid w:val="008F2F68"/>
    <w:rsid w:val="008F7987"/>
    <w:rsid w:val="0090410E"/>
    <w:rsid w:val="00913104"/>
    <w:rsid w:val="00917559"/>
    <w:rsid w:val="00921B94"/>
    <w:rsid w:val="00922E61"/>
    <w:rsid w:val="00923FA4"/>
    <w:rsid w:val="00925222"/>
    <w:rsid w:val="00932C2F"/>
    <w:rsid w:val="00942602"/>
    <w:rsid w:val="009435E8"/>
    <w:rsid w:val="00944DE0"/>
    <w:rsid w:val="00954E8F"/>
    <w:rsid w:val="00973A77"/>
    <w:rsid w:val="009824B0"/>
    <w:rsid w:val="0098755E"/>
    <w:rsid w:val="00992DB3"/>
    <w:rsid w:val="009B15D9"/>
    <w:rsid w:val="009B34EF"/>
    <w:rsid w:val="009B6BA9"/>
    <w:rsid w:val="009B77FF"/>
    <w:rsid w:val="009C0078"/>
    <w:rsid w:val="009C08C9"/>
    <w:rsid w:val="009D7E74"/>
    <w:rsid w:val="009E44EA"/>
    <w:rsid w:val="009E57CE"/>
    <w:rsid w:val="00A17E54"/>
    <w:rsid w:val="00A17FF4"/>
    <w:rsid w:val="00A25F1E"/>
    <w:rsid w:val="00A269A8"/>
    <w:rsid w:val="00A33845"/>
    <w:rsid w:val="00A342C2"/>
    <w:rsid w:val="00A351D7"/>
    <w:rsid w:val="00A37B27"/>
    <w:rsid w:val="00A37E3D"/>
    <w:rsid w:val="00A43E31"/>
    <w:rsid w:val="00A45203"/>
    <w:rsid w:val="00A47FE8"/>
    <w:rsid w:val="00A53254"/>
    <w:rsid w:val="00A76F8A"/>
    <w:rsid w:val="00A8474F"/>
    <w:rsid w:val="00AA039F"/>
    <w:rsid w:val="00AB060F"/>
    <w:rsid w:val="00AB50AE"/>
    <w:rsid w:val="00AD43DA"/>
    <w:rsid w:val="00AE002F"/>
    <w:rsid w:val="00AF079C"/>
    <w:rsid w:val="00B011D3"/>
    <w:rsid w:val="00B05038"/>
    <w:rsid w:val="00B072F4"/>
    <w:rsid w:val="00B1638A"/>
    <w:rsid w:val="00B2270A"/>
    <w:rsid w:val="00B244E8"/>
    <w:rsid w:val="00B24F3F"/>
    <w:rsid w:val="00B2773D"/>
    <w:rsid w:val="00B30345"/>
    <w:rsid w:val="00B40973"/>
    <w:rsid w:val="00B47405"/>
    <w:rsid w:val="00B54F00"/>
    <w:rsid w:val="00B60160"/>
    <w:rsid w:val="00B74DB7"/>
    <w:rsid w:val="00B81487"/>
    <w:rsid w:val="00BA2BF3"/>
    <w:rsid w:val="00BA672E"/>
    <w:rsid w:val="00BC13F0"/>
    <w:rsid w:val="00BC7A88"/>
    <w:rsid w:val="00BC7ABE"/>
    <w:rsid w:val="00BD4442"/>
    <w:rsid w:val="00BD5DCF"/>
    <w:rsid w:val="00BE0A10"/>
    <w:rsid w:val="00BE6B17"/>
    <w:rsid w:val="00C417FE"/>
    <w:rsid w:val="00C63D12"/>
    <w:rsid w:val="00C6554A"/>
    <w:rsid w:val="00C77567"/>
    <w:rsid w:val="00C80602"/>
    <w:rsid w:val="00C928C8"/>
    <w:rsid w:val="00C93CE7"/>
    <w:rsid w:val="00CA5179"/>
    <w:rsid w:val="00CC271E"/>
    <w:rsid w:val="00CC383C"/>
    <w:rsid w:val="00CD72C4"/>
    <w:rsid w:val="00CE30BE"/>
    <w:rsid w:val="00CE6FB6"/>
    <w:rsid w:val="00CE7512"/>
    <w:rsid w:val="00D23F26"/>
    <w:rsid w:val="00D25F6E"/>
    <w:rsid w:val="00D30E62"/>
    <w:rsid w:val="00D3445C"/>
    <w:rsid w:val="00D4283C"/>
    <w:rsid w:val="00D55F44"/>
    <w:rsid w:val="00D57242"/>
    <w:rsid w:val="00D622A9"/>
    <w:rsid w:val="00D6296F"/>
    <w:rsid w:val="00D74ADD"/>
    <w:rsid w:val="00D92E43"/>
    <w:rsid w:val="00DA56BF"/>
    <w:rsid w:val="00DA69B2"/>
    <w:rsid w:val="00DE7044"/>
    <w:rsid w:val="00DF5A2D"/>
    <w:rsid w:val="00DF6ED5"/>
    <w:rsid w:val="00E01C95"/>
    <w:rsid w:val="00E06644"/>
    <w:rsid w:val="00E241C9"/>
    <w:rsid w:val="00E27CE2"/>
    <w:rsid w:val="00E4067B"/>
    <w:rsid w:val="00E412F9"/>
    <w:rsid w:val="00E74FA4"/>
    <w:rsid w:val="00E92305"/>
    <w:rsid w:val="00EB0A6C"/>
    <w:rsid w:val="00EB3B7B"/>
    <w:rsid w:val="00EC2564"/>
    <w:rsid w:val="00EC5DEE"/>
    <w:rsid w:val="00ED1C4F"/>
    <w:rsid w:val="00ED1D6D"/>
    <w:rsid w:val="00ED7C44"/>
    <w:rsid w:val="00EE248C"/>
    <w:rsid w:val="00EE4529"/>
    <w:rsid w:val="00F11692"/>
    <w:rsid w:val="00F17E1F"/>
    <w:rsid w:val="00F235C6"/>
    <w:rsid w:val="00F320F9"/>
    <w:rsid w:val="00F35F13"/>
    <w:rsid w:val="00F42110"/>
    <w:rsid w:val="00F42F24"/>
    <w:rsid w:val="00F572E7"/>
    <w:rsid w:val="00F60A1F"/>
    <w:rsid w:val="00F61751"/>
    <w:rsid w:val="00F71108"/>
    <w:rsid w:val="00F7385B"/>
    <w:rsid w:val="00F8211B"/>
    <w:rsid w:val="00F905FB"/>
    <w:rsid w:val="00F9253A"/>
    <w:rsid w:val="00FA6464"/>
    <w:rsid w:val="00FB329D"/>
    <w:rsid w:val="00FB3FC6"/>
    <w:rsid w:val="00FB69FF"/>
    <w:rsid w:val="00FD01DF"/>
    <w:rsid w:val="00FD3DF3"/>
    <w:rsid w:val="00FE116C"/>
    <w:rsid w:val="00FE13B2"/>
    <w:rsid w:val="00FE24B0"/>
    <w:rsid w:val="00FE2F89"/>
    <w:rsid w:val="00FF1DFD"/>
    <w:rsid w:val="00FF6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291B055"/>
  <w15:chartTrackingRefBased/>
  <w15:docId w15:val="{D5477EC2-A79B-4B21-8905-0EDEE392C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4766D5"/>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semiHidden/>
    <w:unhideWhenUsed/>
    <w:qFormat/>
    <w:rsid w:val="00007471"/>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rmalWeb">
    <w:name w:val="Normal (Web)"/>
    <w:basedOn w:val="Normal"/>
    <w:uiPriority w:val="99"/>
    <w:semiHidden/>
    <w:unhideWhenUsed/>
    <w:rsid w:val="00675877"/>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4Char">
    <w:name w:val="Heading 4 Char"/>
    <w:basedOn w:val="DefaultParagraphFont"/>
    <w:link w:val="Heading4"/>
    <w:uiPriority w:val="9"/>
    <w:rsid w:val="004766D5"/>
    <w:rPr>
      <w:rFonts w:asciiTheme="majorHAnsi" w:eastAsiaTheme="majorEastAsia" w:hAnsiTheme="majorHAnsi" w:cstheme="majorBidi"/>
      <w:i/>
      <w:iCs/>
      <w:color w:val="007789" w:themeColor="accent1" w:themeShade="BF"/>
    </w:rPr>
  </w:style>
  <w:style w:type="paragraph" w:styleId="ListParagraph">
    <w:name w:val="List Paragraph"/>
    <w:basedOn w:val="Normal"/>
    <w:uiPriority w:val="34"/>
    <w:unhideWhenUsed/>
    <w:qFormat/>
    <w:rsid w:val="00C93CE7"/>
    <w:pPr>
      <w:ind w:left="720"/>
      <w:contextualSpacing/>
    </w:pPr>
  </w:style>
  <w:style w:type="character" w:customStyle="1" w:styleId="Heading5Char">
    <w:name w:val="Heading 5 Char"/>
    <w:basedOn w:val="DefaultParagraphFont"/>
    <w:link w:val="Heading5"/>
    <w:uiPriority w:val="9"/>
    <w:semiHidden/>
    <w:rsid w:val="00007471"/>
    <w:rPr>
      <w:rFonts w:asciiTheme="majorHAnsi" w:eastAsiaTheme="majorEastAsia" w:hAnsiTheme="majorHAnsi" w:cstheme="majorBidi"/>
      <w:color w:val="007789" w:themeColor="accent1" w:themeShade="BF"/>
    </w:rPr>
  </w:style>
  <w:style w:type="character" w:customStyle="1" w:styleId="mi">
    <w:name w:val="mi"/>
    <w:basedOn w:val="DefaultParagraphFont"/>
    <w:rsid w:val="00BE0A10"/>
  </w:style>
  <w:style w:type="character" w:customStyle="1" w:styleId="mo">
    <w:name w:val="mo"/>
    <w:basedOn w:val="DefaultParagraphFont"/>
    <w:rsid w:val="00BE0A10"/>
  </w:style>
  <w:style w:type="character" w:customStyle="1" w:styleId="mn">
    <w:name w:val="mn"/>
    <w:basedOn w:val="DefaultParagraphFont"/>
    <w:rsid w:val="00BE0A10"/>
  </w:style>
  <w:style w:type="character" w:customStyle="1" w:styleId="mjxassistivemathml">
    <w:name w:val="mjx_assistive_mathml"/>
    <w:basedOn w:val="DefaultParagraphFont"/>
    <w:rsid w:val="00BE0A10"/>
  </w:style>
  <w:style w:type="paragraph" w:customStyle="1" w:styleId="Style1">
    <w:name w:val="Style1"/>
    <w:basedOn w:val="Normal"/>
    <w:link w:val="Style1Char"/>
    <w:qFormat/>
    <w:rsid w:val="00DA56BF"/>
    <w:rPr>
      <w:rFonts w:cs="Helvetica"/>
      <w:color w:val="000000"/>
      <w:szCs w:val="21"/>
      <w:shd w:val="clear" w:color="auto" w:fill="FFFFFF"/>
    </w:rPr>
  </w:style>
  <w:style w:type="character" w:customStyle="1" w:styleId="Style1Char">
    <w:name w:val="Style1 Char"/>
    <w:basedOn w:val="DefaultParagraphFont"/>
    <w:link w:val="Style1"/>
    <w:rsid w:val="00DA56BF"/>
    <w:rPr>
      <w:rFonts w:cs="Helvetica"/>
      <w:color w:val="00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22364">
      <w:bodyDiv w:val="1"/>
      <w:marLeft w:val="0"/>
      <w:marRight w:val="0"/>
      <w:marTop w:val="0"/>
      <w:marBottom w:val="0"/>
      <w:divBdr>
        <w:top w:val="none" w:sz="0" w:space="0" w:color="auto"/>
        <w:left w:val="none" w:sz="0" w:space="0" w:color="auto"/>
        <w:bottom w:val="none" w:sz="0" w:space="0" w:color="auto"/>
        <w:right w:val="none" w:sz="0" w:space="0" w:color="auto"/>
      </w:divBdr>
    </w:div>
    <w:div w:id="89476131">
      <w:bodyDiv w:val="1"/>
      <w:marLeft w:val="0"/>
      <w:marRight w:val="0"/>
      <w:marTop w:val="0"/>
      <w:marBottom w:val="0"/>
      <w:divBdr>
        <w:top w:val="none" w:sz="0" w:space="0" w:color="auto"/>
        <w:left w:val="none" w:sz="0" w:space="0" w:color="auto"/>
        <w:bottom w:val="none" w:sz="0" w:space="0" w:color="auto"/>
        <w:right w:val="none" w:sz="0" w:space="0" w:color="auto"/>
      </w:divBdr>
    </w:div>
    <w:div w:id="150025634">
      <w:bodyDiv w:val="1"/>
      <w:marLeft w:val="0"/>
      <w:marRight w:val="0"/>
      <w:marTop w:val="0"/>
      <w:marBottom w:val="0"/>
      <w:divBdr>
        <w:top w:val="none" w:sz="0" w:space="0" w:color="auto"/>
        <w:left w:val="none" w:sz="0" w:space="0" w:color="auto"/>
        <w:bottom w:val="none" w:sz="0" w:space="0" w:color="auto"/>
        <w:right w:val="none" w:sz="0" w:space="0" w:color="auto"/>
      </w:divBdr>
    </w:div>
    <w:div w:id="162551055">
      <w:bodyDiv w:val="1"/>
      <w:marLeft w:val="0"/>
      <w:marRight w:val="0"/>
      <w:marTop w:val="0"/>
      <w:marBottom w:val="0"/>
      <w:divBdr>
        <w:top w:val="none" w:sz="0" w:space="0" w:color="auto"/>
        <w:left w:val="none" w:sz="0" w:space="0" w:color="auto"/>
        <w:bottom w:val="none" w:sz="0" w:space="0" w:color="auto"/>
        <w:right w:val="none" w:sz="0" w:space="0" w:color="auto"/>
      </w:divBdr>
    </w:div>
    <w:div w:id="164903691">
      <w:bodyDiv w:val="1"/>
      <w:marLeft w:val="0"/>
      <w:marRight w:val="0"/>
      <w:marTop w:val="0"/>
      <w:marBottom w:val="0"/>
      <w:divBdr>
        <w:top w:val="none" w:sz="0" w:space="0" w:color="auto"/>
        <w:left w:val="none" w:sz="0" w:space="0" w:color="auto"/>
        <w:bottom w:val="none" w:sz="0" w:space="0" w:color="auto"/>
        <w:right w:val="none" w:sz="0" w:space="0" w:color="auto"/>
      </w:divBdr>
    </w:div>
    <w:div w:id="192421513">
      <w:bodyDiv w:val="1"/>
      <w:marLeft w:val="0"/>
      <w:marRight w:val="0"/>
      <w:marTop w:val="0"/>
      <w:marBottom w:val="0"/>
      <w:divBdr>
        <w:top w:val="none" w:sz="0" w:space="0" w:color="auto"/>
        <w:left w:val="none" w:sz="0" w:space="0" w:color="auto"/>
        <w:bottom w:val="none" w:sz="0" w:space="0" w:color="auto"/>
        <w:right w:val="none" w:sz="0" w:space="0" w:color="auto"/>
      </w:divBdr>
      <w:divsChild>
        <w:div w:id="738015583">
          <w:marLeft w:val="0"/>
          <w:marRight w:val="0"/>
          <w:marTop w:val="0"/>
          <w:marBottom w:val="0"/>
          <w:divBdr>
            <w:top w:val="single" w:sz="6" w:space="4" w:color="auto"/>
            <w:left w:val="single" w:sz="6" w:space="4" w:color="auto"/>
            <w:bottom w:val="single" w:sz="6" w:space="4" w:color="auto"/>
            <w:right w:val="single" w:sz="6" w:space="4" w:color="auto"/>
          </w:divBdr>
          <w:divsChild>
            <w:div w:id="40174907">
              <w:marLeft w:val="0"/>
              <w:marRight w:val="0"/>
              <w:marTop w:val="0"/>
              <w:marBottom w:val="0"/>
              <w:divBdr>
                <w:top w:val="none" w:sz="0" w:space="0" w:color="auto"/>
                <w:left w:val="none" w:sz="0" w:space="0" w:color="auto"/>
                <w:bottom w:val="none" w:sz="0" w:space="0" w:color="auto"/>
                <w:right w:val="none" w:sz="0" w:space="0" w:color="auto"/>
              </w:divBdr>
              <w:divsChild>
                <w:div w:id="168258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96615">
          <w:marLeft w:val="0"/>
          <w:marRight w:val="0"/>
          <w:marTop w:val="0"/>
          <w:marBottom w:val="0"/>
          <w:divBdr>
            <w:top w:val="single" w:sz="6" w:space="4" w:color="auto"/>
            <w:left w:val="single" w:sz="6" w:space="4" w:color="auto"/>
            <w:bottom w:val="single" w:sz="6" w:space="4" w:color="auto"/>
            <w:right w:val="single" w:sz="6" w:space="4" w:color="auto"/>
          </w:divBdr>
          <w:divsChild>
            <w:div w:id="1069764674">
              <w:marLeft w:val="0"/>
              <w:marRight w:val="0"/>
              <w:marTop w:val="0"/>
              <w:marBottom w:val="0"/>
              <w:divBdr>
                <w:top w:val="none" w:sz="0" w:space="0" w:color="auto"/>
                <w:left w:val="none" w:sz="0" w:space="0" w:color="auto"/>
                <w:bottom w:val="none" w:sz="0" w:space="0" w:color="auto"/>
                <w:right w:val="none" w:sz="0" w:space="0" w:color="auto"/>
              </w:divBdr>
              <w:divsChild>
                <w:div w:id="19550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811248">
      <w:bodyDiv w:val="1"/>
      <w:marLeft w:val="0"/>
      <w:marRight w:val="0"/>
      <w:marTop w:val="0"/>
      <w:marBottom w:val="0"/>
      <w:divBdr>
        <w:top w:val="none" w:sz="0" w:space="0" w:color="auto"/>
        <w:left w:val="none" w:sz="0" w:space="0" w:color="auto"/>
        <w:bottom w:val="none" w:sz="0" w:space="0" w:color="auto"/>
        <w:right w:val="none" w:sz="0" w:space="0" w:color="auto"/>
      </w:divBdr>
    </w:div>
    <w:div w:id="231278092">
      <w:bodyDiv w:val="1"/>
      <w:marLeft w:val="0"/>
      <w:marRight w:val="0"/>
      <w:marTop w:val="0"/>
      <w:marBottom w:val="0"/>
      <w:divBdr>
        <w:top w:val="none" w:sz="0" w:space="0" w:color="auto"/>
        <w:left w:val="none" w:sz="0" w:space="0" w:color="auto"/>
        <w:bottom w:val="none" w:sz="0" w:space="0" w:color="auto"/>
        <w:right w:val="none" w:sz="0" w:space="0" w:color="auto"/>
      </w:divBdr>
    </w:div>
    <w:div w:id="286279672">
      <w:bodyDiv w:val="1"/>
      <w:marLeft w:val="0"/>
      <w:marRight w:val="0"/>
      <w:marTop w:val="0"/>
      <w:marBottom w:val="0"/>
      <w:divBdr>
        <w:top w:val="none" w:sz="0" w:space="0" w:color="auto"/>
        <w:left w:val="none" w:sz="0" w:space="0" w:color="auto"/>
        <w:bottom w:val="none" w:sz="0" w:space="0" w:color="auto"/>
        <w:right w:val="none" w:sz="0" w:space="0" w:color="auto"/>
      </w:divBdr>
    </w:div>
    <w:div w:id="288777504">
      <w:bodyDiv w:val="1"/>
      <w:marLeft w:val="0"/>
      <w:marRight w:val="0"/>
      <w:marTop w:val="0"/>
      <w:marBottom w:val="0"/>
      <w:divBdr>
        <w:top w:val="none" w:sz="0" w:space="0" w:color="auto"/>
        <w:left w:val="none" w:sz="0" w:space="0" w:color="auto"/>
        <w:bottom w:val="none" w:sz="0" w:space="0" w:color="auto"/>
        <w:right w:val="none" w:sz="0" w:space="0" w:color="auto"/>
      </w:divBdr>
    </w:div>
    <w:div w:id="303775794">
      <w:bodyDiv w:val="1"/>
      <w:marLeft w:val="0"/>
      <w:marRight w:val="0"/>
      <w:marTop w:val="0"/>
      <w:marBottom w:val="0"/>
      <w:divBdr>
        <w:top w:val="none" w:sz="0" w:space="0" w:color="auto"/>
        <w:left w:val="none" w:sz="0" w:space="0" w:color="auto"/>
        <w:bottom w:val="none" w:sz="0" w:space="0" w:color="auto"/>
        <w:right w:val="none" w:sz="0" w:space="0" w:color="auto"/>
      </w:divBdr>
    </w:div>
    <w:div w:id="311450726">
      <w:bodyDiv w:val="1"/>
      <w:marLeft w:val="0"/>
      <w:marRight w:val="0"/>
      <w:marTop w:val="0"/>
      <w:marBottom w:val="0"/>
      <w:divBdr>
        <w:top w:val="none" w:sz="0" w:space="0" w:color="auto"/>
        <w:left w:val="none" w:sz="0" w:space="0" w:color="auto"/>
        <w:bottom w:val="none" w:sz="0" w:space="0" w:color="auto"/>
        <w:right w:val="none" w:sz="0" w:space="0" w:color="auto"/>
      </w:divBdr>
    </w:div>
    <w:div w:id="388110557">
      <w:bodyDiv w:val="1"/>
      <w:marLeft w:val="0"/>
      <w:marRight w:val="0"/>
      <w:marTop w:val="0"/>
      <w:marBottom w:val="0"/>
      <w:divBdr>
        <w:top w:val="none" w:sz="0" w:space="0" w:color="auto"/>
        <w:left w:val="none" w:sz="0" w:space="0" w:color="auto"/>
        <w:bottom w:val="none" w:sz="0" w:space="0" w:color="auto"/>
        <w:right w:val="none" w:sz="0" w:space="0" w:color="auto"/>
      </w:divBdr>
    </w:div>
    <w:div w:id="439491699">
      <w:bodyDiv w:val="1"/>
      <w:marLeft w:val="0"/>
      <w:marRight w:val="0"/>
      <w:marTop w:val="0"/>
      <w:marBottom w:val="0"/>
      <w:divBdr>
        <w:top w:val="none" w:sz="0" w:space="0" w:color="auto"/>
        <w:left w:val="none" w:sz="0" w:space="0" w:color="auto"/>
        <w:bottom w:val="none" w:sz="0" w:space="0" w:color="auto"/>
        <w:right w:val="none" w:sz="0" w:space="0" w:color="auto"/>
      </w:divBdr>
    </w:div>
    <w:div w:id="442001653">
      <w:bodyDiv w:val="1"/>
      <w:marLeft w:val="0"/>
      <w:marRight w:val="0"/>
      <w:marTop w:val="0"/>
      <w:marBottom w:val="0"/>
      <w:divBdr>
        <w:top w:val="none" w:sz="0" w:space="0" w:color="auto"/>
        <w:left w:val="none" w:sz="0" w:space="0" w:color="auto"/>
        <w:bottom w:val="none" w:sz="0" w:space="0" w:color="auto"/>
        <w:right w:val="none" w:sz="0" w:space="0" w:color="auto"/>
      </w:divBdr>
    </w:div>
    <w:div w:id="442963968">
      <w:bodyDiv w:val="1"/>
      <w:marLeft w:val="0"/>
      <w:marRight w:val="0"/>
      <w:marTop w:val="0"/>
      <w:marBottom w:val="0"/>
      <w:divBdr>
        <w:top w:val="none" w:sz="0" w:space="0" w:color="auto"/>
        <w:left w:val="none" w:sz="0" w:space="0" w:color="auto"/>
        <w:bottom w:val="none" w:sz="0" w:space="0" w:color="auto"/>
        <w:right w:val="none" w:sz="0" w:space="0" w:color="auto"/>
      </w:divBdr>
    </w:div>
    <w:div w:id="459492908">
      <w:bodyDiv w:val="1"/>
      <w:marLeft w:val="0"/>
      <w:marRight w:val="0"/>
      <w:marTop w:val="0"/>
      <w:marBottom w:val="0"/>
      <w:divBdr>
        <w:top w:val="none" w:sz="0" w:space="0" w:color="auto"/>
        <w:left w:val="none" w:sz="0" w:space="0" w:color="auto"/>
        <w:bottom w:val="none" w:sz="0" w:space="0" w:color="auto"/>
        <w:right w:val="none" w:sz="0" w:space="0" w:color="auto"/>
      </w:divBdr>
    </w:div>
    <w:div w:id="500508288">
      <w:bodyDiv w:val="1"/>
      <w:marLeft w:val="0"/>
      <w:marRight w:val="0"/>
      <w:marTop w:val="0"/>
      <w:marBottom w:val="0"/>
      <w:divBdr>
        <w:top w:val="none" w:sz="0" w:space="0" w:color="auto"/>
        <w:left w:val="none" w:sz="0" w:space="0" w:color="auto"/>
        <w:bottom w:val="none" w:sz="0" w:space="0" w:color="auto"/>
        <w:right w:val="none" w:sz="0" w:space="0" w:color="auto"/>
      </w:divBdr>
      <w:divsChild>
        <w:div w:id="374501568">
          <w:marLeft w:val="0"/>
          <w:marRight w:val="0"/>
          <w:marTop w:val="0"/>
          <w:marBottom w:val="0"/>
          <w:divBdr>
            <w:top w:val="single" w:sz="6" w:space="4" w:color="auto"/>
            <w:left w:val="single" w:sz="6" w:space="4" w:color="auto"/>
            <w:bottom w:val="single" w:sz="6" w:space="4" w:color="auto"/>
            <w:right w:val="single" w:sz="6" w:space="4" w:color="auto"/>
          </w:divBdr>
          <w:divsChild>
            <w:div w:id="984893859">
              <w:marLeft w:val="0"/>
              <w:marRight w:val="0"/>
              <w:marTop w:val="0"/>
              <w:marBottom w:val="0"/>
              <w:divBdr>
                <w:top w:val="none" w:sz="0" w:space="0" w:color="auto"/>
                <w:left w:val="none" w:sz="0" w:space="0" w:color="auto"/>
                <w:bottom w:val="none" w:sz="0" w:space="0" w:color="auto"/>
                <w:right w:val="none" w:sz="0" w:space="0" w:color="auto"/>
              </w:divBdr>
              <w:divsChild>
                <w:div w:id="133911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41404">
          <w:marLeft w:val="0"/>
          <w:marRight w:val="0"/>
          <w:marTop w:val="0"/>
          <w:marBottom w:val="0"/>
          <w:divBdr>
            <w:top w:val="single" w:sz="6" w:space="4" w:color="auto"/>
            <w:left w:val="single" w:sz="6" w:space="4" w:color="auto"/>
            <w:bottom w:val="single" w:sz="6" w:space="4" w:color="auto"/>
            <w:right w:val="single" w:sz="6" w:space="4" w:color="auto"/>
          </w:divBdr>
          <w:divsChild>
            <w:div w:id="607397786">
              <w:marLeft w:val="0"/>
              <w:marRight w:val="0"/>
              <w:marTop w:val="0"/>
              <w:marBottom w:val="0"/>
              <w:divBdr>
                <w:top w:val="none" w:sz="0" w:space="0" w:color="auto"/>
                <w:left w:val="none" w:sz="0" w:space="0" w:color="auto"/>
                <w:bottom w:val="none" w:sz="0" w:space="0" w:color="auto"/>
                <w:right w:val="none" w:sz="0" w:space="0" w:color="auto"/>
              </w:divBdr>
              <w:divsChild>
                <w:div w:id="68721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131122">
      <w:bodyDiv w:val="1"/>
      <w:marLeft w:val="0"/>
      <w:marRight w:val="0"/>
      <w:marTop w:val="0"/>
      <w:marBottom w:val="0"/>
      <w:divBdr>
        <w:top w:val="none" w:sz="0" w:space="0" w:color="auto"/>
        <w:left w:val="none" w:sz="0" w:space="0" w:color="auto"/>
        <w:bottom w:val="none" w:sz="0" w:space="0" w:color="auto"/>
        <w:right w:val="none" w:sz="0" w:space="0" w:color="auto"/>
      </w:divBdr>
    </w:div>
    <w:div w:id="524438956">
      <w:bodyDiv w:val="1"/>
      <w:marLeft w:val="0"/>
      <w:marRight w:val="0"/>
      <w:marTop w:val="0"/>
      <w:marBottom w:val="0"/>
      <w:divBdr>
        <w:top w:val="none" w:sz="0" w:space="0" w:color="auto"/>
        <w:left w:val="none" w:sz="0" w:space="0" w:color="auto"/>
        <w:bottom w:val="none" w:sz="0" w:space="0" w:color="auto"/>
        <w:right w:val="none" w:sz="0" w:space="0" w:color="auto"/>
      </w:divBdr>
    </w:div>
    <w:div w:id="539123051">
      <w:bodyDiv w:val="1"/>
      <w:marLeft w:val="0"/>
      <w:marRight w:val="0"/>
      <w:marTop w:val="0"/>
      <w:marBottom w:val="0"/>
      <w:divBdr>
        <w:top w:val="none" w:sz="0" w:space="0" w:color="auto"/>
        <w:left w:val="none" w:sz="0" w:space="0" w:color="auto"/>
        <w:bottom w:val="none" w:sz="0" w:space="0" w:color="auto"/>
        <w:right w:val="none" w:sz="0" w:space="0" w:color="auto"/>
      </w:divBdr>
    </w:div>
    <w:div w:id="588926311">
      <w:bodyDiv w:val="1"/>
      <w:marLeft w:val="0"/>
      <w:marRight w:val="0"/>
      <w:marTop w:val="0"/>
      <w:marBottom w:val="0"/>
      <w:divBdr>
        <w:top w:val="none" w:sz="0" w:space="0" w:color="auto"/>
        <w:left w:val="none" w:sz="0" w:space="0" w:color="auto"/>
        <w:bottom w:val="none" w:sz="0" w:space="0" w:color="auto"/>
        <w:right w:val="none" w:sz="0" w:space="0" w:color="auto"/>
      </w:divBdr>
    </w:div>
    <w:div w:id="589773751">
      <w:bodyDiv w:val="1"/>
      <w:marLeft w:val="0"/>
      <w:marRight w:val="0"/>
      <w:marTop w:val="0"/>
      <w:marBottom w:val="0"/>
      <w:divBdr>
        <w:top w:val="none" w:sz="0" w:space="0" w:color="auto"/>
        <w:left w:val="none" w:sz="0" w:space="0" w:color="auto"/>
        <w:bottom w:val="none" w:sz="0" w:space="0" w:color="auto"/>
        <w:right w:val="none" w:sz="0" w:space="0" w:color="auto"/>
      </w:divBdr>
    </w:div>
    <w:div w:id="653532646">
      <w:bodyDiv w:val="1"/>
      <w:marLeft w:val="0"/>
      <w:marRight w:val="0"/>
      <w:marTop w:val="0"/>
      <w:marBottom w:val="0"/>
      <w:divBdr>
        <w:top w:val="none" w:sz="0" w:space="0" w:color="auto"/>
        <w:left w:val="none" w:sz="0" w:space="0" w:color="auto"/>
        <w:bottom w:val="none" w:sz="0" w:space="0" w:color="auto"/>
        <w:right w:val="none" w:sz="0" w:space="0" w:color="auto"/>
      </w:divBdr>
    </w:div>
    <w:div w:id="729042809">
      <w:bodyDiv w:val="1"/>
      <w:marLeft w:val="0"/>
      <w:marRight w:val="0"/>
      <w:marTop w:val="0"/>
      <w:marBottom w:val="0"/>
      <w:divBdr>
        <w:top w:val="none" w:sz="0" w:space="0" w:color="auto"/>
        <w:left w:val="none" w:sz="0" w:space="0" w:color="auto"/>
        <w:bottom w:val="none" w:sz="0" w:space="0" w:color="auto"/>
        <w:right w:val="none" w:sz="0" w:space="0" w:color="auto"/>
      </w:divBdr>
    </w:div>
    <w:div w:id="738477076">
      <w:bodyDiv w:val="1"/>
      <w:marLeft w:val="0"/>
      <w:marRight w:val="0"/>
      <w:marTop w:val="0"/>
      <w:marBottom w:val="0"/>
      <w:divBdr>
        <w:top w:val="none" w:sz="0" w:space="0" w:color="auto"/>
        <w:left w:val="none" w:sz="0" w:space="0" w:color="auto"/>
        <w:bottom w:val="none" w:sz="0" w:space="0" w:color="auto"/>
        <w:right w:val="none" w:sz="0" w:space="0" w:color="auto"/>
      </w:divBdr>
    </w:div>
    <w:div w:id="750663763">
      <w:bodyDiv w:val="1"/>
      <w:marLeft w:val="0"/>
      <w:marRight w:val="0"/>
      <w:marTop w:val="0"/>
      <w:marBottom w:val="0"/>
      <w:divBdr>
        <w:top w:val="none" w:sz="0" w:space="0" w:color="auto"/>
        <w:left w:val="none" w:sz="0" w:space="0" w:color="auto"/>
        <w:bottom w:val="none" w:sz="0" w:space="0" w:color="auto"/>
        <w:right w:val="none" w:sz="0" w:space="0" w:color="auto"/>
      </w:divBdr>
      <w:divsChild>
        <w:div w:id="858589458">
          <w:marLeft w:val="0"/>
          <w:marRight w:val="0"/>
          <w:marTop w:val="0"/>
          <w:marBottom w:val="0"/>
          <w:divBdr>
            <w:top w:val="single" w:sz="6" w:space="4" w:color="auto"/>
            <w:left w:val="single" w:sz="6" w:space="4" w:color="auto"/>
            <w:bottom w:val="single" w:sz="6" w:space="4" w:color="auto"/>
            <w:right w:val="single" w:sz="6" w:space="4" w:color="auto"/>
          </w:divBdr>
          <w:divsChild>
            <w:div w:id="1472020709">
              <w:marLeft w:val="0"/>
              <w:marRight w:val="0"/>
              <w:marTop w:val="0"/>
              <w:marBottom w:val="0"/>
              <w:divBdr>
                <w:top w:val="none" w:sz="0" w:space="0" w:color="auto"/>
                <w:left w:val="none" w:sz="0" w:space="0" w:color="auto"/>
                <w:bottom w:val="none" w:sz="0" w:space="0" w:color="auto"/>
                <w:right w:val="none" w:sz="0" w:space="0" w:color="auto"/>
              </w:divBdr>
              <w:divsChild>
                <w:div w:id="108641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547">
          <w:marLeft w:val="0"/>
          <w:marRight w:val="0"/>
          <w:marTop w:val="0"/>
          <w:marBottom w:val="0"/>
          <w:divBdr>
            <w:top w:val="single" w:sz="6" w:space="4" w:color="auto"/>
            <w:left w:val="single" w:sz="6" w:space="4" w:color="auto"/>
            <w:bottom w:val="single" w:sz="6" w:space="4" w:color="auto"/>
            <w:right w:val="single" w:sz="6" w:space="4" w:color="auto"/>
          </w:divBdr>
          <w:divsChild>
            <w:div w:id="2114201049">
              <w:marLeft w:val="0"/>
              <w:marRight w:val="0"/>
              <w:marTop w:val="0"/>
              <w:marBottom w:val="0"/>
              <w:divBdr>
                <w:top w:val="none" w:sz="0" w:space="0" w:color="auto"/>
                <w:left w:val="none" w:sz="0" w:space="0" w:color="auto"/>
                <w:bottom w:val="none" w:sz="0" w:space="0" w:color="auto"/>
                <w:right w:val="none" w:sz="0" w:space="0" w:color="auto"/>
              </w:divBdr>
              <w:divsChild>
                <w:div w:id="5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65329">
      <w:bodyDiv w:val="1"/>
      <w:marLeft w:val="0"/>
      <w:marRight w:val="0"/>
      <w:marTop w:val="0"/>
      <w:marBottom w:val="0"/>
      <w:divBdr>
        <w:top w:val="none" w:sz="0" w:space="0" w:color="auto"/>
        <w:left w:val="none" w:sz="0" w:space="0" w:color="auto"/>
        <w:bottom w:val="none" w:sz="0" w:space="0" w:color="auto"/>
        <w:right w:val="none" w:sz="0" w:space="0" w:color="auto"/>
      </w:divBdr>
    </w:div>
    <w:div w:id="803159521">
      <w:bodyDiv w:val="1"/>
      <w:marLeft w:val="0"/>
      <w:marRight w:val="0"/>
      <w:marTop w:val="0"/>
      <w:marBottom w:val="0"/>
      <w:divBdr>
        <w:top w:val="none" w:sz="0" w:space="0" w:color="auto"/>
        <w:left w:val="none" w:sz="0" w:space="0" w:color="auto"/>
        <w:bottom w:val="none" w:sz="0" w:space="0" w:color="auto"/>
        <w:right w:val="none" w:sz="0" w:space="0" w:color="auto"/>
      </w:divBdr>
    </w:div>
    <w:div w:id="812408962">
      <w:bodyDiv w:val="1"/>
      <w:marLeft w:val="0"/>
      <w:marRight w:val="0"/>
      <w:marTop w:val="0"/>
      <w:marBottom w:val="0"/>
      <w:divBdr>
        <w:top w:val="none" w:sz="0" w:space="0" w:color="auto"/>
        <w:left w:val="none" w:sz="0" w:space="0" w:color="auto"/>
        <w:bottom w:val="none" w:sz="0" w:space="0" w:color="auto"/>
        <w:right w:val="none" w:sz="0" w:space="0" w:color="auto"/>
      </w:divBdr>
    </w:div>
    <w:div w:id="813447013">
      <w:bodyDiv w:val="1"/>
      <w:marLeft w:val="0"/>
      <w:marRight w:val="0"/>
      <w:marTop w:val="0"/>
      <w:marBottom w:val="0"/>
      <w:divBdr>
        <w:top w:val="none" w:sz="0" w:space="0" w:color="auto"/>
        <w:left w:val="none" w:sz="0" w:space="0" w:color="auto"/>
        <w:bottom w:val="none" w:sz="0" w:space="0" w:color="auto"/>
        <w:right w:val="none" w:sz="0" w:space="0" w:color="auto"/>
      </w:divBdr>
    </w:div>
    <w:div w:id="820393488">
      <w:bodyDiv w:val="1"/>
      <w:marLeft w:val="0"/>
      <w:marRight w:val="0"/>
      <w:marTop w:val="0"/>
      <w:marBottom w:val="0"/>
      <w:divBdr>
        <w:top w:val="none" w:sz="0" w:space="0" w:color="auto"/>
        <w:left w:val="none" w:sz="0" w:space="0" w:color="auto"/>
        <w:bottom w:val="none" w:sz="0" w:space="0" w:color="auto"/>
        <w:right w:val="none" w:sz="0" w:space="0" w:color="auto"/>
      </w:divBdr>
    </w:div>
    <w:div w:id="868029312">
      <w:bodyDiv w:val="1"/>
      <w:marLeft w:val="0"/>
      <w:marRight w:val="0"/>
      <w:marTop w:val="0"/>
      <w:marBottom w:val="0"/>
      <w:divBdr>
        <w:top w:val="none" w:sz="0" w:space="0" w:color="auto"/>
        <w:left w:val="none" w:sz="0" w:space="0" w:color="auto"/>
        <w:bottom w:val="none" w:sz="0" w:space="0" w:color="auto"/>
        <w:right w:val="none" w:sz="0" w:space="0" w:color="auto"/>
      </w:divBdr>
    </w:div>
    <w:div w:id="956565940">
      <w:bodyDiv w:val="1"/>
      <w:marLeft w:val="0"/>
      <w:marRight w:val="0"/>
      <w:marTop w:val="0"/>
      <w:marBottom w:val="0"/>
      <w:divBdr>
        <w:top w:val="none" w:sz="0" w:space="0" w:color="auto"/>
        <w:left w:val="none" w:sz="0" w:space="0" w:color="auto"/>
        <w:bottom w:val="none" w:sz="0" w:space="0" w:color="auto"/>
        <w:right w:val="none" w:sz="0" w:space="0" w:color="auto"/>
      </w:divBdr>
    </w:div>
    <w:div w:id="1019622280">
      <w:bodyDiv w:val="1"/>
      <w:marLeft w:val="0"/>
      <w:marRight w:val="0"/>
      <w:marTop w:val="0"/>
      <w:marBottom w:val="0"/>
      <w:divBdr>
        <w:top w:val="none" w:sz="0" w:space="0" w:color="auto"/>
        <w:left w:val="none" w:sz="0" w:space="0" w:color="auto"/>
        <w:bottom w:val="none" w:sz="0" w:space="0" w:color="auto"/>
        <w:right w:val="none" w:sz="0" w:space="0" w:color="auto"/>
      </w:divBdr>
    </w:div>
    <w:div w:id="1040209606">
      <w:bodyDiv w:val="1"/>
      <w:marLeft w:val="0"/>
      <w:marRight w:val="0"/>
      <w:marTop w:val="0"/>
      <w:marBottom w:val="0"/>
      <w:divBdr>
        <w:top w:val="none" w:sz="0" w:space="0" w:color="auto"/>
        <w:left w:val="none" w:sz="0" w:space="0" w:color="auto"/>
        <w:bottom w:val="none" w:sz="0" w:space="0" w:color="auto"/>
        <w:right w:val="none" w:sz="0" w:space="0" w:color="auto"/>
      </w:divBdr>
    </w:div>
    <w:div w:id="1071539841">
      <w:bodyDiv w:val="1"/>
      <w:marLeft w:val="0"/>
      <w:marRight w:val="0"/>
      <w:marTop w:val="0"/>
      <w:marBottom w:val="0"/>
      <w:divBdr>
        <w:top w:val="none" w:sz="0" w:space="0" w:color="auto"/>
        <w:left w:val="none" w:sz="0" w:space="0" w:color="auto"/>
        <w:bottom w:val="none" w:sz="0" w:space="0" w:color="auto"/>
        <w:right w:val="none" w:sz="0" w:space="0" w:color="auto"/>
      </w:divBdr>
    </w:div>
    <w:div w:id="1169754407">
      <w:bodyDiv w:val="1"/>
      <w:marLeft w:val="0"/>
      <w:marRight w:val="0"/>
      <w:marTop w:val="0"/>
      <w:marBottom w:val="0"/>
      <w:divBdr>
        <w:top w:val="none" w:sz="0" w:space="0" w:color="auto"/>
        <w:left w:val="none" w:sz="0" w:space="0" w:color="auto"/>
        <w:bottom w:val="none" w:sz="0" w:space="0" w:color="auto"/>
        <w:right w:val="none" w:sz="0" w:space="0" w:color="auto"/>
      </w:divBdr>
      <w:divsChild>
        <w:div w:id="1614555202">
          <w:marLeft w:val="0"/>
          <w:marRight w:val="0"/>
          <w:marTop w:val="0"/>
          <w:marBottom w:val="0"/>
          <w:divBdr>
            <w:top w:val="single" w:sz="6" w:space="4" w:color="auto"/>
            <w:left w:val="single" w:sz="6" w:space="4" w:color="auto"/>
            <w:bottom w:val="single" w:sz="6" w:space="4" w:color="auto"/>
            <w:right w:val="single" w:sz="6" w:space="4" w:color="auto"/>
          </w:divBdr>
          <w:divsChild>
            <w:div w:id="1843550260">
              <w:marLeft w:val="0"/>
              <w:marRight w:val="0"/>
              <w:marTop w:val="0"/>
              <w:marBottom w:val="0"/>
              <w:divBdr>
                <w:top w:val="none" w:sz="0" w:space="0" w:color="auto"/>
                <w:left w:val="none" w:sz="0" w:space="0" w:color="auto"/>
                <w:bottom w:val="none" w:sz="0" w:space="0" w:color="auto"/>
                <w:right w:val="none" w:sz="0" w:space="0" w:color="auto"/>
              </w:divBdr>
              <w:divsChild>
                <w:div w:id="14395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8196">
          <w:marLeft w:val="0"/>
          <w:marRight w:val="0"/>
          <w:marTop w:val="0"/>
          <w:marBottom w:val="0"/>
          <w:divBdr>
            <w:top w:val="single" w:sz="6" w:space="4" w:color="auto"/>
            <w:left w:val="single" w:sz="6" w:space="4" w:color="auto"/>
            <w:bottom w:val="single" w:sz="6" w:space="4" w:color="auto"/>
            <w:right w:val="single" w:sz="6" w:space="4" w:color="auto"/>
          </w:divBdr>
          <w:divsChild>
            <w:div w:id="18142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02342">
      <w:bodyDiv w:val="1"/>
      <w:marLeft w:val="0"/>
      <w:marRight w:val="0"/>
      <w:marTop w:val="0"/>
      <w:marBottom w:val="0"/>
      <w:divBdr>
        <w:top w:val="none" w:sz="0" w:space="0" w:color="auto"/>
        <w:left w:val="none" w:sz="0" w:space="0" w:color="auto"/>
        <w:bottom w:val="none" w:sz="0" w:space="0" w:color="auto"/>
        <w:right w:val="none" w:sz="0" w:space="0" w:color="auto"/>
      </w:divBdr>
      <w:divsChild>
        <w:div w:id="268391646">
          <w:marLeft w:val="0"/>
          <w:marRight w:val="0"/>
          <w:marTop w:val="0"/>
          <w:marBottom w:val="0"/>
          <w:divBdr>
            <w:top w:val="single" w:sz="6" w:space="4" w:color="auto"/>
            <w:left w:val="single" w:sz="6" w:space="4" w:color="auto"/>
            <w:bottom w:val="single" w:sz="6" w:space="4" w:color="auto"/>
            <w:right w:val="single" w:sz="6" w:space="4" w:color="auto"/>
          </w:divBdr>
          <w:divsChild>
            <w:div w:id="321273504">
              <w:marLeft w:val="0"/>
              <w:marRight w:val="0"/>
              <w:marTop w:val="0"/>
              <w:marBottom w:val="0"/>
              <w:divBdr>
                <w:top w:val="none" w:sz="0" w:space="0" w:color="auto"/>
                <w:left w:val="none" w:sz="0" w:space="0" w:color="auto"/>
                <w:bottom w:val="none" w:sz="0" w:space="0" w:color="auto"/>
                <w:right w:val="none" w:sz="0" w:space="0" w:color="auto"/>
              </w:divBdr>
              <w:divsChild>
                <w:div w:id="137261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8583">
          <w:marLeft w:val="0"/>
          <w:marRight w:val="0"/>
          <w:marTop w:val="0"/>
          <w:marBottom w:val="0"/>
          <w:divBdr>
            <w:top w:val="single" w:sz="6" w:space="4" w:color="auto"/>
            <w:left w:val="single" w:sz="6" w:space="4" w:color="auto"/>
            <w:bottom w:val="single" w:sz="6" w:space="4" w:color="auto"/>
            <w:right w:val="single" w:sz="6" w:space="4" w:color="auto"/>
          </w:divBdr>
          <w:divsChild>
            <w:div w:id="14469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31505">
      <w:bodyDiv w:val="1"/>
      <w:marLeft w:val="0"/>
      <w:marRight w:val="0"/>
      <w:marTop w:val="0"/>
      <w:marBottom w:val="0"/>
      <w:divBdr>
        <w:top w:val="none" w:sz="0" w:space="0" w:color="auto"/>
        <w:left w:val="none" w:sz="0" w:space="0" w:color="auto"/>
        <w:bottom w:val="none" w:sz="0" w:space="0" w:color="auto"/>
        <w:right w:val="none" w:sz="0" w:space="0" w:color="auto"/>
      </w:divBdr>
    </w:div>
    <w:div w:id="1276718316">
      <w:bodyDiv w:val="1"/>
      <w:marLeft w:val="0"/>
      <w:marRight w:val="0"/>
      <w:marTop w:val="0"/>
      <w:marBottom w:val="0"/>
      <w:divBdr>
        <w:top w:val="none" w:sz="0" w:space="0" w:color="auto"/>
        <w:left w:val="none" w:sz="0" w:space="0" w:color="auto"/>
        <w:bottom w:val="none" w:sz="0" w:space="0" w:color="auto"/>
        <w:right w:val="none" w:sz="0" w:space="0" w:color="auto"/>
      </w:divBdr>
    </w:div>
    <w:div w:id="1276903659">
      <w:bodyDiv w:val="1"/>
      <w:marLeft w:val="0"/>
      <w:marRight w:val="0"/>
      <w:marTop w:val="0"/>
      <w:marBottom w:val="0"/>
      <w:divBdr>
        <w:top w:val="none" w:sz="0" w:space="0" w:color="auto"/>
        <w:left w:val="none" w:sz="0" w:space="0" w:color="auto"/>
        <w:bottom w:val="none" w:sz="0" w:space="0" w:color="auto"/>
        <w:right w:val="none" w:sz="0" w:space="0" w:color="auto"/>
      </w:divBdr>
    </w:div>
    <w:div w:id="1352221484">
      <w:bodyDiv w:val="1"/>
      <w:marLeft w:val="0"/>
      <w:marRight w:val="0"/>
      <w:marTop w:val="0"/>
      <w:marBottom w:val="0"/>
      <w:divBdr>
        <w:top w:val="none" w:sz="0" w:space="0" w:color="auto"/>
        <w:left w:val="none" w:sz="0" w:space="0" w:color="auto"/>
        <w:bottom w:val="none" w:sz="0" w:space="0" w:color="auto"/>
        <w:right w:val="none" w:sz="0" w:space="0" w:color="auto"/>
      </w:divBdr>
    </w:div>
    <w:div w:id="1366953430">
      <w:bodyDiv w:val="1"/>
      <w:marLeft w:val="0"/>
      <w:marRight w:val="0"/>
      <w:marTop w:val="0"/>
      <w:marBottom w:val="0"/>
      <w:divBdr>
        <w:top w:val="none" w:sz="0" w:space="0" w:color="auto"/>
        <w:left w:val="none" w:sz="0" w:space="0" w:color="auto"/>
        <w:bottom w:val="none" w:sz="0" w:space="0" w:color="auto"/>
        <w:right w:val="none" w:sz="0" w:space="0" w:color="auto"/>
      </w:divBdr>
    </w:div>
    <w:div w:id="1390378898">
      <w:bodyDiv w:val="1"/>
      <w:marLeft w:val="0"/>
      <w:marRight w:val="0"/>
      <w:marTop w:val="0"/>
      <w:marBottom w:val="0"/>
      <w:divBdr>
        <w:top w:val="none" w:sz="0" w:space="0" w:color="auto"/>
        <w:left w:val="none" w:sz="0" w:space="0" w:color="auto"/>
        <w:bottom w:val="none" w:sz="0" w:space="0" w:color="auto"/>
        <w:right w:val="none" w:sz="0" w:space="0" w:color="auto"/>
      </w:divBdr>
    </w:div>
    <w:div w:id="1419450044">
      <w:bodyDiv w:val="1"/>
      <w:marLeft w:val="0"/>
      <w:marRight w:val="0"/>
      <w:marTop w:val="0"/>
      <w:marBottom w:val="0"/>
      <w:divBdr>
        <w:top w:val="none" w:sz="0" w:space="0" w:color="auto"/>
        <w:left w:val="none" w:sz="0" w:space="0" w:color="auto"/>
        <w:bottom w:val="none" w:sz="0" w:space="0" w:color="auto"/>
        <w:right w:val="none" w:sz="0" w:space="0" w:color="auto"/>
      </w:divBdr>
    </w:div>
    <w:div w:id="1493107461">
      <w:bodyDiv w:val="1"/>
      <w:marLeft w:val="0"/>
      <w:marRight w:val="0"/>
      <w:marTop w:val="0"/>
      <w:marBottom w:val="0"/>
      <w:divBdr>
        <w:top w:val="none" w:sz="0" w:space="0" w:color="auto"/>
        <w:left w:val="none" w:sz="0" w:space="0" w:color="auto"/>
        <w:bottom w:val="none" w:sz="0" w:space="0" w:color="auto"/>
        <w:right w:val="none" w:sz="0" w:space="0" w:color="auto"/>
      </w:divBdr>
    </w:div>
    <w:div w:id="1521431368">
      <w:bodyDiv w:val="1"/>
      <w:marLeft w:val="0"/>
      <w:marRight w:val="0"/>
      <w:marTop w:val="0"/>
      <w:marBottom w:val="0"/>
      <w:divBdr>
        <w:top w:val="none" w:sz="0" w:space="0" w:color="auto"/>
        <w:left w:val="none" w:sz="0" w:space="0" w:color="auto"/>
        <w:bottom w:val="none" w:sz="0" w:space="0" w:color="auto"/>
        <w:right w:val="none" w:sz="0" w:space="0" w:color="auto"/>
      </w:divBdr>
    </w:div>
    <w:div w:id="1611205412">
      <w:bodyDiv w:val="1"/>
      <w:marLeft w:val="0"/>
      <w:marRight w:val="0"/>
      <w:marTop w:val="0"/>
      <w:marBottom w:val="0"/>
      <w:divBdr>
        <w:top w:val="none" w:sz="0" w:space="0" w:color="auto"/>
        <w:left w:val="none" w:sz="0" w:space="0" w:color="auto"/>
        <w:bottom w:val="none" w:sz="0" w:space="0" w:color="auto"/>
        <w:right w:val="none" w:sz="0" w:space="0" w:color="auto"/>
      </w:divBdr>
    </w:div>
    <w:div w:id="1630434025">
      <w:bodyDiv w:val="1"/>
      <w:marLeft w:val="0"/>
      <w:marRight w:val="0"/>
      <w:marTop w:val="0"/>
      <w:marBottom w:val="0"/>
      <w:divBdr>
        <w:top w:val="none" w:sz="0" w:space="0" w:color="auto"/>
        <w:left w:val="none" w:sz="0" w:space="0" w:color="auto"/>
        <w:bottom w:val="none" w:sz="0" w:space="0" w:color="auto"/>
        <w:right w:val="none" w:sz="0" w:space="0" w:color="auto"/>
      </w:divBdr>
    </w:div>
    <w:div w:id="1661956926">
      <w:bodyDiv w:val="1"/>
      <w:marLeft w:val="0"/>
      <w:marRight w:val="0"/>
      <w:marTop w:val="0"/>
      <w:marBottom w:val="0"/>
      <w:divBdr>
        <w:top w:val="none" w:sz="0" w:space="0" w:color="auto"/>
        <w:left w:val="none" w:sz="0" w:space="0" w:color="auto"/>
        <w:bottom w:val="none" w:sz="0" w:space="0" w:color="auto"/>
        <w:right w:val="none" w:sz="0" w:space="0" w:color="auto"/>
      </w:divBdr>
    </w:div>
    <w:div w:id="1672416483">
      <w:bodyDiv w:val="1"/>
      <w:marLeft w:val="0"/>
      <w:marRight w:val="0"/>
      <w:marTop w:val="0"/>
      <w:marBottom w:val="0"/>
      <w:divBdr>
        <w:top w:val="none" w:sz="0" w:space="0" w:color="auto"/>
        <w:left w:val="none" w:sz="0" w:space="0" w:color="auto"/>
        <w:bottom w:val="none" w:sz="0" w:space="0" w:color="auto"/>
        <w:right w:val="none" w:sz="0" w:space="0" w:color="auto"/>
      </w:divBdr>
    </w:div>
    <w:div w:id="1684622245">
      <w:bodyDiv w:val="1"/>
      <w:marLeft w:val="0"/>
      <w:marRight w:val="0"/>
      <w:marTop w:val="0"/>
      <w:marBottom w:val="0"/>
      <w:divBdr>
        <w:top w:val="none" w:sz="0" w:space="0" w:color="auto"/>
        <w:left w:val="none" w:sz="0" w:space="0" w:color="auto"/>
        <w:bottom w:val="none" w:sz="0" w:space="0" w:color="auto"/>
        <w:right w:val="none" w:sz="0" w:space="0" w:color="auto"/>
      </w:divBdr>
    </w:div>
    <w:div w:id="1778256086">
      <w:bodyDiv w:val="1"/>
      <w:marLeft w:val="0"/>
      <w:marRight w:val="0"/>
      <w:marTop w:val="0"/>
      <w:marBottom w:val="0"/>
      <w:divBdr>
        <w:top w:val="none" w:sz="0" w:space="0" w:color="auto"/>
        <w:left w:val="none" w:sz="0" w:space="0" w:color="auto"/>
        <w:bottom w:val="none" w:sz="0" w:space="0" w:color="auto"/>
        <w:right w:val="none" w:sz="0" w:space="0" w:color="auto"/>
      </w:divBdr>
      <w:divsChild>
        <w:div w:id="649216545">
          <w:marLeft w:val="0"/>
          <w:marRight w:val="0"/>
          <w:marTop w:val="0"/>
          <w:marBottom w:val="0"/>
          <w:divBdr>
            <w:top w:val="single" w:sz="6" w:space="4" w:color="auto"/>
            <w:left w:val="single" w:sz="6" w:space="4" w:color="auto"/>
            <w:bottom w:val="single" w:sz="6" w:space="4" w:color="auto"/>
            <w:right w:val="single" w:sz="6" w:space="4" w:color="auto"/>
          </w:divBdr>
          <w:divsChild>
            <w:div w:id="2023706871">
              <w:marLeft w:val="0"/>
              <w:marRight w:val="0"/>
              <w:marTop w:val="0"/>
              <w:marBottom w:val="0"/>
              <w:divBdr>
                <w:top w:val="none" w:sz="0" w:space="0" w:color="auto"/>
                <w:left w:val="none" w:sz="0" w:space="0" w:color="auto"/>
                <w:bottom w:val="none" w:sz="0" w:space="0" w:color="auto"/>
                <w:right w:val="none" w:sz="0" w:space="0" w:color="auto"/>
              </w:divBdr>
              <w:divsChild>
                <w:div w:id="73585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50123">
          <w:marLeft w:val="0"/>
          <w:marRight w:val="0"/>
          <w:marTop w:val="0"/>
          <w:marBottom w:val="0"/>
          <w:divBdr>
            <w:top w:val="single" w:sz="6" w:space="4" w:color="auto"/>
            <w:left w:val="single" w:sz="6" w:space="4" w:color="auto"/>
            <w:bottom w:val="single" w:sz="6" w:space="4" w:color="auto"/>
            <w:right w:val="single" w:sz="6" w:space="4" w:color="auto"/>
          </w:divBdr>
          <w:divsChild>
            <w:div w:id="1430004788">
              <w:marLeft w:val="0"/>
              <w:marRight w:val="0"/>
              <w:marTop w:val="0"/>
              <w:marBottom w:val="0"/>
              <w:divBdr>
                <w:top w:val="none" w:sz="0" w:space="0" w:color="auto"/>
                <w:left w:val="none" w:sz="0" w:space="0" w:color="auto"/>
                <w:bottom w:val="none" w:sz="0" w:space="0" w:color="auto"/>
                <w:right w:val="none" w:sz="0" w:space="0" w:color="auto"/>
              </w:divBdr>
              <w:divsChild>
                <w:div w:id="205634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821">
          <w:marLeft w:val="0"/>
          <w:marRight w:val="0"/>
          <w:marTop w:val="0"/>
          <w:marBottom w:val="0"/>
          <w:divBdr>
            <w:top w:val="single" w:sz="6" w:space="4" w:color="ABABAB"/>
            <w:left w:val="single" w:sz="6" w:space="4" w:color="ABABAB"/>
            <w:bottom w:val="single" w:sz="6" w:space="4" w:color="ABABAB"/>
            <w:right w:val="single" w:sz="6" w:space="4" w:color="ABABAB"/>
          </w:divBdr>
          <w:divsChild>
            <w:div w:id="1884250079">
              <w:marLeft w:val="0"/>
              <w:marRight w:val="0"/>
              <w:marTop w:val="0"/>
              <w:marBottom w:val="0"/>
              <w:divBdr>
                <w:top w:val="none" w:sz="0" w:space="0" w:color="auto"/>
                <w:left w:val="none" w:sz="0" w:space="0" w:color="auto"/>
                <w:bottom w:val="none" w:sz="0" w:space="0" w:color="auto"/>
                <w:right w:val="none" w:sz="0" w:space="0" w:color="auto"/>
              </w:divBdr>
              <w:divsChild>
                <w:div w:id="31125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8353">
      <w:bodyDiv w:val="1"/>
      <w:marLeft w:val="0"/>
      <w:marRight w:val="0"/>
      <w:marTop w:val="0"/>
      <w:marBottom w:val="0"/>
      <w:divBdr>
        <w:top w:val="none" w:sz="0" w:space="0" w:color="auto"/>
        <w:left w:val="none" w:sz="0" w:space="0" w:color="auto"/>
        <w:bottom w:val="none" w:sz="0" w:space="0" w:color="auto"/>
        <w:right w:val="none" w:sz="0" w:space="0" w:color="auto"/>
      </w:divBdr>
    </w:div>
    <w:div w:id="1794127182">
      <w:bodyDiv w:val="1"/>
      <w:marLeft w:val="0"/>
      <w:marRight w:val="0"/>
      <w:marTop w:val="0"/>
      <w:marBottom w:val="0"/>
      <w:divBdr>
        <w:top w:val="none" w:sz="0" w:space="0" w:color="auto"/>
        <w:left w:val="none" w:sz="0" w:space="0" w:color="auto"/>
        <w:bottom w:val="none" w:sz="0" w:space="0" w:color="auto"/>
        <w:right w:val="none" w:sz="0" w:space="0" w:color="auto"/>
      </w:divBdr>
    </w:div>
    <w:div w:id="1795832659">
      <w:bodyDiv w:val="1"/>
      <w:marLeft w:val="0"/>
      <w:marRight w:val="0"/>
      <w:marTop w:val="0"/>
      <w:marBottom w:val="0"/>
      <w:divBdr>
        <w:top w:val="none" w:sz="0" w:space="0" w:color="auto"/>
        <w:left w:val="none" w:sz="0" w:space="0" w:color="auto"/>
        <w:bottom w:val="none" w:sz="0" w:space="0" w:color="auto"/>
        <w:right w:val="none" w:sz="0" w:space="0" w:color="auto"/>
      </w:divBdr>
    </w:div>
    <w:div w:id="1908224057">
      <w:bodyDiv w:val="1"/>
      <w:marLeft w:val="0"/>
      <w:marRight w:val="0"/>
      <w:marTop w:val="0"/>
      <w:marBottom w:val="0"/>
      <w:divBdr>
        <w:top w:val="none" w:sz="0" w:space="0" w:color="auto"/>
        <w:left w:val="none" w:sz="0" w:space="0" w:color="auto"/>
        <w:bottom w:val="none" w:sz="0" w:space="0" w:color="auto"/>
        <w:right w:val="none" w:sz="0" w:space="0" w:color="auto"/>
      </w:divBdr>
    </w:div>
    <w:div w:id="1921020690">
      <w:bodyDiv w:val="1"/>
      <w:marLeft w:val="0"/>
      <w:marRight w:val="0"/>
      <w:marTop w:val="0"/>
      <w:marBottom w:val="0"/>
      <w:divBdr>
        <w:top w:val="none" w:sz="0" w:space="0" w:color="auto"/>
        <w:left w:val="none" w:sz="0" w:space="0" w:color="auto"/>
        <w:bottom w:val="none" w:sz="0" w:space="0" w:color="auto"/>
        <w:right w:val="none" w:sz="0" w:space="0" w:color="auto"/>
      </w:divBdr>
    </w:div>
    <w:div w:id="1926650459">
      <w:bodyDiv w:val="1"/>
      <w:marLeft w:val="0"/>
      <w:marRight w:val="0"/>
      <w:marTop w:val="0"/>
      <w:marBottom w:val="0"/>
      <w:divBdr>
        <w:top w:val="none" w:sz="0" w:space="0" w:color="auto"/>
        <w:left w:val="none" w:sz="0" w:space="0" w:color="auto"/>
        <w:bottom w:val="none" w:sz="0" w:space="0" w:color="auto"/>
        <w:right w:val="none" w:sz="0" w:space="0" w:color="auto"/>
      </w:divBdr>
    </w:div>
    <w:div w:id="2065520511">
      <w:bodyDiv w:val="1"/>
      <w:marLeft w:val="0"/>
      <w:marRight w:val="0"/>
      <w:marTop w:val="0"/>
      <w:marBottom w:val="0"/>
      <w:divBdr>
        <w:top w:val="none" w:sz="0" w:space="0" w:color="auto"/>
        <w:left w:val="none" w:sz="0" w:space="0" w:color="auto"/>
        <w:bottom w:val="none" w:sz="0" w:space="0" w:color="auto"/>
        <w:right w:val="none" w:sz="0" w:space="0" w:color="auto"/>
      </w:divBdr>
    </w:div>
    <w:div w:id="2081558790">
      <w:bodyDiv w:val="1"/>
      <w:marLeft w:val="0"/>
      <w:marRight w:val="0"/>
      <w:marTop w:val="0"/>
      <w:marBottom w:val="0"/>
      <w:divBdr>
        <w:top w:val="none" w:sz="0" w:space="0" w:color="auto"/>
        <w:left w:val="none" w:sz="0" w:space="0" w:color="auto"/>
        <w:bottom w:val="none" w:sz="0" w:space="0" w:color="auto"/>
        <w:right w:val="none" w:sz="0" w:space="0" w:color="auto"/>
      </w:divBdr>
    </w:div>
    <w:div w:id="2115322546">
      <w:bodyDiv w:val="1"/>
      <w:marLeft w:val="0"/>
      <w:marRight w:val="0"/>
      <w:marTop w:val="0"/>
      <w:marBottom w:val="0"/>
      <w:divBdr>
        <w:top w:val="none" w:sz="0" w:space="0" w:color="auto"/>
        <w:left w:val="none" w:sz="0" w:space="0" w:color="auto"/>
        <w:bottom w:val="none" w:sz="0" w:space="0" w:color="auto"/>
        <w:right w:val="none" w:sz="0" w:space="0" w:color="auto"/>
      </w:divBdr>
    </w:div>
    <w:div w:id="212372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yperlink" Target="https://olympus.greatlearning.in/courses/24538/files/2989115/download?verifier=rzSSNxcpSW1kb1sb4HaFEtL7P6hTU0LirfpH8Z4N&amp;wrap=1"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12598\AppData\Local\Microsoft\Office\16.0\DTS\en-US%7b654E114A-2C1C-434F-9CD4-CC66AC58A0E1%7d\%7b01B37A62-669B-49F9-8DAF-24470B0122ED%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C088D9D011B645A1291AF394EEFB0B" ma:contentTypeVersion="11" ma:contentTypeDescription="Create a new document." ma:contentTypeScope="" ma:versionID="edeeb4a893b325d51b007a0362e7171c">
  <xsd:schema xmlns:xsd="http://www.w3.org/2001/XMLSchema" xmlns:xs="http://www.w3.org/2001/XMLSchema" xmlns:p="http://schemas.microsoft.com/office/2006/metadata/properties" xmlns:ns3="d2abb8ae-f7c5-4b6e-8256-d9b3908b211f" xmlns:ns4="1b31bd0d-e1ed-466b-81a7-7fcb4cc5e8df" targetNamespace="http://schemas.microsoft.com/office/2006/metadata/properties" ma:root="true" ma:fieldsID="ea2119722c310788bbcc59502103fc16" ns3:_="" ns4:_="">
    <xsd:import namespace="d2abb8ae-f7c5-4b6e-8256-d9b3908b211f"/>
    <xsd:import namespace="1b31bd0d-e1ed-466b-81a7-7fcb4cc5e8d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abb8ae-f7c5-4b6e-8256-d9b3908b21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31bd0d-e1ed-466b-81a7-7fcb4cc5e8d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DA56F2B-0E57-4BCD-BD50-D5470503D4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abb8ae-f7c5-4b6e-8256-d9b3908b211f"/>
    <ds:schemaRef ds:uri="1b31bd0d-e1ed-466b-81a7-7fcb4cc5e8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76E2AE3-AFD7-4ECF-99A6-03758ED59F62}">
  <ds:schemaRefs>
    <ds:schemaRef ds:uri="http://schemas.microsoft.com/sharepoint/v3/contenttype/forms"/>
  </ds:schemaRefs>
</ds:datastoreItem>
</file>

<file path=customXml/itemProps3.xml><?xml version="1.0" encoding="utf-8"?>
<ds:datastoreItem xmlns:ds="http://schemas.openxmlformats.org/officeDocument/2006/customXml" ds:itemID="{C57EB888-0747-4A8F-97A7-2CE1FDF8D51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{01B37A62-669B-49F9-8DAF-24470B0122ED}tf02835058_win32</Template>
  <TotalTime>178</TotalTime>
  <Pages>64</Pages>
  <Words>3088</Words>
  <Characters>17603</Characters>
  <Application>Microsoft Office Word</Application>
  <DocSecurity>0</DocSecurity>
  <Lines>146</Lines>
  <Paragraphs>41</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1.Read the data as an appropriate Time Series data and plot the data.</vt:lpstr>
      <vt:lpstr>Perform appropriate Exploratory Data Analysis to understand the data and also pe</vt:lpstr>
      <vt:lpstr>        </vt:lpstr>
      <vt:lpstr>        Decompose the Time Series and plot the different components.</vt:lpstr>
      <vt:lpstr>3. Split the data into training and test. The test data should start in 1991.</vt:lpstr>
      <vt:lpstr>4.Build various exponential smoothing models on the training data and evaluate t</vt:lpstr>
      <vt:lpstr>5.Check for the stationarity of the data on which the model is being built on us</vt:lpstr>
      <vt:lpstr>        6. Build an automated version of the ARIMA/SARIMA model in which the parameters </vt:lpstr>
      <vt:lpstr>        7. Build ARIMA/SARIMA models based on the cut-off points of ACF and PACF on the </vt:lpstr>
      <vt:lpstr>        Predict on the Test Set using this model and evaluate the model.</vt:lpstr>
      <vt:lpstr>        8.Build a table (create a data frame) with all the models built along with their</vt:lpstr>
      <vt:lpstr>    9.Based on the model-building exercise, build the most optimum model(s) on the c</vt:lpstr>
      <vt:lpstr>    </vt:lpstr>
      <vt:lpstr>    </vt:lpstr>
      <vt:lpstr>    10.Comment on the model thus built and report your findings and suggest the meas</vt:lpstr>
    </vt:vector>
  </TitlesOfParts>
  <Company/>
  <LinksUpToDate>false</LinksUpToDate>
  <CharactersWithSpaces>20650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Pawar, Suhas Mahadev (Cognizant)</dc:creator>
  <cp:keywords/>
  <dc:description/>
  <cp:lastModifiedBy>Pawar, Suhas Mahadev (Cognizant)</cp:lastModifiedBy>
  <cp:revision>146</cp:revision>
  <dcterms:created xsi:type="dcterms:W3CDTF">2021-06-23T09:30:00Z</dcterms:created>
  <dcterms:modified xsi:type="dcterms:W3CDTF">2021-06-23T13:29:00Z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0x01010061C088D9D011B645A1291AF394EEFB0B</vt:lpwstr>
  </property>
</Properties>
</file>