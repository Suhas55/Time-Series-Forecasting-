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3FF42" w14:textId="0A750CAD" w:rsidR="00C6554A" w:rsidRPr="008B5277" w:rsidRDefault="00675877" w:rsidP="00675877">
      <w:pPr>
        <w:pStyle w:val="Photo"/>
        <w:jc w:val="both"/>
      </w:pPr>
      <w:bookmarkStart w:id="0" w:name="_Toc321147149"/>
      <w:bookmarkStart w:id="1" w:name="_Toc318188227"/>
      <w:bookmarkStart w:id="2" w:name="_Toc318188327"/>
      <w:bookmarkStart w:id="3" w:name="_Toc318189312"/>
      <w:bookmarkStart w:id="4" w:name="_Toc321147011"/>
      <w:r w:rsidRPr="004E1248">
        <w:rPr>
          <w:noProof/>
          <w:bdr w:val="single" w:sz="8" w:space="0" w:color="auto"/>
        </w:rPr>
        <w:drawing>
          <wp:inline distT="0" distB="0" distL="0" distR="0" wp14:anchorId="4773EC83" wp14:editId="7F153CD6">
            <wp:extent cx="6432550" cy="66611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32550" cy="6661150"/>
                    </a:xfrm>
                    <a:prstGeom prst="rect">
                      <a:avLst/>
                    </a:prstGeom>
                  </pic:spPr>
                </pic:pic>
              </a:graphicData>
            </a:graphic>
          </wp:inline>
        </w:drawing>
      </w:r>
    </w:p>
    <w:bookmarkEnd w:id="0"/>
    <w:bookmarkEnd w:id="1"/>
    <w:bookmarkEnd w:id="2"/>
    <w:bookmarkEnd w:id="3"/>
    <w:bookmarkEnd w:id="4"/>
    <w:p w14:paraId="4A944A56" w14:textId="65DD602A" w:rsidR="00C6554A" w:rsidRPr="00675877" w:rsidRDefault="00675877" w:rsidP="00C6554A">
      <w:pPr>
        <w:pStyle w:val="Title"/>
        <w:rPr>
          <w:b/>
          <w:bCs/>
        </w:rPr>
      </w:pPr>
      <w:r w:rsidRPr="00675877">
        <w:rPr>
          <w:b/>
          <w:bCs/>
        </w:rPr>
        <w:t>Rose Wine</w:t>
      </w:r>
    </w:p>
    <w:p w14:paraId="283C5C61" w14:textId="2EB0B3F4" w:rsidR="000660DE" w:rsidRPr="000660DE" w:rsidRDefault="00675877" w:rsidP="000660DE">
      <w:pPr>
        <w:pStyle w:val="Subtitle"/>
      </w:pPr>
      <w:r w:rsidRPr="000660DE">
        <w:t>ANAlysis and Prediction</w:t>
      </w:r>
    </w:p>
    <w:p w14:paraId="4BF472C1" w14:textId="77777777" w:rsidR="000660DE" w:rsidRPr="000660DE" w:rsidRDefault="000660DE" w:rsidP="000660DE">
      <w:pPr>
        <w:pStyle w:val="Subtitle"/>
        <w:rPr>
          <w:b/>
          <w:bCs/>
        </w:rPr>
      </w:pPr>
    </w:p>
    <w:p w14:paraId="0639C6C7" w14:textId="5AFFF3E4" w:rsidR="00C6554A" w:rsidRDefault="00675877" w:rsidP="000660DE">
      <w:pPr>
        <w:pStyle w:val="Subtitle"/>
      </w:pPr>
      <w:r w:rsidRPr="000660DE">
        <w:rPr>
          <w:sz w:val="14"/>
          <w:szCs w:val="10"/>
        </w:rPr>
        <w:t>Suhas Pawar</w:t>
      </w:r>
      <w:r w:rsidR="00C6554A" w:rsidRPr="000660DE">
        <w:rPr>
          <w:sz w:val="14"/>
          <w:szCs w:val="10"/>
        </w:rPr>
        <w:t xml:space="preserve"> | </w:t>
      </w:r>
      <w:r w:rsidRPr="000660DE">
        <w:rPr>
          <w:sz w:val="14"/>
          <w:szCs w:val="10"/>
        </w:rPr>
        <w:t>Time Series Forecasting</w:t>
      </w:r>
      <w:r w:rsidR="00C6554A" w:rsidRPr="000660DE">
        <w:rPr>
          <w:sz w:val="14"/>
          <w:szCs w:val="10"/>
        </w:rPr>
        <w:t xml:space="preserve"> </w:t>
      </w:r>
      <w:r w:rsidR="00C6554A">
        <w:br w:type="page"/>
      </w:r>
    </w:p>
    <w:p w14:paraId="718B6AD9" w14:textId="50422DB2" w:rsidR="00C6554A" w:rsidRDefault="00675877" w:rsidP="00C6554A">
      <w:pPr>
        <w:pStyle w:val="Heading1"/>
      </w:pPr>
      <w:r>
        <w:lastRenderedPageBreak/>
        <w:t>Problem Statement:</w:t>
      </w:r>
    </w:p>
    <w:p w14:paraId="1FA61674" w14:textId="77777777" w:rsidR="00675877" w:rsidRPr="00675877" w:rsidRDefault="00675877" w:rsidP="00675877">
      <w:pPr>
        <w:shd w:val="clear" w:color="auto" w:fill="FFFFFF"/>
        <w:spacing w:before="180" w:after="180" w:line="240" w:lineRule="auto"/>
        <w:rPr>
          <w:rFonts w:ascii="Arial" w:eastAsia="Times New Roman" w:hAnsi="Arial" w:cs="Arial"/>
          <w:color w:val="000000"/>
          <w:sz w:val="24"/>
          <w:szCs w:val="24"/>
        </w:rPr>
      </w:pPr>
      <w:r w:rsidRPr="00075DBE">
        <w:rPr>
          <w:rFonts w:eastAsia="Times New Roman" w:cs="Arial"/>
          <w:color w:val="000000"/>
          <w:sz w:val="28"/>
          <w:szCs w:val="28"/>
        </w:rPr>
        <w:t>For this particular assignment, the data of different types of wine sales in the 20th century is to be analysed. Both of these data are from the same company but of different wines. As an analyst in the ABC Estate Wines, you are tasked to analyse and forecast Wine Sales in the 20th century</w:t>
      </w:r>
      <w:r w:rsidRPr="00675877">
        <w:rPr>
          <w:rFonts w:ascii="Arial" w:eastAsia="Times New Roman" w:hAnsi="Arial" w:cs="Arial"/>
          <w:color w:val="000000"/>
          <w:sz w:val="24"/>
          <w:szCs w:val="24"/>
        </w:rPr>
        <w:t>.</w:t>
      </w:r>
    </w:p>
    <w:p w14:paraId="41B818A3" w14:textId="05683D89" w:rsidR="00675877" w:rsidRPr="00075DBE" w:rsidRDefault="00675877" w:rsidP="00675877">
      <w:pPr>
        <w:shd w:val="clear" w:color="auto" w:fill="FFFFFF"/>
        <w:spacing w:before="180" w:after="180" w:line="240" w:lineRule="auto"/>
        <w:rPr>
          <w:rFonts w:eastAsia="Times New Roman" w:cs="Arial"/>
          <w:color w:val="000000"/>
        </w:rPr>
      </w:pPr>
      <w:r w:rsidRPr="00075DBE">
        <w:rPr>
          <w:rFonts w:eastAsia="Times New Roman" w:cs="Arial"/>
          <w:color w:val="000000"/>
        </w:rPr>
        <w:t>Data set for the Problem: </w:t>
      </w:r>
      <w:r w:rsidR="00FA6464" w:rsidRPr="00075DBE">
        <w:rPr>
          <w:rFonts w:eastAsia="Times New Roman" w:cs="Arial"/>
          <w:color w:val="000000"/>
        </w:rPr>
        <w:t xml:space="preserve"> </w:t>
      </w:r>
      <w:hyperlink r:id="rId11" w:tgtFrame="_blank" w:tooltip="Rose.csv" w:history="1">
        <w:r w:rsidRPr="00075DBE">
          <w:rPr>
            <w:rFonts w:eastAsia="Times New Roman" w:cs="Arial"/>
            <w:color w:val="0000FF"/>
            <w:u w:val="single"/>
          </w:rPr>
          <w:t>Rose.csv</w:t>
        </w:r>
      </w:hyperlink>
    </w:p>
    <w:p w14:paraId="4E95FD68" w14:textId="77777777" w:rsidR="00675877" w:rsidRPr="00075DBE" w:rsidRDefault="00675877" w:rsidP="00675877">
      <w:pPr>
        <w:shd w:val="clear" w:color="auto" w:fill="FFFFFF"/>
        <w:spacing w:before="180" w:after="180" w:line="240" w:lineRule="auto"/>
        <w:rPr>
          <w:rFonts w:eastAsia="Times New Roman" w:cs="Arial"/>
          <w:color w:val="000000"/>
        </w:rPr>
      </w:pPr>
      <w:r w:rsidRPr="00075DBE">
        <w:rPr>
          <w:rFonts w:eastAsia="Times New Roman" w:cs="Arial"/>
          <w:color w:val="000000"/>
        </w:rPr>
        <w:t>Please do perform the following questions on each of these two data sets separately.</w:t>
      </w:r>
    </w:p>
    <w:p w14:paraId="6B27509A" w14:textId="6EA2BDCF"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Read the data as an appropriate Time Series data and plot the data.</w:t>
      </w:r>
    </w:p>
    <w:p w14:paraId="7458A748" w14:textId="77777777" w:rsidR="00075DBE" w:rsidRPr="00075DBE" w:rsidRDefault="00075DBE" w:rsidP="00075DBE">
      <w:pPr>
        <w:shd w:val="clear" w:color="auto" w:fill="FFFFFF"/>
        <w:spacing w:before="0" w:after="0" w:line="240" w:lineRule="auto"/>
        <w:ind w:left="720"/>
        <w:rPr>
          <w:rFonts w:eastAsia="Times New Roman" w:cs="Arial"/>
          <w:color w:val="000000"/>
        </w:rPr>
      </w:pPr>
    </w:p>
    <w:p w14:paraId="5E4C0B45" w14:textId="631D5C11"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Perform appropriate Exploratory Data Analysis to understand the data and also perform decomposition.</w:t>
      </w:r>
    </w:p>
    <w:p w14:paraId="3DBF3838" w14:textId="77777777" w:rsidR="00075DBE" w:rsidRPr="00075DBE" w:rsidRDefault="00075DBE" w:rsidP="00075DBE">
      <w:pPr>
        <w:shd w:val="clear" w:color="auto" w:fill="FFFFFF"/>
        <w:spacing w:before="0" w:after="0" w:line="240" w:lineRule="auto"/>
        <w:rPr>
          <w:rFonts w:eastAsia="Times New Roman" w:cs="Arial"/>
          <w:color w:val="000000"/>
        </w:rPr>
      </w:pPr>
    </w:p>
    <w:p w14:paraId="2659427D" w14:textId="7861D48F"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Split the data into training and test. The test data should start in 1991.</w:t>
      </w:r>
    </w:p>
    <w:p w14:paraId="5C2470BA" w14:textId="77777777" w:rsidR="00075DBE" w:rsidRPr="00075DBE" w:rsidRDefault="00075DBE" w:rsidP="00075DBE">
      <w:pPr>
        <w:shd w:val="clear" w:color="auto" w:fill="FFFFFF"/>
        <w:spacing w:before="0" w:after="0" w:line="240" w:lineRule="auto"/>
        <w:rPr>
          <w:rFonts w:eastAsia="Times New Roman" w:cs="Arial"/>
          <w:color w:val="000000"/>
        </w:rPr>
      </w:pPr>
    </w:p>
    <w:p w14:paraId="495888E1" w14:textId="0678F546"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Build various exponential smoothing models on the training data and evaluate the model using RMSE on the test data.</w:t>
      </w:r>
      <w:r w:rsidRPr="00075DBE">
        <w:rPr>
          <w:rFonts w:eastAsia="Times New Roman" w:cs="Arial"/>
          <w:color w:val="000000"/>
        </w:rPr>
        <w:br/>
        <w:t>Other models such as regression,naïve forecast models, simple average models etc. should also be built on the training data and check the performance on the test data using RMSE.</w:t>
      </w:r>
    </w:p>
    <w:p w14:paraId="696623AB" w14:textId="77777777" w:rsidR="00075DBE" w:rsidRPr="00075DBE" w:rsidRDefault="00075DBE" w:rsidP="00075DBE">
      <w:pPr>
        <w:shd w:val="clear" w:color="auto" w:fill="FFFFFF"/>
        <w:spacing w:before="0" w:after="0" w:line="240" w:lineRule="auto"/>
        <w:rPr>
          <w:rFonts w:eastAsia="Times New Roman" w:cs="Arial"/>
          <w:color w:val="000000"/>
        </w:rPr>
      </w:pPr>
    </w:p>
    <w:p w14:paraId="648806EA" w14:textId="50778D25"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Pr="00075DBE">
        <w:rPr>
          <w:rFonts w:eastAsia="Times New Roman" w:cs="Arial"/>
          <w:color w:val="000000"/>
        </w:rPr>
        <w:br/>
        <w:t>Note: Stationarity should be checked at alpha = 0.05.</w:t>
      </w:r>
    </w:p>
    <w:p w14:paraId="156EA04E" w14:textId="77777777" w:rsidR="00075DBE" w:rsidRPr="00075DBE" w:rsidRDefault="00075DBE" w:rsidP="00075DBE">
      <w:pPr>
        <w:shd w:val="clear" w:color="auto" w:fill="FFFFFF"/>
        <w:spacing w:before="0" w:after="0" w:line="240" w:lineRule="auto"/>
        <w:rPr>
          <w:rFonts w:eastAsia="Times New Roman" w:cs="Arial"/>
          <w:color w:val="000000"/>
        </w:rPr>
      </w:pPr>
    </w:p>
    <w:p w14:paraId="517E1D6B" w14:textId="01493685"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Build an automated version of the ARIMA/SARIMA model in which the parameters are selected using the lowest Akaike Information Criteria (AIC) on the training data and evaluate this model on the test data using RMSE.</w:t>
      </w:r>
    </w:p>
    <w:p w14:paraId="70BD4C01" w14:textId="77777777" w:rsidR="00075DBE" w:rsidRPr="00075DBE" w:rsidRDefault="00075DBE" w:rsidP="00075DBE">
      <w:pPr>
        <w:shd w:val="clear" w:color="auto" w:fill="FFFFFF"/>
        <w:spacing w:before="0" w:after="0" w:line="240" w:lineRule="auto"/>
        <w:rPr>
          <w:rFonts w:eastAsia="Times New Roman" w:cs="Arial"/>
          <w:color w:val="000000"/>
        </w:rPr>
      </w:pPr>
    </w:p>
    <w:p w14:paraId="6E3B669D" w14:textId="336B4EA1"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Build ARIMA/SARIMA models based on the cut-off points of ACF and PACF on the training data and evaluate this model on the test data using RMSE.</w:t>
      </w:r>
    </w:p>
    <w:p w14:paraId="36B4411E" w14:textId="77777777" w:rsidR="00075DBE" w:rsidRPr="00075DBE" w:rsidRDefault="00075DBE" w:rsidP="00075DBE">
      <w:pPr>
        <w:shd w:val="clear" w:color="auto" w:fill="FFFFFF"/>
        <w:spacing w:before="0" w:after="0" w:line="240" w:lineRule="auto"/>
        <w:rPr>
          <w:rFonts w:eastAsia="Times New Roman" w:cs="Arial"/>
          <w:color w:val="000000"/>
        </w:rPr>
      </w:pPr>
    </w:p>
    <w:p w14:paraId="77DC7F95" w14:textId="28D0E75F"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Build a table with all the models built along with their corresponding parameters and the respective RMSE values on the test data.</w:t>
      </w:r>
    </w:p>
    <w:p w14:paraId="7148F4C3" w14:textId="77777777" w:rsidR="00075DBE" w:rsidRPr="00075DBE" w:rsidRDefault="00075DBE" w:rsidP="00075DBE">
      <w:pPr>
        <w:shd w:val="clear" w:color="auto" w:fill="FFFFFF"/>
        <w:spacing w:before="0" w:after="0" w:line="240" w:lineRule="auto"/>
        <w:rPr>
          <w:rFonts w:eastAsia="Times New Roman" w:cs="Arial"/>
          <w:color w:val="000000"/>
        </w:rPr>
      </w:pPr>
    </w:p>
    <w:p w14:paraId="61175C5B" w14:textId="47B91CF7"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Based on the model-building exercise, build the most optimum model(s) on the complete data and predict 12 months into the future with appropriate confidence intervals/bands.</w:t>
      </w:r>
    </w:p>
    <w:p w14:paraId="23990573" w14:textId="77777777" w:rsidR="00075DBE" w:rsidRPr="00075DBE" w:rsidRDefault="00075DBE" w:rsidP="00075DBE">
      <w:pPr>
        <w:shd w:val="clear" w:color="auto" w:fill="FFFFFF"/>
        <w:spacing w:before="0" w:after="0" w:line="240" w:lineRule="auto"/>
        <w:rPr>
          <w:rFonts w:eastAsia="Times New Roman" w:cs="Arial"/>
          <w:color w:val="000000"/>
        </w:rPr>
      </w:pPr>
    </w:p>
    <w:p w14:paraId="583EF82F" w14:textId="77777777"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Comment on the model thus built and report your findings and suggest the measures that the company should be taking for future sales.</w:t>
      </w:r>
    </w:p>
    <w:p w14:paraId="15DFEB32" w14:textId="0B0D6A78" w:rsidR="00675877" w:rsidRPr="00075DBE" w:rsidRDefault="00675877" w:rsidP="00675877"/>
    <w:p w14:paraId="1CBA2BD4" w14:textId="2D301A44" w:rsidR="00FA6464" w:rsidRDefault="00FA6464" w:rsidP="00675877"/>
    <w:p w14:paraId="296C69A9" w14:textId="3F1E52C2" w:rsidR="00FA6464" w:rsidRDefault="00FA6464" w:rsidP="00675877"/>
    <w:p w14:paraId="0959B891" w14:textId="520A4F38" w:rsidR="00FA6464" w:rsidRDefault="00FA6464" w:rsidP="00675877"/>
    <w:p w14:paraId="708DE830" w14:textId="0F117945" w:rsidR="00FA6464" w:rsidRDefault="00FA6464" w:rsidP="00675877"/>
    <w:p w14:paraId="6C72B696" w14:textId="77777777" w:rsidR="00FA6464" w:rsidRPr="00675877" w:rsidRDefault="00FA6464" w:rsidP="00675877"/>
    <w:p w14:paraId="798781F6" w14:textId="6E573A5C" w:rsidR="00FA6464" w:rsidRDefault="00FA6464" w:rsidP="00FA6464">
      <w:pPr>
        <w:pStyle w:val="Heading1"/>
        <w:numPr>
          <w:ilvl w:val="0"/>
          <w:numId w:val="18"/>
        </w:numPr>
      </w:pPr>
      <w:r w:rsidRPr="00675877">
        <w:t>Read the data as an appropriate Time Series data and plot the data.</w:t>
      </w:r>
    </w:p>
    <w:p w14:paraId="2366E06C" w14:textId="3CBC5298" w:rsidR="00FA6464" w:rsidRDefault="00FA6464" w:rsidP="00FA6464"/>
    <w:p w14:paraId="1FB97660" w14:textId="4E3C28CF" w:rsidR="00FA6464" w:rsidRDefault="00FA6464" w:rsidP="00FA6464">
      <w:r w:rsidRPr="00FA6464">
        <w:t>First of all we will import all the necessary libraries like Pandas, Numpy, seaborn, os to set the path</w:t>
      </w:r>
      <w:r>
        <w:t xml:space="preserve"> and      Statsmodels as base library for all the models.</w:t>
      </w:r>
    </w:p>
    <w:p w14:paraId="00BA0E47" w14:textId="46ACCE6B" w:rsidR="00FA6464" w:rsidRDefault="00FA6464" w:rsidP="00FA6464">
      <w:r w:rsidRPr="00FA6464">
        <w:t>After setting the path we will import Rose dataset</w:t>
      </w:r>
    </w:p>
    <w:p w14:paraId="6E77C1DA" w14:textId="07260BE4" w:rsidR="00FA6464" w:rsidRDefault="00FA6464" w:rsidP="00FA6464">
      <w:r>
        <w:t>We will read the dataset First by using pandas library.</w:t>
      </w:r>
    </w:p>
    <w:p w14:paraId="59A2D223" w14:textId="1C1E3940" w:rsidR="00FA6464" w:rsidRDefault="00FA6464" w:rsidP="00FA6464">
      <w:r>
        <w:t>Then We will Apply head and tail to see how data looks first and last 5 rows.</w:t>
      </w:r>
    </w:p>
    <w:p w14:paraId="4E871EAC" w14:textId="2121EBEC" w:rsidR="00FA6464" w:rsidRDefault="00FA6464" w:rsidP="00FA6464">
      <w:r>
        <w:t>First 5 Rows:</w:t>
      </w:r>
    </w:p>
    <w:p w14:paraId="7B1DDA7D" w14:textId="2D647A2D" w:rsidR="00FA6464" w:rsidRDefault="00FA6464" w:rsidP="00FA6464">
      <w:r w:rsidRPr="00075DBE">
        <w:rPr>
          <w:noProof/>
          <w:bdr w:val="single" w:sz="8" w:space="0" w:color="auto"/>
        </w:rPr>
        <w:drawing>
          <wp:inline distT="0" distB="0" distL="0" distR="0" wp14:anchorId="2193D6A4" wp14:editId="4AF38CFB">
            <wp:extent cx="1317625" cy="1756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0128" cy="1760170"/>
                    </a:xfrm>
                    <a:prstGeom prst="rect">
                      <a:avLst/>
                    </a:prstGeom>
                  </pic:spPr>
                </pic:pic>
              </a:graphicData>
            </a:graphic>
          </wp:inline>
        </w:drawing>
      </w:r>
    </w:p>
    <w:p w14:paraId="02AFE818" w14:textId="4106B9ED" w:rsidR="00FA6464" w:rsidRDefault="00FA6464" w:rsidP="00FA6464"/>
    <w:p w14:paraId="3A178E5E" w14:textId="780798AF" w:rsidR="00FA6464" w:rsidRDefault="00FA6464" w:rsidP="00FA6464">
      <w:r>
        <w:t>Last 5 Rows:</w:t>
      </w:r>
    </w:p>
    <w:p w14:paraId="56795BBF" w14:textId="27710DB7" w:rsidR="00FA6464" w:rsidRDefault="00FA6464" w:rsidP="00FA6464">
      <w:r w:rsidRPr="00075DBE">
        <w:rPr>
          <w:noProof/>
          <w:bdr w:val="single" w:sz="8" w:space="0" w:color="auto"/>
        </w:rPr>
        <w:drawing>
          <wp:inline distT="0" distB="0" distL="0" distR="0" wp14:anchorId="74B61D05" wp14:editId="023C6E41">
            <wp:extent cx="1297940" cy="1536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3429" cy="1543199"/>
                    </a:xfrm>
                    <a:prstGeom prst="rect">
                      <a:avLst/>
                    </a:prstGeom>
                  </pic:spPr>
                </pic:pic>
              </a:graphicData>
            </a:graphic>
          </wp:inline>
        </w:drawing>
      </w:r>
    </w:p>
    <w:p w14:paraId="2218B04B" w14:textId="3B52D021" w:rsidR="00FA6464" w:rsidRPr="00FA6464" w:rsidRDefault="00FA6464" w:rsidP="00FA6464">
      <w:pPr>
        <w:rPr>
          <w:b/>
          <w:bCs/>
        </w:rPr>
      </w:pPr>
      <w:r w:rsidRPr="00FA6464">
        <w:rPr>
          <w:b/>
          <w:bCs/>
        </w:rPr>
        <w:t>Null Value check:</w:t>
      </w:r>
    </w:p>
    <w:p w14:paraId="7DF21CAA" w14:textId="5647F898" w:rsidR="00FA6464" w:rsidRDefault="00FA6464" w:rsidP="00FA6464">
      <w:r>
        <w:t>We will check for null condition, to see whether Dataset has null value or not.</w:t>
      </w:r>
    </w:p>
    <w:p w14:paraId="6A46F1ED" w14:textId="339678ED" w:rsidR="00FA6464" w:rsidRDefault="00FA6464" w:rsidP="00FA6464">
      <w:r w:rsidRPr="00075DBE">
        <w:rPr>
          <w:noProof/>
          <w:bdr w:val="single" w:sz="8" w:space="0" w:color="auto"/>
        </w:rPr>
        <w:drawing>
          <wp:inline distT="0" distB="0" distL="0" distR="0" wp14:anchorId="517D5F61" wp14:editId="730B1CBD">
            <wp:extent cx="1381125" cy="8072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27" cy="812144"/>
                    </a:xfrm>
                    <a:prstGeom prst="rect">
                      <a:avLst/>
                    </a:prstGeom>
                  </pic:spPr>
                </pic:pic>
              </a:graphicData>
            </a:graphic>
          </wp:inline>
        </w:drawing>
      </w:r>
    </w:p>
    <w:p w14:paraId="4BE5503C" w14:textId="5C7C67CE" w:rsidR="00A33845" w:rsidRDefault="00FA6464" w:rsidP="00FA6464">
      <w:pPr>
        <w:rPr>
          <w:i/>
          <w:iCs/>
        </w:rPr>
      </w:pPr>
      <w:r>
        <w:t xml:space="preserve">Row no.  174 and 175 has Null values, we will impute this By using </w:t>
      </w:r>
      <w:r>
        <w:rPr>
          <w:i/>
          <w:iCs/>
        </w:rPr>
        <w:t xml:space="preserve"> forward filling method.</w:t>
      </w:r>
      <w:r w:rsidR="0024555E" w:rsidRPr="0024555E">
        <w:rPr>
          <w:noProof/>
        </w:rPr>
        <w:t xml:space="preserve"> </w:t>
      </w:r>
      <w:r w:rsidR="0024555E" w:rsidRPr="00075DBE">
        <w:rPr>
          <w:noProof/>
          <w:bdr w:val="single" w:sz="8" w:space="0" w:color="auto"/>
        </w:rPr>
        <w:drawing>
          <wp:inline distT="0" distB="0" distL="0" distR="0" wp14:anchorId="2E9C96C5" wp14:editId="5EF3A852">
            <wp:extent cx="1368425" cy="3350972"/>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9450" cy="3353481"/>
                    </a:xfrm>
                    <a:prstGeom prst="rect">
                      <a:avLst/>
                    </a:prstGeom>
                  </pic:spPr>
                </pic:pic>
              </a:graphicData>
            </a:graphic>
          </wp:inline>
        </w:drawing>
      </w:r>
    </w:p>
    <w:p w14:paraId="759D39CC" w14:textId="600F08A0" w:rsidR="00FA6464" w:rsidRDefault="00FA6464" w:rsidP="00FA6464"/>
    <w:p w14:paraId="3BCABE23" w14:textId="114633CB" w:rsidR="00FA6464" w:rsidRDefault="00FA6464" w:rsidP="00FA6464">
      <w:pPr>
        <w:rPr>
          <w:b/>
          <w:bCs/>
        </w:rPr>
      </w:pPr>
      <w:r w:rsidRPr="00FA6464">
        <w:rPr>
          <w:b/>
          <w:bCs/>
        </w:rPr>
        <w:t>Shape of the Data</w:t>
      </w:r>
      <w:r>
        <w:rPr>
          <w:b/>
          <w:bCs/>
        </w:rPr>
        <w:t>:</w:t>
      </w:r>
    </w:p>
    <w:p w14:paraId="1F3E8FA4" w14:textId="5EC91C3E" w:rsidR="00FA6464" w:rsidRDefault="00FA6464" w:rsidP="00FA6464">
      <w:pPr>
        <w:pStyle w:val="HTMLPreformatted"/>
        <w:shd w:val="clear" w:color="auto" w:fill="FFFFFF"/>
        <w:wordWrap w:val="0"/>
        <w:textAlignment w:val="baseline"/>
        <w:rPr>
          <w:color w:val="000000"/>
          <w:sz w:val="21"/>
          <w:szCs w:val="21"/>
        </w:rPr>
      </w:pPr>
      <w:r>
        <w:rPr>
          <w:color w:val="000000"/>
          <w:sz w:val="21"/>
          <w:szCs w:val="21"/>
        </w:rPr>
        <w:t>(187, 2)</w:t>
      </w:r>
    </w:p>
    <w:p w14:paraId="644D5142" w14:textId="05334FE9" w:rsidR="00FA6464" w:rsidRDefault="00FA6464" w:rsidP="00FA6464">
      <w:pPr>
        <w:pStyle w:val="HTMLPreformatted"/>
        <w:shd w:val="clear" w:color="auto" w:fill="FFFFFF"/>
        <w:wordWrap w:val="0"/>
        <w:textAlignment w:val="baseline"/>
        <w:rPr>
          <w:color w:val="000000"/>
          <w:sz w:val="21"/>
          <w:szCs w:val="21"/>
        </w:rPr>
      </w:pPr>
    </w:p>
    <w:p w14:paraId="1C8D4595" w14:textId="722D405F" w:rsidR="00FA6464" w:rsidRDefault="00FA6464" w:rsidP="00FA6464">
      <w:pPr>
        <w:pStyle w:val="HTMLPreformatted"/>
        <w:shd w:val="clear" w:color="auto" w:fill="FFFFFF"/>
        <w:wordWrap w:val="0"/>
        <w:textAlignment w:val="baseline"/>
        <w:rPr>
          <w:rFonts w:asciiTheme="minorHAnsi" w:hAnsiTheme="minorHAnsi"/>
          <w:szCs w:val="22"/>
        </w:rPr>
      </w:pPr>
      <w:r w:rsidRPr="00FA6464">
        <w:rPr>
          <w:rFonts w:asciiTheme="minorHAnsi" w:hAnsiTheme="minorHAnsi"/>
          <w:szCs w:val="22"/>
        </w:rPr>
        <w:t xml:space="preserve">So </w:t>
      </w:r>
      <w:r>
        <w:rPr>
          <w:rFonts w:asciiTheme="minorHAnsi" w:hAnsiTheme="minorHAnsi"/>
          <w:szCs w:val="22"/>
        </w:rPr>
        <w:t>Dataset has 187 rows and 2 Columns.</w:t>
      </w:r>
    </w:p>
    <w:p w14:paraId="4D0B78D1" w14:textId="77777777" w:rsidR="00A33845" w:rsidRDefault="00A33845" w:rsidP="00FA6464">
      <w:pPr>
        <w:pStyle w:val="HTMLPreformatted"/>
        <w:shd w:val="clear" w:color="auto" w:fill="FFFFFF"/>
        <w:wordWrap w:val="0"/>
        <w:textAlignment w:val="baseline"/>
        <w:rPr>
          <w:rFonts w:asciiTheme="minorHAnsi" w:hAnsiTheme="minorHAnsi"/>
          <w:szCs w:val="22"/>
        </w:rPr>
      </w:pPr>
    </w:p>
    <w:p w14:paraId="4A53B06A" w14:textId="07A3AF0C" w:rsidR="00FA6464" w:rsidRDefault="00FA6464" w:rsidP="00FA6464">
      <w:pPr>
        <w:pStyle w:val="HTMLPreformatted"/>
        <w:shd w:val="clear" w:color="auto" w:fill="FFFFFF"/>
        <w:wordWrap w:val="0"/>
        <w:textAlignment w:val="baseline"/>
        <w:rPr>
          <w:rFonts w:asciiTheme="minorHAnsi" w:hAnsiTheme="minorHAnsi"/>
          <w:szCs w:val="22"/>
        </w:rPr>
      </w:pPr>
    </w:p>
    <w:p w14:paraId="0B1B68A4" w14:textId="1CA755A1" w:rsidR="00FA6464" w:rsidRPr="00A33845" w:rsidRDefault="00FA6464" w:rsidP="00FA6464">
      <w:pPr>
        <w:pStyle w:val="HTMLPreformatted"/>
        <w:shd w:val="clear" w:color="auto" w:fill="FFFFFF"/>
        <w:wordWrap w:val="0"/>
        <w:textAlignment w:val="baseline"/>
        <w:rPr>
          <w:rFonts w:asciiTheme="minorHAnsi" w:hAnsiTheme="minorHAnsi"/>
          <w:b/>
          <w:bCs/>
          <w:szCs w:val="22"/>
        </w:rPr>
      </w:pPr>
      <w:r w:rsidRPr="00A33845">
        <w:rPr>
          <w:rFonts w:asciiTheme="minorHAnsi" w:hAnsiTheme="minorHAnsi"/>
          <w:b/>
          <w:bCs/>
          <w:szCs w:val="22"/>
        </w:rPr>
        <w:t>Data Info:</w:t>
      </w:r>
    </w:p>
    <w:p w14:paraId="5A8CBA22" w14:textId="63CD907A" w:rsidR="00FA6464" w:rsidRDefault="00FA6464" w:rsidP="00FA6464">
      <w:pPr>
        <w:pStyle w:val="HTMLPreformatted"/>
        <w:shd w:val="clear" w:color="auto" w:fill="FFFFFF"/>
        <w:wordWrap w:val="0"/>
        <w:textAlignment w:val="baseline"/>
        <w:rPr>
          <w:rFonts w:asciiTheme="minorHAnsi" w:hAnsiTheme="minorHAnsi"/>
          <w:szCs w:val="22"/>
        </w:rPr>
      </w:pPr>
    </w:p>
    <w:p w14:paraId="602C8843" w14:textId="19607616" w:rsidR="00FA6464" w:rsidRPr="00FA6464" w:rsidRDefault="00FA6464" w:rsidP="00FA6464">
      <w:pPr>
        <w:pStyle w:val="HTMLPreformatted"/>
        <w:shd w:val="clear" w:color="auto" w:fill="FFFFFF"/>
        <w:wordWrap w:val="0"/>
        <w:textAlignment w:val="baseline"/>
        <w:rPr>
          <w:rFonts w:asciiTheme="minorHAnsi" w:hAnsiTheme="minorHAnsi"/>
          <w:szCs w:val="22"/>
        </w:rPr>
      </w:pPr>
      <w:r w:rsidRPr="00075DBE">
        <w:rPr>
          <w:noProof/>
          <w:bdr w:val="single" w:sz="8" w:space="0" w:color="auto"/>
        </w:rPr>
        <w:drawing>
          <wp:inline distT="0" distB="0" distL="0" distR="0" wp14:anchorId="249EF6A5" wp14:editId="0B534507">
            <wp:extent cx="2774949" cy="1428283"/>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8902" cy="1435465"/>
                    </a:xfrm>
                    <a:prstGeom prst="rect">
                      <a:avLst/>
                    </a:prstGeom>
                  </pic:spPr>
                </pic:pic>
              </a:graphicData>
            </a:graphic>
          </wp:inline>
        </w:drawing>
      </w:r>
    </w:p>
    <w:p w14:paraId="4D3DA420" w14:textId="51C93B21" w:rsidR="00FA6464" w:rsidRPr="00A33845" w:rsidRDefault="00A33845" w:rsidP="00FA6464">
      <w:r w:rsidRPr="00A33845">
        <w:t>We can see that YearMonth column is of Object Data type while Rose is having float data type.</w:t>
      </w:r>
    </w:p>
    <w:p w14:paraId="2FEE35A9" w14:textId="6BA9340E" w:rsidR="00A33845" w:rsidRDefault="00A33845" w:rsidP="00FA6464">
      <w:r w:rsidRPr="00A33845">
        <w:t>Rose column has 2 missing values.</w:t>
      </w:r>
    </w:p>
    <w:p w14:paraId="246FEB9D" w14:textId="148BD61E" w:rsidR="00A33845" w:rsidRDefault="00A33845" w:rsidP="00FA6464">
      <w:r w:rsidRPr="00A33845">
        <w:t>Here we make an assumption that the date starts and ends as mentioned below</w:t>
      </w:r>
    </w:p>
    <w:p w14:paraId="2803E57F" w14:textId="6128A041" w:rsidR="00FA6464" w:rsidRDefault="00A33845" w:rsidP="00FA6464">
      <w:r>
        <w:t>We are assuming the Date Starts from  1980-01-31 to  1995-07-31.</w:t>
      </w:r>
    </w:p>
    <w:p w14:paraId="72C567FE" w14:textId="36BBF357" w:rsidR="00A33845" w:rsidRDefault="00A33845" w:rsidP="00FA6464">
      <w:r w:rsidRPr="00075DBE">
        <w:rPr>
          <w:noProof/>
          <w:bdr w:val="single" w:sz="8" w:space="0" w:color="auto"/>
        </w:rPr>
        <w:drawing>
          <wp:inline distT="0" distB="0" distL="0" distR="0" wp14:anchorId="63730F18" wp14:editId="5BB90308">
            <wp:extent cx="5085952" cy="13779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0768" cy="1379255"/>
                    </a:xfrm>
                    <a:prstGeom prst="rect">
                      <a:avLst/>
                    </a:prstGeom>
                  </pic:spPr>
                </pic:pic>
              </a:graphicData>
            </a:graphic>
          </wp:inline>
        </w:drawing>
      </w:r>
    </w:p>
    <w:p w14:paraId="4AEA5DD3" w14:textId="7C908940" w:rsidR="00FA6464" w:rsidRDefault="00A33845" w:rsidP="00FA6464">
      <w:r>
        <w:t>Total 187 entries needs to be added to Original Dataframe while we need to remove YearMonth Column.</w:t>
      </w:r>
    </w:p>
    <w:p w14:paraId="4FEE630C" w14:textId="4538668E" w:rsidR="00A33845" w:rsidRDefault="00A33845" w:rsidP="00FA6464">
      <w:r>
        <w:t>And need to make This new Column as Index.</w:t>
      </w:r>
    </w:p>
    <w:p w14:paraId="1FC33B57" w14:textId="1FC845B5" w:rsidR="00A33845" w:rsidRDefault="00A33845" w:rsidP="00FA6464"/>
    <w:p w14:paraId="61270712" w14:textId="1E8ECCDD" w:rsidR="00A33845" w:rsidRDefault="00A33845" w:rsidP="00FA6464">
      <w:r w:rsidRPr="00075DBE">
        <w:rPr>
          <w:noProof/>
          <w:bdr w:val="single" w:sz="8" w:space="0" w:color="auto"/>
        </w:rPr>
        <w:drawing>
          <wp:inline distT="0" distB="0" distL="0" distR="0" wp14:anchorId="52330A55" wp14:editId="405F2EAF">
            <wp:extent cx="2218836" cy="1504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2985" cy="1507764"/>
                    </a:xfrm>
                    <a:prstGeom prst="rect">
                      <a:avLst/>
                    </a:prstGeom>
                  </pic:spPr>
                </pic:pic>
              </a:graphicData>
            </a:graphic>
          </wp:inline>
        </w:drawing>
      </w:r>
    </w:p>
    <w:p w14:paraId="6755F33B" w14:textId="55E249D5" w:rsidR="00A33845" w:rsidRDefault="00A33845" w:rsidP="00FA6464"/>
    <w:p w14:paraId="480DBE89" w14:textId="49C7D22A" w:rsidR="00A33845" w:rsidRDefault="00A33845" w:rsidP="00FA6464">
      <w:r w:rsidRPr="00075DBE">
        <w:rPr>
          <w:noProof/>
          <w:bdr w:val="single" w:sz="8" w:space="0" w:color="auto"/>
        </w:rPr>
        <w:drawing>
          <wp:inline distT="0" distB="0" distL="0" distR="0" wp14:anchorId="41BD2D2A" wp14:editId="61075477">
            <wp:extent cx="1428750"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9360" cy="1943930"/>
                    </a:xfrm>
                    <a:prstGeom prst="rect">
                      <a:avLst/>
                    </a:prstGeom>
                  </pic:spPr>
                </pic:pic>
              </a:graphicData>
            </a:graphic>
          </wp:inline>
        </w:drawing>
      </w:r>
    </w:p>
    <w:p w14:paraId="15540AEF" w14:textId="3F5B45CA" w:rsidR="00A33845" w:rsidRDefault="00A33845" w:rsidP="00FA6464">
      <w:r>
        <w:t>We will plot the original dataset of Rose.</w:t>
      </w:r>
    </w:p>
    <w:p w14:paraId="3514D688" w14:textId="1C5EED6B" w:rsidR="00A33845" w:rsidRDefault="00A33845" w:rsidP="00FA6464">
      <w:r w:rsidRPr="00075DBE">
        <w:rPr>
          <w:noProof/>
          <w:bdr w:val="single" w:sz="8" w:space="0" w:color="auto"/>
        </w:rPr>
        <w:drawing>
          <wp:inline distT="0" distB="0" distL="0" distR="0" wp14:anchorId="17DDD517" wp14:editId="49701711">
            <wp:extent cx="6299200" cy="27273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200" cy="2727325"/>
                    </a:xfrm>
                    <a:prstGeom prst="rect">
                      <a:avLst/>
                    </a:prstGeom>
                  </pic:spPr>
                </pic:pic>
              </a:graphicData>
            </a:graphic>
          </wp:inline>
        </w:drawing>
      </w:r>
    </w:p>
    <w:p w14:paraId="00C6DAE5" w14:textId="448D415B" w:rsidR="00A33845" w:rsidRDefault="00A33845" w:rsidP="00FA6464">
      <w:r>
        <w:t>We can see discontinuity in Year 1994-95 as 2 values are missing of Sales-Rose Wines.</w:t>
      </w:r>
      <w:r w:rsidRPr="00A33845">
        <w:t xml:space="preserve"> From Above plot we can see that Data has Negative Trend, Seasonality</w:t>
      </w:r>
      <w:r>
        <w:t>.</w:t>
      </w:r>
    </w:p>
    <w:p w14:paraId="7A112BA7" w14:textId="7FC49F93" w:rsidR="0024555E" w:rsidRDefault="0024555E" w:rsidP="00FA6464"/>
    <w:p w14:paraId="352AB89F" w14:textId="42F98D18" w:rsidR="0024555E" w:rsidRDefault="0024555E" w:rsidP="00FA6464"/>
    <w:p w14:paraId="7AA6A9AE" w14:textId="66C881DA" w:rsidR="0024555E" w:rsidRDefault="0024555E" w:rsidP="00FA6464"/>
    <w:p w14:paraId="352A7BF6" w14:textId="39E25832" w:rsidR="0024555E" w:rsidRDefault="0024555E" w:rsidP="00FA6464"/>
    <w:p w14:paraId="3B5E491C" w14:textId="2B2793EF" w:rsidR="0024555E" w:rsidRDefault="0024555E" w:rsidP="00FA6464"/>
    <w:p w14:paraId="28630CB8" w14:textId="7AEBC0F6" w:rsidR="0024555E" w:rsidRDefault="0024555E" w:rsidP="00FA6464"/>
    <w:p w14:paraId="6F8C2A92" w14:textId="77777777" w:rsidR="0024555E" w:rsidRDefault="0024555E" w:rsidP="00FA6464"/>
    <w:p w14:paraId="6E61FF72" w14:textId="6F4A1EBE" w:rsidR="00A33845" w:rsidRDefault="00A33845" w:rsidP="00A33845">
      <w:pPr>
        <w:pStyle w:val="Heading1"/>
        <w:numPr>
          <w:ilvl w:val="0"/>
          <w:numId w:val="18"/>
        </w:numPr>
      </w:pPr>
      <w:r w:rsidRPr="00675877">
        <w:t>Perform appropriate Exploratory Data Analysis to understand the data and also perform decomposition.</w:t>
      </w:r>
    </w:p>
    <w:p w14:paraId="098A5B09" w14:textId="1BD30D10" w:rsidR="0024555E" w:rsidRDefault="0024555E" w:rsidP="0024555E"/>
    <w:p w14:paraId="0AA8D969" w14:textId="33F36608" w:rsidR="0024555E" w:rsidRDefault="0024555E" w:rsidP="0024555E">
      <w:r>
        <w:t>Description:</w:t>
      </w:r>
    </w:p>
    <w:p w14:paraId="1B9E1A4C" w14:textId="13B18326" w:rsidR="0024555E" w:rsidRDefault="0024555E" w:rsidP="0024555E">
      <w:r w:rsidRPr="00075DBE">
        <w:rPr>
          <w:noProof/>
          <w:bdr w:val="single" w:sz="8" w:space="0" w:color="auto"/>
        </w:rPr>
        <w:drawing>
          <wp:inline distT="0" distB="0" distL="0" distR="0" wp14:anchorId="6F810115" wp14:editId="7120D5A8">
            <wp:extent cx="1085850" cy="25698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6464" cy="2571298"/>
                    </a:xfrm>
                    <a:prstGeom prst="rect">
                      <a:avLst/>
                    </a:prstGeom>
                  </pic:spPr>
                </pic:pic>
              </a:graphicData>
            </a:graphic>
          </wp:inline>
        </w:drawing>
      </w:r>
    </w:p>
    <w:p w14:paraId="1C00F8B0" w14:textId="117DBBA4" w:rsidR="0024555E" w:rsidRDefault="0024555E" w:rsidP="0024555E"/>
    <w:p w14:paraId="1F944D82" w14:textId="3D7B64B3" w:rsidR="0024555E" w:rsidRDefault="0024555E" w:rsidP="0024555E">
      <w:r w:rsidRPr="0024555E">
        <w:t>from above describe Function we can see that Highest Sales of Rose wine is 267.Mean and Median are almost same here.</w:t>
      </w:r>
    </w:p>
    <w:p w14:paraId="41D2F5A1" w14:textId="5525E9B8" w:rsidR="0024555E" w:rsidRDefault="0024555E" w:rsidP="0024555E"/>
    <w:p w14:paraId="2A841595" w14:textId="4F47A411" w:rsidR="0024555E" w:rsidRDefault="0024555E" w:rsidP="0024555E">
      <w:r>
        <w:t>Info check after Imputation of Null values:</w:t>
      </w:r>
    </w:p>
    <w:p w14:paraId="0A6DF66C" w14:textId="2A8730BF" w:rsidR="0024555E" w:rsidRDefault="0024555E" w:rsidP="0024555E">
      <w:r w:rsidRPr="00075DBE">
        <w:rPr>
          <w:noProof/>
          <w:bdr w:val="single" w:sz="8" w:space="0" w:color="auto"/>
        </w:rPr>
        <w:drawing>
          <wp:inline distT="0" distB="0" distL="0" distR="0" wp14:anchorId="7E3971CE" wp14:editId="47D3FC69">
            <wp:extent cx="4276725" cy="15329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4478" cy="1539264"/>
                    </a:xfrm>
                    <a:prstGeom prst="rect">
                      <a:avLst/>
                    </a:prstGeom>
                  </pic:spPr>
                </pic:pic>
              </a:graphicData>
            </a:graphic>
          </wp:inline>
        </w:drawing>
      </w:r>
    </w:p>
    <w:p w14:paraId="1F65D8BE" w14:textId="4564F7DF" w:rsidR="0024555E" w:rsidRDefault="0024555E" w:rsidP="0024555E"/>
    <w:p w14:paraId="4D85F848" w14:textId="22A30BB5" w:rsidR="0024555E" w:rsidRDefault="0024555E" w:rsidP="0024555E">
      <w:r w:rsidRPr="0024555E">
        <w:t>Total 187 rows we have enties from Jan 1980 to July 1995</w:t>
      </w:r>
      <w:r>
        <w:t>.</w:t>
      </w:r>
    </w:p>
    <w:p w14:paraId="0EF72255" w14:textId="39ECC7CF" w:rsidR="0024555E" w:rsidRDefault="0024555E" w:rsidP="0024555E"/>
    <w:p w14:paraId="4BBA1B21" w14:textId="77777777" w:rsidR="0024555E" w:rsidRDefault="0024555E" w:rsidP="0024555E"/>
    <w:p w14:paraId="4F6BF304" w14:textId="3DAF8D0A" w:rsidR="00A33845" w:rsidRDefault="0024555E" w:rsidP="00A33845">
      <w:pPr>
        <w:rPr>
          <w:b/>
          <w:bCs/>
        </w:rPr>
      </w:pPr>
      <w:r w:rsidRPr="0024555E">
        <w:rPr>
          <w:b/>
          <w:bCs/>
        </w:rPr>
        <w:t>Yearly plot</w:t>
      </w:r>
      <w:r>
        <w:rPr>
          <w:b/>
          <w:bCs/>
        </w:rPr>
        <w:t>:</w:t>
      </w:r>
    </w:p>
    <w:p w14:paraId="12C2A07D" w14:textId="0844836C" w:rsidR="0024555E" w:rsidRDefault="0024555E" w:rsidP="00A33845">
      <w:pPr>
        <w:rPr>
          <w:b/>
          <w:bCs/>
        </w:rPr>
      </w:pPr>
      <w:r w:rsidRPr="00075DBE">
        <w:rPr>
          <w:noProof/>
          <w:bdr w:val="single" w:sz="8" w:space="0" w:color="auto"/>
        </w:rPr>
        <w:drawing>
          <wp:inline distT="0" distB="0" distL="0" distR="0" wp14:anchorId="29B2D314" wp14:editId="360CAC36">
            <wp:extent cx="6337300" cy="276669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7300" cy="2766695"/>
                    </a:xfrm>
                    <a:prstGeom prst="rect">
                      <a:avLst/>
                    </a:prstGeom>
                  </pic:spPr>
                </pic:pic>
              </a:graphicData>
            </a:graphic>
          </wp:inline>
        </w:drawing>
      </w:r>
    </w:p>
    <w:p w14:paraId="47726FAB" w14:textId="4146AFB9" w:rsidR="0024555E" w:rsidRPr="00075DBE" w:rsidRDefault="0024555E" w:rsidP="00A33845">
      <w:r w:rsidRPr="00075DBE">
        <w:t>From Yearly plot we can see that Sales of Rose wine are getting down by every year, This continuous decrease in the Sales needs a deep study.</w:t>
      </w:r>
    </w:p>
    <w:p w14:paraId="4FD01928" w14:textId="7D620246" w:rsidR="0024555E" w:rsidRDefault="0024555E" w:rsidP="00A33845">
      <w:pPr>
        <w:rPr>
          <w:rFonts w:ascii="Helvetica" w:hAnsi="Helvetica" w:cs="Helvetica"/>
          <w:color w:val="000000"/>
          <w:sz w:val="21"/>
          <w:szCs w:val="21"/>
          <w:shd w:val="clear" w:color="auto" w:fill="FFFFFF"/>
        </w:rPr>
      </w:pPr>
    </w:p>
    <w:p w14:paraId="33FE231A" w14:textId="2BDC88DC" w:rsidR="0024555E" w:rsidRDefault="0024555E" w:rsidP="00A33845">
      <w:pPr>
        <w:rPr>
          <w:b/>
          <w:bCs/>
        </w:rPr>
      </w:pPr>
      <w:r w:rsidRPr="0024555E">
        <w:rPr>
          <w:b/>
          <w:bCs/>
        </w:rPr>
        <w:t>Monthly plot</w:t>
      </w:r>
      <w:r>
        <w:rPr>
          <w:b/>
          <w:bCs/>
        </w:rPr>
        <w:t>:</w:t>
      </w:r>
    </w:p>
    <w:p w14:paraId="467B198B" w14:textId="3869AEA8" w:rsidR="0024555E" w:rsidRDefault="0024555E" w:rsidP="00A33845">
      <w:pPr>
        <w:rPr>
          <w:b/>
          <w:bCs/>
        </w:rPr>
      </w:pPr>
      <w:r w:rsidRPr="00075DBE">
        <w:rPr>
          <w:noProof/>
          <w:bdr w:val="single" w:sz="8" w:space="0" w:color="auto"/>
        </w:rPr>
        <w:drawing>
          <wp:inline distT="0" distB="0" distL="0" distR="0" wp14:anchorId="3E65ECD2" wp14:editId="344C0121">
            <wp:extent cx="6305550" cy="259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5550" cy="2597785"/>
                    </a:xfrm>
                    <a:prstGeom prst="rect">
                      <a:avLst/>
                    </a:prstGeom>
                  </pic:spPr>
                </pic:pic>
              </a:graphicData>
            </a:graphic>
          </wp:inline>
        </w:drawing>
      </w:r>
    </w:p>
    <w:p w14:paraId="495E2664" w14:textId="620AFFEE" w:rsidR="0024555E" w:rsidRPr="00075DBE" w:rsidRDefault="0024555E" w:rsidP="00A33845">
      <w:r w:rsidRPr="00075DBE">
        <w:t>Here we come with intere</w:t>
      </w:r>
      <w:r w:rsidR="00075DBE" w:rsidRPr="00075DBE">
        <w:t>s</w:t>
      </w:r>
      <w:r w:rsidRPr="00075DBE">
        <w:t>ting insights from Monthly plot, From January to October Median of Sales is almost Same. Only Sales are increasing in November and December.</w:t>
      </w:r>
      <w:r w:rsidR="00075DBE" w:rsidRPr="00075DBE">
        <w:t xml:space="preserve"> </w:t>
      </w:r>
      <w:r w:rsidRPr="00075DBE">
        <w:t>In This December Only Sales has Crossed figure of 250 wines.</w:t>
      </w:r>
    </w:p>
    <w:p w14:paraId="2509AB86" w14:textId="7F05FBAF" w:rsidR="0024555E" w:rsidRDefault="0024555E" w:rsidP="00A33845">
      <w:pPr>
        <w:rPr>
          <w:b/>
          <w:bCs/>
        </w:rPr>
      </w:pPr>
    </w:p>
    <w:p w14:paraId="239557C5" w14:textId="3354E953" w:rsidR="0024555E" w:rsidRDefault="0024555E" w:rsidP="00A33845">
      <w:pPr>
        <w:rPr>
          <w:b/>
          <w:bCs/>
        </w:rPr>
      </w:pPr>
    </w:p>
    <w:p w14:paraId="4B38CD78" w14:textId="6F7DB1FD" w:rsidR="0024555E" w:rsidRDefault="0024555E" w:rsidP="00A33845">
      <w:pPr>
        <w:rPr>
          <w:b/>
          <w:bCs/>
        </w:rPr>
      </w:pPr>
      <w:r w:rsidRPr="00075DBE">
        <w:rPr>
          <w:noProof/>
          <w:bdr w:val="single" w:sz="8" w:space="0" w:color="auto"/>
        </w:rPr>
        <w:drawing>
          <wp:inline distT="0" distB="0" distL="0" distR="0" wp14:anchorId="6CC10535" wp14:editId="0B803267">
            <wp:extent cx="6337300" cy="25654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7300" cy="2565400"/>
                    </a:xfrm>
                    <a:prstGeom prst="rect">
                      <a:avLst/>
                    </a:prstGeom>
                  </pic:spPr>
                </pic:pic>
              </a:graphicData>
            </a:graphic>
          </wp:inline>
        </w:drawing>
      </w:r>
    </w:p>
    <w:p w14:paraId="442232C4" w14:textId="316B7D2D" w:rsidR="0024555E" w:rsidRDefault="0024555E" w:rsidP="00A33845">
      <w:pPr>
        <w:rPr>
          <w:b/>
          <w:bCs/>
        </w:rPr>
      </w:pPr>
    </w:p>
    <w:p w14:paraId="03ADF5A7" w14:textId="103B9A2D" w:rsidR="0024555E" w:rsidRDefault="0024555E" w:rsidP="00A33845">
      <w:pPr>
        <w:rPr>
          <w:b/>
          <w:bCs/>
        </w:rPr>
      </w:pPr>
      <w:r>
        <w:rPr>
          <w:b/>
          <w:bCs/>
        </w:rPr>
        <w:t>Highlight The maximum sales:</w:t>
      </w:r>
    </w:p>
    <w:p w14:paraId="59966C70" w14:textId="54E821B8" w:rsidR="0024555E" w:rsidRDefault="0024555E" w:rsidP="00A33845">
      <w:pPr>
        <w:rPr>
          <w:b/>
          <w:bCs/>
        </w:rPr>
      </w:pPr>
      <w:r w:rsidRPr="00075DBE">
        <w:rPr>
          <w:noProof/>
          <w:bdr w:val="single" w:sz="8" w:space="0" w:color="auto"/>
        </w:rPr>
        <w:drawing>
          <wp:inline distT="0" distB="0" distL="0" distR="0" wp14:anchorId="7A2C8593" wp14:editId="3FFED1DF">
            <wp:extent cx="6343650" cy="2877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3650" cy="2877820"/>
                    </a:xfrm>
                    <a:prstGeom prst="rect">
                      <a:avLst/>
                    </a:prstGeom>
                  </pic:spPr>
                </pic:pic>
              </a:graphicData>
            </a:graphic>
          </wp:inline>
        </w:drawing>
      </w:r>
    </w:p>
    <w:p w14:paraId="577A2061" w14:textId="1D6A2D09" w:rsidR="0024555E" w:rsidRPr="00075DBE" w:rsidRDefault="0024555E" w:rsidP="00A33845">
      <w:r w:rsidRPr="00075DBE">
        <w:t>1980 and 1981 are only Two years where Sales are Highest, But from this point the sales has decreased.</w:t>
      </w:r>
    </w:p>
    <w:p w14:paraId="0D4E6DC4" w14:textId="14D5BFBA" w:rsidR="0024555E" w:rsidRDefault="0024555E" w:rsidP="00A33845">
      <w:pPr>
        <w:rPr>
          <w:rFonts w:ascii="Helvetica" w:hAnsi="Helvetica" w:cs="Helvetica"/>
          <w:color w:val="000000"/>
          <w:sz w:val="21"/>
          <w:szCs w:val="21"/>
          <w:shd w:val="clear" w:color="auto" w:fill="FFFFFF"/>
        </w:rPr>
      </w:pPr>
    </w:p>
    <w:p w14:paraId="6728F149" w14:textId="28BD743F" w:rsidR="0024555E" w:rsidRDefault="0024555E" w:rsidP="00A33845">
      <w:pPr>
        <w:rPr>
          <w:rFonts w:ascii="Helvetica" w:hAnsi="Helvetica" w:cs="Helvetica"/>
          <w:color w:val="000000"/>
          <w:sz w:val="21"/>
          <w:szCs w:val="21"/>
          <w:shd w:val="clear" w:color="auto" w:fill="FFFFFF"/>
        </w:rPr>
      </w:pPr>
    </w:p>
    <w:p w14:paraId="66A3914B" w14:textId="70D94206" w:rsidR="0024555E" w:rsidRDefault="0024555E" w:rsidP="00A33845">
      <w:pPr>
        <w:rPr>
          <w:rFonts w:ascii="Helvetica" w:hAnsi="Helvetica" w:cs="Helvetica"/>
          <w:color w:val="000000"/>
          <w:sz w:val="21"/>
          <w:szCs w:val="21"/>
          <w:shd w:val="clear" w:color="auto" w:fill="FFFFFF"/>
        </w:rPr>
      </w:pPr>
    </w:p>
    <w:p w14:paraId="59C6DE22" w14:textId="77777777" w:rsidR="00075DBE" w:rsidRPr="00075DBE" w:rsidRDefault="00075DBE" w:rsidP="00A33845"/>
    <w:p w14:paraId="0F1301E4" w14:textId="402EE3D0" w:rsidR="0024555E" w:rsidRPr="00075DBE" w:rsidRDefault="0024555E" w:rsidP="00A33845">
      <w:r w:rsidRPr="00075DBE">
        <w:t>The orange line is for December month, It is Alienated from Other lines.</w:t>
      </w:r>
    </w:p>
    <w:p w14:paraId="0C0F78C5" w14:textId="61E679C7" w:rsidR="0024555E" w:rsidRDefault="0024555E" w:rsidP="00A33845">
      <w:pPr>
        <w:rPr>
          <w:b/>
          <w:bCs/>
        </w:rPr>
      </w:pPr>
      <w:r w:rsidRPr="006545AC">
        <w:rPr>
          <w:noProof/>
          <w:bdr w:val="single" w:sz="8" w:space="0" w:color="auto"/>
        </w:rPr>
        <w:drawing>
          <wp:inline distT="0" distB="0" distL="0" distR="0" wp14:anchorId="2B42304B" wp14:editId="6C9F3FAF">
            <wp:extent cx="6299200" cy="267652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200" cy="2676525"/>
                    </a:xfrm>
                    <a:prstGeom prst="rect">
                      <a:avLst/>
                    </a:prstGeom>
                  </pic:spPr>
                </pic:pic>
              </a:graphicData>
            </a:graphic>
          </wp:inline>
        </w:drawing>
      </w:r>
    </w:p>
    <w:p w14:paraId="61DAB19D" w14:textId="121F9EA3" w:rsidR="0024555E" w:rsidRDefault="0024555E" w:rsidP="00A33845">
      <w:pPr>
        <w:rPr>
          <w:b/>
          <w:bCs/>
        </w:rPr>
      </w:pPr>
    </w:p>
    <w:p w14:paraId="621598E5" w14:textId="6E64EADD" w:rsidR="0024555E" w:rsidRDefault="0024555E" w:rsidP="00A33845">
      <w:pPr>
        <w:rPr>
          <w:b/>
          <w:bCs/>
        </w:rPr>
      </w:pPr>
      <w:r w:rsidRPr="0024555E">
        <w:rPr>
          <w:b/>
          <w:bCs/>
        </w:rPr>
        <w:t>Empirical Cumulative Distribution.</w:t>
      </w:r>
    </w:p>
    <w:p w14:paraId="30932523" w14:textId="18047C12" w:rsidR="0024555E" w:rsidRDefault="0024555E" w:rsidP="00A33845">
      <w:pPr>
        <w:rPr>
          <w:b/>
          <w:bCs/>
        </w:rPr>
      </w:pPr>
    </w:p>
    <w:p w14:paraId="3EF29406" w14:textId="566EC10A" w:rsidR="0024555E" w:rsidRPr="0024555E" w:rsidRDefault="0024555E" w:rsidP="00A33845">
      <w:pPr>
        <w:rPr>
          <w:b/>
          <w:bCs/>
          <w:sz w:val="24"/>
          <w:szCs w:val="24"/>
        </w:rPr>
      </w:pPr>
      <w:r w:rsidRPr="00C52AB4">
        <w:rPr>
          <w:noProof/>
          <w:bdr w:val="single" w:sz="8" w:space="0" w:color="auto"/>
        </w:rPr>
        <w:drawing>
          <wp:inline distT="0" distB="0" distL="0" distR="0" wp14:anchorId="71F0707A" wp14:editId="0605EF9A">
            <wp:extent cx="4933950" cy="271889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0790" cy="2733687"/>
                    </a:xfrm>
                    <a:prstGeom prst="rect">
                      <a:avLst/>
                    </a:prstGeom>
                  </pic:spPr>
                </pic:pic>
              </a:graphicData>
            </a:graphic>
          </wp:inline>
        </w:drawing>
      </w:r>
    </w:p>
    <w:p w14:paraId="7C003D0F" w14:textId="067992A0" w:rsidR="0024555E" w:rsidRPr="006545AC" w:rsidRDefault="0024555E" w:rsidP="00A33845">
      <w:r w:rsidRPr="006545AC">
        <w:t>This particular graph tells us what percentage of data points refer to what number of Sales. 50% o</w:t>
      </w:r>
      <w:r w:rsidR="008446F8" w:rsidRPr="006545AC">
        <w:t>f</w:t>
      </w:r>
      <w:r w:rsidRPr="006545AC">
        <w:t xml:space="preserve"> the sales are below 100. Maximum sales is close 260.</w:t>
      </w:r>
    </w:p>
    <w:p w14:paraId="00FAB6EE" w14:textId="2D4881C8" w:rsidR="004766D5" w:rsidRDefault="004766D5" w:rsidP="00A33845">
      <w:pPr>
        <w:rPr>
          <w:rFonts w:ascii="Helvetica" w:hAnsi="Helvetica" w:cs="Helvetica"/>
          <w:color w:val="000000"/>
          <w:sz w:val="21"/>
          <w:szCs w:val="21"/>
          <w:shd w:val="clear" w:color="auto" w:fill="FFFFFF"/>
        </w:rPr>
      </w:pPr>
    </w:p>
    <w:p w14:paraId="77D235B7" w14:textId="5E0D6F1D" w:rsidR="004766D5" w:rsidRDefault="004766D5" w:rsidP="00A33845">
      <w:pPr>
        <w:rPr>
          <w:b/>
          <w:bCs/>
        </w:rPr>
      </w:pPr>
    </w:p>
    <w:p w14:paraId="446C9350" w14:textId="77777777" w:rsidR="004766D5" w:rsidRDefault="004766D5" w:rsidP="00A33845">
      <w:pPr>
        <w:rPr>
          <w:b/>
          <w:bCs/>
        </w:rPr>
      </w:pPr>
    </w:p>
    <w:p w14:paraId="1DE54509" w14:textId="0A0DEA51" w:rsidR="0024555E" w:rsidRDefault="004766D5" w:rsidP="00A33845">
      <w:pPr>
        <w:rPr>
          <w:b/>
          <w:bCs/>
        </w:rPr>
      </w:pPr>
      <w:r w:rsidRPr="004766D5">
        <w:rPr>
          <w:b/>
          <w:bCs/>
        </w:rPr>
        <w:t xml:space="preserve">Plot </w:t>
      </w:r>
      <w:r>
        <w:rPr>
          <w:b/>
          <w:bCs/>
        </w:rPr>
        <w:t>of</w:t>
      </w:r>
      <w:r w:rsidRPr="004766D5">
        <w:rPr>
          <w:b/>
          <w:bCs/>
        </w:rPr>
        <w:t xml:space="preserve"> average Sales per month and the month on month percentage change of Sales.</w:t>
      </w:r>
    </w:p>
    <w:p w14:paraId="52E2CBB7" w14:textId="61ADFE59" w:rsidR="004766D5" w:rsidRDefault="004766D5" w:rsidP="00A33845">
      <w:pPr>
        <w:rPr>
          <w:b/>
          <w:bCs/>
        </w:rPr>
      </w:pPr>
    </w:p>
    <w:p w14:paraId="6B03987C" w14:textId="29E30AEB" w:rsidR="004766D5" w:rsidRDefault="006472AC" w:rsidP="00A33845">
      <w:pPr>
        <w:rPr>
          <w:b/>
          <w:bCs/>
        </w:rPr>
      </w:pPr>
      <w:r w:rsidRPr="00C52AB4">
        <w:rPr>
          <w:noProof/>
          <w:bdr w:val="single" w:sz="8" w:space="0" w:color="auto"/>
        </w:rPr>
        <w:drawing>
          <wp:inline distT="0" distB="0" distL="0" distR="0" wp14:anchorId="012013AE" wp14:editId="36C6815C">
            <wp:extent cx="6324600" cy="3586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4600" cy="3586480"/>
                    </a:xfrm>
                    <a:prstGeom prst="rect">
                      <a:avLst/>
                    </a:prstGeom>
                  </pic:spPr>
                </pic:pic>
              </a:graphicData>
            </a:graphic>
          </wp:inline>
        </w:drawing>
      </w:r>
    </w:p>
    <w:p w14:paraId="06269997" w14:textId="11DEDC86" w:rsidR="006472AC" w:rsidRDefault="006472AC" w:rsidP="00A33845">
      <w:pPr>
        <w:rPr>
          <w:b/>
          <w:bCs/>
        </w:rPr>
      </w:pPr>
    </w:p>
    <w:p w14:paraId="2DBEA9AB" w14:textId="79A49947" w:rsidR="006472AC" w:rsidRPr="006545AC" w:rsidRDefault="006472AC" w:rsidP="00A33845">
      <w:r w:rsidRPr="006545AC">
        <w:t>In This plots we can see there is drastic change at the end of every year.</w:t>
      </w:r>
    </w:p>
    <w:p w14:paraId="3A992C42" w14:textId="7EA46915" w:rsidR="007F0BD1" w:rsidRDefault="007F0BD1" w:rsidP="00A33845">
      <w:pPr>
        <w:rPr>
          <w:b/>
          <w:bCs/>
        </w:rPr>
      </w:pPr>
    </w:p>
    <w:p w14:paraId="0460406C" w14:textId="7B941106" w:rsidR="006C4A74" w:rsidRDefault="006C4A74" w:rsidP="00A33845">
      <w:pPr>
        <w:rPr>
          <w:b/>
          <w:bCs/>
        </w:rPr>
      </w:pPr>
    </w:p>
    <w:p w14:paraId="7A5E104F" w14:textId="05A48DBB" w:rsidR="006C4A74" w:rsidRDefault="006C4A74" w:rsidP="00A33845">
      <w:pPr>
        <w:rPr>
          <w:b/>
          <w:bCs/>
        </w:rPr>
      </w:pPr>
    </w:p>
    <w:p w14:paraId="14DDE91F" w14:textId="204507DB" w:rsidR="006C4A74" w:rsidRDefault="006C4A74" w:rsidP="00A33845">
      <w:pPr>
        <w:rPr>
          <w:b/>
          <w:bCs/>
        </w:rPr>
      </w:pPr>
    </w:p>
    <w:p w14:paraId="134B1BE0" w14:textId="43792682" w:rsidR="006C4A74" w:rsidRDefault="006C4A74" w:rsidP="00A33845">
      <w:pPr>
        <w:rPr>
          <w:b/>
          <w:bCs/>
        </w:rPr>
      </w:pPr>
    </w:p>
    <w:p w14:paraId="19C723AB" w14:textId="07B013D1" w:rsidR="006C4A74" w:rsidRDefault="006C4A74" w:rsidP="00A33845">
      <w:pPr>
        <w:rPr>
          <w:b/>
          <w:bCs/>
        </w:rPr>
      </w:pPr>
    </w:p>
    <w:p w14:paraId="08F4F15A" w14:textId="37DBB48E" w:rsidR="006C4A74" w:rsidRDefault="006C4A74" w:rsidP="00A33845">
      <w:pPr>
        <w:rPr>
          <w:b/>
          <w:bCs/>
        </w:rPr>
      </w:pPr>
    </w:p>
    <w:p w14:paraId="02AA8188" w14:textId="6237FEFE" w:rsidR="006C4A74" w:rsidRDefault="006C4A74" w:rsidP="00A33845">
      <w:pPr>
        <w:rPr>
          <w:b/>
          <w:bCs/>
        </w:rPr>
      </w:pPr>
    </w:p>
    <w:p w14:paraId="193E4625" w14:textId="0515CB31" w:rsidR="006C4A74" w:rsidRDefault="006C4A74" w:rsidP="00A33845">
      <w:pPr>
        <w:rPr>
          <w:b/>
          <w:bCs/>
        </w:rPr>
      </w:pPr>
    </w:p>
    <w:p w14:paraId="718534C3" w14:textId="77777777" w:rsidR="006C4A74" w:rsidRPr="007F0BD1" w:rsidRDefault="006C4A74" w:rsidP="00A33845">
      <w:pPr>
        <w:rPr>
          <w:b/>
          <w:bCs/>
        </w:rPr>
      </w:pPr>
    </w:p>
    <w:p w14:paraId="0662AE2B" w14:textId="77777777" w:rsidR="007F0BD1" w:rsidRPr="007F0BD1" w:rsidRDefault="007F0BD1" w:rsidP="007F0BD1">
      <w:pPr>
        <w:pStyle w:val="Heading3"/>
        <w:shd w:val="clear" w:color="auto" w:fill="FFFFFF"/>
        <w:spacing w:before="186"/>
        <w:rPr>
          <w:rFonts w:asciiTheme="minorHAnsi" w:eastAsiaTheme="minorHAnsi" w:hAnsiTheme="minorHAnsi" w:cstheme="minorBidi"/>
          <w:b/>
          <w:bCs/>
          <w:color w:val="595959" w:themeColor="text1" w:themeTint="A6"/>
          <w:sz w:val="22"/>
          <w:szCs w:val="22"/>
        </w:rPr>
      </w:pPr>
      <w:r w:rsidRPr="007F0BD1">
        <w:rPr>
          <w:rFonts w:asciiTheme="minorHAnsi" w:eastAsiaTheme="minorHAnsi" w:hAnsiTheme="minorHAnsi" w:cstheme="minorBidi"/>
          <w:b/>
          <w:bCs/>
          <w:color w:val="595959" w:themeColor="text1" w:themeTint="A6"/>
          <w:sz w:val="22"/>
          <w:szCs w:val="22"/>
        </w:rPr>
        <w:t>Decompose the Time Series and plot the different components.</w:t>
      </w:r>
    </w:p>
    <w:p w14:paraId="3DB81E8C" w14:textId="09884641" w:rsidR="007F0BD1" w:rsidRDefault="007F0BD1" w:rsidP="00A33845">
      <w:pPr>
        <w:rPr>
          <w:rFonts w:ascii="Helvetica" w:hAnsi="Helvetica" w:cs="Helvetica"/>
          <w:color w:val="000000"/>
          <w:sz w:val="21"/>
          <w:szCs w:val="21"/>
          <w:shd w:val="clear" w:color="auto" w:fill="FFFFFF"/>
        </w:rPr>
      </w:pPr>
    </w:p>
    <w:p w14:paraId="4BFBD37A" w14:textId="341B1AC8" w:rsidR="006C4A74" w:rsidRPr="006545AC" w:rsidRDefault="006C4A74" w:rsidP="00A33845">
      <w:r w:rsidRPr="006545AC">
        <w:t>Additive Decomposition:</w:t>
      </w:r>
    </w:p>
    <w:p w14:paraId="0EDF43E6" w14:textId="315C6E8C" w:rsidR="006C4A74" w:rsidRDefault="006C4A74" w:rsidP="00A33845">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187FD1EA" wp14:editId="155C36F9">
            <wp:extent cx="6337300" cy="26873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7300" cy="2687320"/>
                    </a:xfrm>
                    <a:prstGeom prst="rect">
                      <a:avLst/>
                    </a:prstGeom>
                  </pic:spPr>
                </pic:pic>
              </a:graphicData>
            </a:graphic>
          </wp:inline>
        </w:drawing>
      </w:r>
    </w:p>
    <w:p w14:paraId="4209C827" w14:textId="5D4EB41C" w:rsidR="00C93CE7" w:rsidRPr="006545AC" w:rsidRDefault="00C93CE7" w:rsidP="00A33845">
      <w:r w:rsidRPr="006545AC">
        <w:t>From above Additive Decomposition we can see that There is Negative trend and Seasonality is there.residuals are showing patterns, Might me missing some quality Information.</w:t>
      </w:r>
    </w:p>
    <w:p w14:paraId="5398629A" w14:textId="7583B5A2" w:rsidR="006472AC" w:rsidRPr="006545AC" w:rsidRDefault="0074279D" w:rsidP="00A33845">
      <w:r w:rsidRPr="006545AC">
        <w:t>Multiplicative Decomposition:</w:t>
      </w:r>
    </w:p>
    <w:p w14:paraId="58DBFC5D" w14:textId="0A6D6703" w:rsidR="0074279D" w:rsidRDefault="0074279D" w:rsidP="00A33845">
      <w:pPr>
        <w:rPr>
          <w:rFonts w:ascii="Helvetica" w:hAnsi="Helvetica" w:cs="Helvetica"/>
          <w:color w:val="000000"/>
          <w:sz w:val="21"/>
          <w:szCs w:val="21"/>
          <w:shd w:val="clear" w:color="auto" w:fill="FFFFFF"/>
        </w:rPr>
      </w:pPr>
    </w:p>
    <w:p w14:paraId="22158ECC" w14:textId="0D5F27CE" w:rsidR="0074279D" w:rsidRDefault="0074279D" w:rsidP="00A33845">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3B5A84D3" wp14:editId="2ED0A00B">
            <wp:extent cx="6330950" cy="2545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0950" cy="2545080"/>
                    </a:xfrm>
                    <a:prstGeom prst="rect">
                      <a:avLst/>
                    </a:prstGeom>
                  </pic:spPr>
                </pic:pic>
              </a:graphicData>
            </a:graphic>
          </wp:inline>
        </w:drawing>
      </w:r>
    </w:p>
    <w:p w14:paraId="1686B4B3" w14:textId="74BD9752" w:rsidR="0074279D" w:rsidRPr="006545AC" w:rsidRDefault="00C93CE7" w:rsidP="00A33845">
      <w:r w:rsidRPr="006545AC">
        <w:t>For the multiplicative decomposition series, we see that a lot of residuals are located around 1.</w:t>
      </w:r>
    </w:p>
    <w:p w14:paraId="2863134F" w14:textId="7BE8948A" w:rsidR="00C93CE7" w:rsidRPr="006545AC" w:rsidRDefault="00C93CE7" w:rsidP="00A33845"/>
    <w:p w14:paraId="09B79C82" w14:textId="3B2C60DD" w:rsidR="00C93CE7" w:rsidRDefault="00F320F9" w:rsidP="00F320F9">
      <w:r>
        <w:t>We can see the values of trend and Seasonality for Year 1980. In Case of Seasonality it will mostly repeat and In case of  Trend it will keep decreasing overall.</w:t>
      </w:r>
    </w:p>
    <w:p w14:paraId="308CD055" w14:textId="77777777" w:rsidR="00F320F9" w:rsidRPr="00C93CE7" w:rsidRDefault="00F320F9" w:rsidP="00F320F9"/>
    <w:p w14:paraId="37BEAD5E" w14:textId="2B350E29" w:rsidR="00C93CE7" w:rsidRDefault="00D74ADD" w:rsidP="00C93CE7">
      <w:r w:rsidRPr="00C52AB4">
        <w:rPr>
          <w:noProof/>
          <w:bdr w:val="single" w:sz="8" w:space="0" w:color="auto"/>
        </w:rPr>
        <w:drawing>
          <wp:inline distT="0" distB="0" distL="0" distR="0" wp14:anchorId="03088967" wp14:editId="1DB7B204">
            <wp:extent cx="2098675" cy="24598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4678" cy="2466907"/>
                    </a:xfrm>
                    <a:prstGeom prst="rect">
                      <a:avLst/>
                    </a:prstGeom>
                  </pic:spPr>
                </pic:pic>
              </a:graphicData>
            </a:graphic>
          </wp:inline>
        </w:drawing>
      </w:r>
    </w:p>
    <w:p w14:paraId="2D6CF20B" w14:textId="478E5DD9" w:rsidR="00D74ADD" w:rsidRDefault="00D74ADD" w:rsidP="00C93CE7"/>
    <w:p w14:paraId="62C039AB" w14:textId="08B40547" w:rsidR="00C93CE7" w:rsidRDefault="00D74ADD" w:rsidP="00A33845">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34B1D9AE" wp14:editId="5315DC5F">
            <wp:extent cx="2238375" cy="24171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5304" cy="2424680"/>
                    </a:xfrm>
                    <a:prstGeom prst="rect">
                      <a:avLst/>
                    </a:prstGeom>
                  </pic:spPr>
                </pic:pic>
              </a:graphicData>
            </a:graphic>
          </wp:inline>
        </w:drawing>
      </w:r>
    </w:p>
    <w:p w14:paraId="7D3B2352" w14:textId="607A5177" w:rsidR="00D74ADD" w:rsidRDefault="002C34ED" w:rsidP="00A33845">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F9429C8" wp14:editId="75FBA08E">
            <wp:extent cx="2216150" cy="2627531"/>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6928" cy="2628453"/>
                    </a:xfrm>
                    <a:prstGeom prst="rect">
                      <a:avLst/>
                    </a:prstGeom>
                  </pic:spPr>
                </pic:pic>
              </a:graphicData>
            </a:graphic>
          </wp:inline>
        </w:drawing>
      </w:r>
    </w:p>
    <w:p w14:paraId="4C55CF44" w14:textId="77777777" w:rsidR="00D74ADD" w:rsidRDefault="00D74ADD" w:rsidP="00A33845">
      <w:pPr>
        <w:rPr>
          <w:rFonts w:ascii="Helvetica" w:hAnsi="Helvetica" w:cs="Helvetica"/>
          <w:color w:val="000000"/>
          <w:sz w:val="21"/>
          <w:szCs w:val="21"/>
          <w:shd w:val="clear" w:color="auto" w:fill="FFFFFF"/>
        </w:rPr>
      </w:pPr>
    </w:p>
    <w:p w14:paraId="218FE9D4" w14:textId="77777777" w:rsidR="0074279D" w:rsidRDefault="0074279D" w:rsidP="00A33845">
      <w:pPr>
        <w:rPr>
          <w:rFonts w:ascii="Helvetica" w:hAnsi="Helvetica" w:cs="Helvetica"/>
          <w:color w:val="000000"/>
          <w:sz w:val="21"/>
          <w:szCs w:val="21"/>
          <w:shd w:val="clear" w:color="auto" w:fill="FFFFFF"/>
        </w:rPr>
      </w:pPr>
    </w:p>
    <w:p w14:paraId="0E48117A" w14:textId="7DD33C0D" w:rsidR="006472AC" w:rsidRDefault="006472AC" w:rsidP="00A33845">
      <w:pPr>
        <w:rPr>
          <w:rFonts w:ascii="Helvetica" w:hAnsi="Helvetica" w:cs="Helvetica"/>
          <w:color w:val="000000"/>
          <w:sz w:val="21"/>
          <w:szCs w:val="21"/>
          <w:shd w:val="clear" w:color="auto" w:fill="FFFFFF"/>
        </w:rPr>
      </w:pPr>
    </w:p>
    <w:p w14:paraId="2BB3AA8C" w14:textId="26A27F06" w:rsidR="006472AC" w:rsidRDefault="006472AC" w:rsidP="00A33845">
      <w:pPr>
        <w:rPr>
          <w:rFonts w:ascii="Helvetica" w:hAnsi="Helvetica" w:cs="Helvetica"/>
          <w:color w:val="000000"/>
          <w:sz w:val="21"/>
          <w:szCs w:val="21"/>
          <w:shd w:val="clear" w:color="auto" w:fill="FFFFFF"/>
        </w:rPr>
      </w:pPr>
    </w:p>
    <w:p w14:paraId="42EFCB91" w14:textId="046150F9" w:rsidR="006472AC" w:rsidRDefault="006472AC" w:rsidP="00A33845">
      <w:pPr>
        <w:rPr>
          <w:rFonts w:ascii="Helvetica" w:hAnsi="Helvetica" w:cs="Helvetica"/>
          <w:color w:val="000000"/>
          <w:sz w:val="21"/>
          <w:szCs w:val="21"/>
          <w:shd w:val="clear" w:color="auto" w:fill="FFFFFF"/>
        </w:rPr>
      </w:pPr>
    </w:p>
    <w:p w14:paraId="246C0506" w14:textId="5F09833B" w:rsidR="006472AC" w:rsidRDefault="006472AC" w:rsidP="00A33845">
      <w:pPr>
        <w:rPr>
          <w:rFonts w:ascii="Helvetica" w:hAnsi="Helvetica" w:cs="Helvetica"/>
          <w:color w:val="000000"/>
          <w:sz w:val="21"/>
          <w:szCs w:val="21"/>
          <w:shd w:val="clear" w:color="auto" w:fill="FFFFFF"/>
        </w:rPr>
      </w:pPr>
    </w:p>
    <w:p w14:paraId="0AFC564A" w14:textId="0D86FEEC" w:rsidR="006472AC" w:rsidRDefault="006472AC" w:rsidP="00A33845">
      <w:pPr>
        <w:rPr>
          <w:rFonts w:ascii="Helvetica" w:hAnsi="Helvetica" w:cs="Helvetica"/>
          <w:color w:val="000000"/>
          <w:sz w:val="21"/>
          <w:szCs w:val="21"/>
          <w:shd w:val="clear" w:color="auto" w:fill="FFFFFF"/>
        </w:rPr>
      </w:pPr>
    </w:p>
    <w:p w14:paraId="0EEE5364" w14:textId="6801EAE2" w:rsidR="006472AC" w:rsidRDefault="006472AC" w:rsidP="00A33845">
      <w:pPr>
        <w:rPr>
          <w:rFonts w:ascii="Helvetica" w:hAnsi="Helvetica" w:cs="Helvetica"/>
          <w:color w:val="000000"/>
          <w:sz w:val="21"/>
          <w:szCs w:val="21"/>
          <w:shd w:val="clear" w:color="auto" w:fill="FFFFFF"/>
        </w:rPr>
      </w:pPr>
    </w:p>
    <w:p w14:paraId="2C9CCBDA" w14:textId="16452551" w:rsidR="006472AC" w:rsidRDefault="006472AC" w:rsidP="00A33845">
      <w:pPr>
        <w:rPr>
          <w:rFonts w:ascii="Helvetica" w:hAnsi="Helvetica" w:cs="Helvetica"/>
          <w:color w:val="000000"/>
          <w:sz w:val="21"/>
          <w:szCs w:val="21"/>
          <w:shd w:val="clear" w:color="auto" w:fill="FFFFFF"/>
        </w:rPr>
      </w:pPr>
    </w:p>
    <w:p w14:paraId="75B553F6" w14:textId="486305C5" w:rsidR="006472AC" w:rsidRDefault="006472AC" w:rsidP="00A33845">
      <w:pPr>
        <w:rPr>
          <w:rFonts w:ascii="Helvetica" w:hAnsi="Helvetica" w:cs="Helvetica"/>
          <w:color w:val="000000"/>
          <w:sz w:val="21"/>
          <w:szCs w:val="21"/>
          <w:shd w:val="clear" w:color="auto" w:fill="FFFFFF"/>
        </w:rPr>
      </w:pPr>
    </w:p>
    <w:p w14:paraId="19E124B8" w14:textId="6D4A6BA0" w:rsidR="006472AC" w:rsidRDefault="006472AC" w:rsidP="00A33845">
      <w:pPr>
        <w:rPr>
          <w:rFonts w:ascii="Helvetica" w:hAnsi="Helvetica" w:cs="Helvetica"/>
          <w:color w:val="000000"/>
          <w:sz w:val="21"/>
          <w:szCs w:val="21"/>
          <w:shd w:val="clear" w:color="auto" w:fill="FFFFFF"/>
        </w:rPr>
      </w:pPr>
    </w:p>
    <w:p w14:paraId="32D47A83" w14:textId="7A4062AF" w:rsidR="006472AC" w:rsidRDefault="006472AC" w:rsidP="00A33845">
      <w:pPr>
        <w:rPr>
          <w:rFonts w:ascii="Helvetica" w:hAnsi="Helvetica" w:cs="Helvetica"/>
          <w:color w:val="000000"/>
          <w:sz w:val="21"/>
          <w:szCs w:val="21"/>
          <w:shd w:val="clear" w:color="auto" w:fill="FFFFFF"/>
        </w:rPr>
      </w:pPr>
    </w:p>
    <w:p w14:paraId="1316C3F8" w14:textId="77777777" w:rsidR="006472AC" w:rsidRDefault="006472AC" w:rsidP="00A33845">
      <w:pPr>
        <w:rPr>
          <w:b/>
          <w:bCs/>
        </w:rPr>
      </w:pPr>
    </w:p>
    <w:p w14:paraId="69733C6E" w14:textId="77777777" w:rsidR="0024555E" w:rsidRDefault="0024555E" w:rsidP="00A33845">
      <w:pPr>
        <w:rPr>
          <w:b/>
          <w:bCs/>
        </w:rPr>
      </w:pPr>
    </w:p>
    <w:p w14:paraId="1D08D257" w14:textId="77777777" w:rsidR="0024555E" w:rsidRPr="0024555E" w:rsidRDefault="0024555E" w:rsidP="00A33845">
      <w:pPr>
        <w:rPr>
          <w:b/>
          <w:bCs/>
        </w:rPr>
      </w:pPr>
    </w:p>
    <w:p w14:paraId="2F307F1D" w14:textId="6551692A" w:rsidR="00A33845" w:rsidRPr="00A33845" w:rsidRDefault="00A33845" w:rsidP="00A33845">
      <w:pPr>
        <w:rPr>
          <w:b/>
          <w:bCs/>
        </w:rPr>
      </w:pPr>
      <w:r w:rsidRPr="00A33845">
        <w:rPr>
          <w:b/>
          <w:bCs/>
        </w:rPr>
        <w:t xml:space="preserve"> </w:t>
      </w:r>
    </w:p>
    <w:p w14:paraId="62E23423" w14:textId="77777777" w:rsidR="00A33845" w:rsidRDefault="00A33845" w:rsidP="00FA6464"/>
    <w:p w14:paraId="0B8618B6" w14:textId="6441A6B8" w:rsidR="00A33845" w:rsidRDefault="00A33845" w:rsidP="00FA6464"/>
    <w:p w14:paraId="02E91263" w14:textId="77777777" w:rsidR="002C34ED" w:rsidRDefault="002C34ED" w:rsidP="002C34ED">
      <w:pPr>
        <w:pStyle w:val="Heading1"/>
      </w:pPr>
      <w:r w:rsidRPr="00C93CE7">
        <w:t xml:space="preserve">3. </w:t>
      </w:r>
      <w:r w:rsidRPr="00675877">
        <w:t>Split the data into training and test. The test data should start in 1991.</w:t>
      </w:r>
    </w:p>
    <w:p w14:paraId="45A5C0FA" w14:textId="42731218" w:rsidR="002C34ED" w:rsidRDefault="002C34ED" w:rsidP="00FA6464"/>
    <w:p w14:paraId="5389EA0D" w14:textId="432DE664" w:rsidR="002C34ED" w:rsidRPr="00C52AB4" w:rsidRDefault="009B34EF" w:rsidP="00FA6464">
      <w:pPr>
        <w:rPr>
          <w:rFonts w:asciiTheme="majorHAnsi" w:hAnsiTheme="majorHAnsi" w:cs="Helvetica"/>
          <w:color w:val="000000"/>
          <w:shd w:val="clear" w:color="auto" w:fill="FFFFFF"/>
        </w:rPr>
      </w:pPr>
      <w:r w:rsidRPr="00C52AB4">
        <w:rPr>
          <w:rFonts w:asciiTheme="majorHAnsi" w:hAnsiTheme="majorHAnsi" w:cs="Helvetica"/>
          <w:color w:val="000000"/>
          <w:shd w:val="clear" w:color="auto" w:fill="FFFFFF"/>
        </w:rPr>
        <w:t>Training Data is till the end of 1990. Test Data is from the beginning of 1991 to the last time stamp provided.</w:t>
      </w:r>
    </w:p>
    <w:p w14:paraId="52EC5C00" w14:textId="48CA4D98" w:rsidR="009B34EF" w:rsidRDefault="00610A92"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FD5623B" wp14:editId="606CCB90">
            <wp:extent cx="2438624"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0287" cy="2230370"/>
                    </a:xfrm>
                    <a:prstGeom prst="rect">
                      <a:avLst/>
                    </a:prstGeom>
                  </pic:spPr>
                </pic:pic>
              </a:graphicData>
            </a:graphic>
          </wp:inline>
        </w:drawing>
      </w:r>
    </w:p>
    <w:p w14:paraId="140FAAD8" w14:textId="248D41F7" w:rsidR="00610A92" w:rsidRDefault="00610A92"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2AF7BFB8" wp14:editId="28CB912D">
            <wp:extent cx="2330450" cy="20999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0354" cy="2108890"/>
                    </a:xfrm>
                    <a:prstGeom prst="rect">
                      <a:avLst/>
                    </a:prstGeom>
                  </pic:spPr>
                </pic:pic>
              </a:graphicData>
            </a:graphic>
          </wp:inline>
        </w:drawing>
      </w:r>
    </w:p>
    <w:p w14:paraId="5A2879AB" w14:textId="0D12B92F" w:rsidR="00610A92" w:rsidRDefault="003330C2"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F5FC913" wp14:editId="3870F726">
            <wp:extent cx="2089013" cy="201295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2711" cy="2016513"/>
                    </a:xfrm>
                    <a:prstGeom prst="rect">
                      <a:avLst/>
                    </a:prstGeom>
                  </pic:spPr>
                </pic:pic>
              </a:graphicData>
            </a:graphic>
          </wp:inline>
        </w:drawing>
      </w:r>
    </w:p>
    <w:p w14:paraId="2256E923" w14:textId="7B3AABDE" w:rsidR="003330C2" w:rsidRDefault="003330C2" w:rsidP="00FA6464">
      <w:pPr>
        <w:rPr>
          <w:rFonts w:ascii="Helvetica" w:hAnsi="Helvetica" w:cs="Helvetica"/>
          <w:color w:val="000000"/>
          <w:sz w:val="21"/>
          <w:szCs w:val="21"/>
          <w:shd w:val="clear" w:color="auto" w:fill="FFFFFF"/>
        </w:rPr>
      </w:pPr>
    </w:p>
    <w:p w14:paraId="14E060C8" w14:textId="7EED9951" w:rsidR="003330C2" w:rsidRDefault="003330C2" w:rsidP="00FA6464">
      <w:pPr>
        <w:rPr>
          <w:rFonts w:ascii="Helvetica" w:hAnsi="Helvetica" w:cs="Helvetica"/>
          <w:color w:val="000000"/>
          <w:sz w:val="21"/>
          <w:szCs w:val="21"/>
          <w:shd w:val="clear" w:color="auto" w:fill="FFFFFF"/>
        </w:rPr>
      </w:pPr>
    </w:p>
    <w:p w14:paraId="7C1FAF42" w14:textId="04B3415F" w:rsidR="003330C2" w:rsidRDefault="00BD5DCF"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6AC865F" wp14:editId="1DF615E9">
            <wp:extent cx="1901825" cy="2007138"/>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312" cy="2010818"/>
                    </a:xfrm>
                    <a:prstGeom prst="rect">
                      <a:avLst/>
                    </a:prstGeom>
                  </pic:spPr>
                </pic:pic>
              </a:graphicData>
            </a:graphic>
          </wp:inline>
        </w:drawing>
      </w:r>
    </w:p>
    <w:p w14:paraId="6BDF960D" w14:textId="7B8C67EE" w:rsidR="00BD5DCF" w:rsidRDefault="00BD5DCF" w:rsidP="00FA6464">
      <w:pPr>
        <w:rPr>
          <w:rFonts w:ascii="Helvetica" w:hAnsi="Helvetica" w:cs="Helvetica"/>
          <w:color w:val="000000"/>
          <w:sz w:val="21"/>
          <w:szCs w:val="21"/>
          <w:shd w:val="clear" w:color="auto" w:fill="FFFFFF"/>
        </w:rPr>
      </w:pPr>
    </w:p>
    <w:p w14:paraId="547C155D" w14:textId="2E671992" w:rsidR="00BD5DCF" w:rsidRPr="00C52AB4" w:rsidRDefault="00BD5DCF" w:rsidP="00FA6464">
      <w:pPr>
        <w:rPr>
          <w:rFonts w:cs="Helvetica"/>
          <w:color w:val="000000"/>
          <w:shd w:val="clear" w:color="auto" w:fill="FFFFFF"/>
        </w:rPr>
      </w:pPr>
      <w:r w:rsidRPr="00C52AB4">
        <w:rPr>
          <w:rFonts w:cs="Helvetica"/>
          <w:color w:val="000000"/>
          <w:shd w:val="clear" w:color="auto" w:fill="FFFFFF"/>
        </w:rPr>
        <w:t>Shape of Train Data: 132 Rows and 1 Column</w:t>
      </w:r>
    </w:p>
    <w:p w14:paraId="444CB98D" w14:textId="3C2F6E43" w:rsidR="00BD5DCF" w:rsidRPr="00C52AB4" w:rsidRDefault="00BD5DCF" w:rsidP="00FA6464">
      <w:pPr>
        <w:rPr>
          <w:rFonts w:cs="Helvetica"/>
          <w:color w:val="000000"/>
          <w:shd w:val="clear" w:color="auto" w:fill="FFFFFF"/>
        </w:rPr>
      </w:pPr>
      <w:r w:rsidRPr="00C52AB4">
        <w:rPr>
          <w:rFonts w:cs="Helvetica"/>
          <w:color w:val="000000"/>
          <w:shd w:val="clear" w:color="auto" w:fill="FFFFFF"/>
        </w:rPr>
        <w:t>Shape of Test Data : 55 Rows and 1 Column</w:t>
      </w:r>
    </w:p>
    <w:p w14:paraId="71FB5087" w14:textId="02A5C487" w:rsidR="00BD5DCF" w:rsidRDefault="00BD5DCF"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62FFE181" wp14:editId="0D7AF419">
            <wp:extent cx="1190625" cy="695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90625" cy="695325"/>
                    </a:xfrm>
                    <a:prstGeom prst="rect">
                      <a:avLst/>
                    </a:prstGeom>
                  </pic:spPr>
                </pic:pic>
              </a:graphicData>
            </a:graphic>
          </wp:inline>
        </w:drawing>
      </w:r>
    </w:p>
    <w:p w14:paraId="2C712DC2" w14:textId="7BB2F4E5" w:rsidR="00BD5DCF" w:rsidRDefault="00303492" w:rsidP="00FA646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Train data Information:</w:t>
      </w:r>
    </w:p>
    <w:p w14:paraId="1B69F133" w14:textId="7C54C1F3" w:rsidR="00303492" w:rsidRDefault="00303492"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EEE4A2B" wp14:editId="75814C30">
            <wp:extent cx="4943475" cy="18128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8150" cy="1818256"/>
                    </a:xfrm>
                    <a:prstGeom prst="rect">
                      <a:avLst/>
                    </a:prstGeom>
                  </pic:spPr>
                </pic:pic>
              </a:graphicData>
            </a:graphic>
          </wp:inline>
        </w:drawing>
      </w:r>
    </w:p>
    <w:p w14:paraId="5AA17280" w14:textId="30F561CD" w:rsidR="00303492" w:rsidRDefault="00303492" w:rsidP="00FA6464">
      <w:pPr>
        <w:rPr>
          <w:rFonts w:ascii="Helvetica" w:hAnsi="Helvetica" w:cs="Helvetica"/>
          <w:color w:val="000000"/>
          <w:sz w:val="21"/>
          <w:szCs w:val="21"/>
          <w:shd w:val="clear" w:color="auto" w:fill="FFFFFF"/>
        </w:rPr>
      </w:pPr>
    </w:p>
    <w:p w14:paraId="50B5CF03" w14:textId="69D38240" w:rsidR="00186095" w:rsidRDefault="00186095" w:rsidP="00FA6464">
      <w:pPr>
        <w:rPr>
          <w:rFonts w:ascii="Helvetica" w:hAnsi="Helvetica" w:cs="Helvetica"/>
          <w:color w:val="000000"/>
          <w:sz w:val="21"/>
          <w:szCs w:val="21"/>
          <w:shd w:val="clear" w:color="auto" w:fill="FFFFFF"/>
        </w:rPr>
      </w:pPr>
    </w:p>
    <w:p w14:paraId="7238BB1F" w14:textId="056F875B" w:rsidR="00186095" w:rsidRDefault="00186095" w:rsidP="00FA6464">
      <w:pPr>
        <w:rPr>
          <w:rFonts w:ascii="Helvetica" w:hAnsi="Helvetica" w:cs="Helvetica"/>
          <w:color w:val="000000"/>
          <w:sz w:val="21"/>
          <w:szCs w:val="21"/>
          <w:shd w:val="clear" w:color="auto" w:fill="FFFFFF"/>
        </w:rPr>
      </w:pPr>
    </w:p>
    <w:p w14:paraId="22A86189" w14:textId="30B29671" w:rsidR="00186095" w:rsidRDefault="00186095" w:rsidP="00FA6464">
      <w:pPr>
        <w:rPr>
          <w:rFonts w:ascii="Helvetica" w:hAnsi="Helvetica" w:cs="Helvetica"/>
          <w:color w:val="000000"/>
          <w:sz w:val="21"/>
          <w:szCs w:val="21"/>
          <w:shd w:val="clear" w:color="auto" w:fill="FFFFFF"/>
        </w:rPr>
      </w:pPr>
    </w:p>
    <w:p w14:paraId="4E424671" w14:textId="5F952B46" w:rsidR="00186095" w:rsidRDefault="00186095" w:rsidP="00FA6464">
      <w:pPr>
        <w:rPr>
          <w:rFonts w:ascii="Helvetica" w:hAnsi="Helvetica" w:cs="Helvetica"/>
          <w:color w:val="000000"/>
          <w:sz w:val="21"/>
          <w:szCs w:val="21"/>
          <w:shd w:val="clear" w:color="auto" w:fill="FFFFFF"/>
        </w:rPr>
      </w:pPr>
    </w:p>
    <w:p w14:paraId="78AA0E8B" w14:textId="2EFCDCD7" w:rsidR="00186095" w:rsidRDefault="00186095" w:rsidP="00FA6464">
      <w:pPr>
        <w:rPr>
          <w:rFonts w:ascii="Helvetica" w:hAnsi="Helvetica" w:cs="Helvetica"/>
          <w:color w:val="000000"/>
          <w:sz w:val="21"/>
          <w:szCs w:val="21"/>
          <w:shd w:val="clear" w:color="auto" w:fill="FFFFFF"/>
        </w:rPr>
      </w:pPr>
    </w:p>
    <w:p w14:paraId="35B0DEC6" w14:textId="5D5F3462" w:rsidR="00186095" w:rsidRDefault="00186095" w:rsidP="00FA6464">
      <w:pPr>
        <w:rPr>
          <w:rFonts w:ascii="Helvetica" w:hAnsi="Helvetica" w:cs="Helvetica"/>
          <w:color w:val="000000"/>
          <w:sz w:val="21"/>
          <w:szCs w:val="21"/>
          <w:shd w:val="clear" w:color="auto" w:fill="FFFFFF"/>
        </w:rPr>
      </w:pPr>
    </w:p>
    <w:p w14:paraId="4DE205C4" w14:textId="50823EA3" w:rsidR="00186095" w:rsidRPr="00186095" w:rsidRDefault="00186095" w:rsidP="00FA6464">
      <w:pPr>
        <w:rPr>
          <w:rFonts w:ascii="Helvetica" w:hAnsi="Helvetica" w:cs="Helvetica"/>
          <w:b/>
          <w:bCs/>
          <w:color w:val="000000"/>
          <w:sz w:val="21"/>
          <w:szCs w:val="21"/>
          <w:shd w:val="clear" w:color="auto" w:fill="FFFFFF"/>
        </w:rPr>
      </w:pPr>
      <w:r w:rsidRPr="00186095">
        <w:rPr>
          <w:rFonts w:ascii="Helvetica" w:hAnsi="Helvetica" w:cs="Helvetica"/>
          <w:b/>
          <w:bCs/>
          <w:color w:val="000000"/>
          <w:sz w:val="21"/>
          <w:szCs w:val="21"/>
          <w:shd w:val="clear" w:color="auto" w:fill="FFFFFF"/>
        </w:rPr>
        <w:t>Train and Test data plot:</w:t>
      </w:r>
    </w:p>
    <w:p w14:paraId="7BF88543" w14:textId="0BC6787F" w:rsidR="00303492" w:rsidRDefault="00186095"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58096944" wp14:editId="4DEA3511">
            <wp:extent cx="6184900" cy="2604135"/>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4900" cy="2604135"/>
                    </a:xfrm>
                    <a:prstGeom prst="rect">
                      <a:avLst/>
                    </a:prstGeom>
                  </pic:spPr>
                </pic:pic>
              </a:graphicData>
            </a:graphic>
          </wp:inline>
        </w:drawing>
      </w:r>
    </w:p>
    <w:p w14:paraId="3347F85A" w14:textId="77777777" w:rsidR="00BD5DCF" w:rsidRDefault="00BD5DCF" w:rsidP="00FA6464">
      <w:pPr>
        <w:rPr>
          <w:rFonts w:ascii="Helvetica" w:hAnsi="Helvetica" w:cs="Helvetica"/>
          <w:color w:val="000000"/>
          <w:sz w:val="21"/>
          <w:szCs w:val="21"/>
          <w:shd w:val="clear" w:color="auto" w:fill="FFFFFF"/>
        </w:rPr>
      </w:pPr>
    </w:p>
    <w:p w14:paraId="46299099" w14:textId="77777777" w:rsidR="00610A92" w:rsidRDefault="00610A92" w:rsidP="00FA6464">
      <w:pPr>
        <w:rPr>
          <w:rFonts w:ascii="Helvetica" w:hAnsi="Helvetica" w:cs="Helvetica"/>
          <w:color w:val="000000"/>
          <w:sz w:val="21"/>
          <w:szCs w:val="21"/>
          <w:shd w:val="clear" w:color="auto" w:fill="FFFFFF"/>
        </w:rPr>
      </w:pPr>
    </w:p>
    <w:p w14:paraId="0A669473" w14:textId="02C0A82A" w:rsidR="00A33845" w:rsidRDefault="00A33845" w:rsidP="00FA6464"/>
    <w:p w14:paraId="3400041D" w14:textId="7FAA907E" w:rsidR="00D30E62" w:rsidRDefault="00D30E62" w:rsidP="00FA6464"/>
    <w:p w14:paraId="4D763F50" w14:textId="4C67BE8C" w:rsidR="00D30E62" w:rsidRDefault="00D30E62" w:rsidP="00FA6464"/>
    <w:p w14:paraId="4305DC92" w14:textId="52EBB377" w:rsidR="00D30E62" w:rsidRDefault="00D30E62" w:rsidP="00FA6464"/>
    <w:p w14:paraId="3750C1AF" w14:textId="30232E2B" w:rsidR="00D30E62" w:rsidRDefault="00D30E62" w:rsidP="00FA6464"/>
    <w:p w14:paraId="50AEE80F" w14:textId="61096961" w:rsidR="00D30E62" w:rsidRDefault="00D30E62" w:rsidP="00FA6464"/>
    <w:p w14:paraId="411C9796" w14:textId="00F03E2C" w:rsidR="00D30E62" w:rsidRDefault="00D30E62" w:rsidP="00FA6464"/>
    <w:p w14:paraId="1B8DC7F2" w14:textId="293C5DF7" w:rsidR="00D30E62" w:rsidRDefault="00D30E62" w:rsidP="00FA6464"/>
    <w:p w14:paraId="0BEDA3EA" w14:textId="36B5F54E" w:rsidR="00D30E62" w:rsidRDefault="00D30E62" w:rsidP="00FA6464"/>
    <w:p w14:paraId="7D907062" w14:textId="29346D38" w:rsidR="00D30E62" w:rsidRDefault="00D30E62" w:rsidP="00FA6464"/>
    <w:p w14:paraId="5B4EBC82" w14:textId="76A2A5C8" w:rsidR="00D30E62" w:rsidRDefault="00D30E62" w:rsidP="00FA6464"/>
    <w:p w14:paraId="58BEF2B3" w14:textId="30719F69" w:rsidR="00D30E62" w:rsidRDefault="00D30E62" w:rsidP="00FA6464"/>
    <w:p w14:paraId="11FD4595" w14:textId="3C630EB7" w:rsidR="00D30E62" w:rsidRDefault="00D30E62" w:rsidP="00FA6464"/>
    <w:p w14:paraId="3F38550D" w14:textId="6F23B401" w:rsidR="00D30E62" w:rsidRDefault="00D30E62" w:rsidP="00FA6464"/>
    <w:p w14:paraId="47BD73DD" w14:textId="4A12B588" w:rsidR="00D30E62" w:rsidRDefault="00D30E62" w:rsidP="00FA6464"/>
    <w:p w14:paraId="406FD5B1" w14:textId="222A0EE8" w:rsidR="00D30E62" w:rsidRDefault="00D30E62" w:rsidP="00D30E62">
      <w:pPr>
        <w:pStyle w:val="Heading1"/>
      </w:pPr>
      <w:r w:rsidRPr="00D30E62">
        <w:t>4.Build various exponential smoothing models on the training data and evaluate the model using RMSE on the test data. Other models such as regression,naïve forecast models and simple average models. should also be built on the training data and check the performance on the test data using RMSE</w:t>
      </w:r>
      <w:r>
        <w:t>.</w:t>
      </w:r>
    </w:p>
    <w:p w14:paraId="428AA80F" w14:textId="120E63EB" w:rsidR="00D30E62" w:rsidRDefault="00D30E62" w:rsidP="00D30E62"/>
    <w:p w14:paraId="4D1BDF26" w14:textId="414C9829" w:rsidR="00A45203" w:rsidRDefault="00A45203" w:rsidP="00D30E62"/>
    <w:p w14:paraId="32763131" w14:textId="7B49E589" w:rsidR="00A45203" w:rsidRDefault="00A45203" w:rsidP="00D30E62"/>
    <w:p w14:paraId="5CF7B693" w14:textId="2623FE58" w:rsidR="00A45203" w:rsidRDefault="00A45203" w:rsidP="00D30E62"/>
    <w:p w14:paraId="4DE140BF" w14:textId="557DC3DD" w:rsidR="00A45203" w:rsidRDefault="00A45203" w:rsidP="00D30E62"/>
    <w:p w14:paraId="54CFE560" w14:textId="469F89E3" w:rsidR="00A45203" w:rsidRDefault="00A45203" w:rsidP="00D30E62"/>
    <w:p w14:paraId="7179A686" w14:textId="62F65372" w:rsidR="00A45203" w:rsidRDefault="00A45203" w:rsidP="00D30E62"/>
    <w:p w14:paraId="1EEC247E" w14:textId="6440B4B6" w:rsidR="00A45203" w:rsidRDefault="00A45203" w:rsidP="00D30E62"/>
    <w:p w14:paraId="21619A23" w14:textId="3862F965" w:rsidR="00A45203" w:rsidRDefault="00A45203" w:rsidP="00D30E62"/>
    <w:p w14:paraId="480678E0" w14:textId="3B57F368" w:rsidR="00A45203" w:rsidRDefault="00A45203" w:rsidP="00D30E62"/>
    <w:p w14:paraId="3821A1F1" w14:textId="7D4E6720" w:rsidR="00A45203" w:rsidRDefault="00A45203" w:rsidP="00D30E62"/>
    <w:p w14:paraId="43D728E4" w14:textId="30488CD1" w:rsidR="00A45203" w:rsidRDefault="00A45203" w:rsidP="00D30E62"/>
    <w:p w14:paraId="6A4F0D88" w14:textId="75C711EA" w:rsidR="00A45203" w:rsidRDefault="00A45203" w:rsidP="00D30E62"/>
    <w:p w14:paraId="71073358" w14:textId="3C49A231" w:rsidR="00A45203" w:rsidRDefault="00A45203" w:rsidP="00D30E62"/>
    <w:p w14:paraId="6FE008F1" w14:textId="00C3E8E9" w:rsidR="00A45203" w:rsidRDefault="00A45203" w:rsidP="00D30E62"/>
    <w:p w14:paraId="76CAE0B9" w14:textId="601C0E3F" w:rsidR="00A45203" w:rsidRDefault="00A45203" w:rsidP="00D30E62"/>
    <w:p w14:paraId="2F5B61A0" w14:textId="5FBD0FB0" w:rsidR="00A45203" w:rsidRDefault="00A45203" w:rsidP="00D30E62"/>
    <w:p w14:paraId="730FC799" w14:textId="3F6931AB" w:rsidR="00A45203" w:rsidRDefault="00A45203" w:rsidP="00D30E62"/>
    <w:p w14:paraId="41A334FA" w14:textId="2D343C14" w:rsidR="00A45203" w:rsidRDefault="00A45203" w:rsidP="00D30E62"/>
    <w:p w14:paraId="180885A9" w14:textId="77777777" w:rsidR="00A45203" w:rsidRDefault="00A45203" w:rsidP="00D30E62"/>
    <w:p w14:paraId="6BD3F1BD" w14:textId="5F6AA752" w:rsidR="0085314F" w:rsidRDefault="0085314F" w:rsidP="0085314F">
      <w:pPr>
        <w:pStyle w:val="Heading4"/>
        <w:shd w:val="clear" w:color="auto" w:fill="FFFFFF"/>
        <w:spacing w:before="240"/>
        <w:rPr>
          <w:rFonts w:ascii="Helvetica" w:hAnsi="Helvetica" w:cs="Helvetica"/>
          <w:b/>
          <w:bCs/>
          <w:color w:val="000000"/>
          <w:sz w:val="21"/>
          <w:szCs w:val="21"/>
        </w:rPr>
      </w:pPr>
      <w:r w:rsidRPr="0085314F">
        <w:rPr>
          <w:rFonts w:ascii="Helvetica" w:hAnsi="Helvetica" w:cs="Helvetica"/>
          <w:b/>
          <w:bCs/>
          <w:color w:val="000000"/>
          <w:sz w:val="21"/>
          <w:szCs w:val="21"/>
        </w:rPr>
        <w:t>1.Simple Exponential Smoothing</w:t>
      </w:r>
    </w:p>
    <w:p w14:paraId="19A1D0F4" w14:textId="6FD9E426" w:rsidR="0085314F" w:rsidRDefault="0085314F" w:rsidP="0085314F"/>
    <w:p w14:paraId="151278E6" w14:textId="65ECBAFD" w:rsidR="0085314F" w:rsidRDefault="0085314F" w:rsidP="0085314F">
      <w:r>
        <w:t>We have created the test and train data for the upcoming Models.</w:t>
      </w:r>
    </w:p>
    <w:p w14:paraId="45CE7BD0" w14:textId="78F0D46B" w:rsidR="0085314F" w:rsidRDefault="00923FA4" w:rsidP="0085314F">
      <w:r>
        <w:t>First we will create model on train Data, will test model performance on Test Data.</w:t>
      </w:r>
    </w:p>
    <w:p w14:paraId="01E5C40E" w14:textId="19C6D2B9" w:rsidR="00923FA4" w:rsidRDefault="00140DE1" w:rsidP="0085314F">
      <w:r>
        <w:t xml:space="preserve">The </w:t>
      </w:r>
      <w:r w:rsidR="00650DA5">
        <w:t xml:space="preserve">Test data predictions </w:t>
      </w:r>
      <w:r w:rsidR="008B6627">
        <w:t>for first 5 rows:</w:t>
      </w:r>
    </w:p>
    <w:p w14:paraId="6A51A206" w14:textId="4D2CB08C" w:rsidR="0085314F" w:rsidRDefault="008B6627" w:rsidP="0085314F">
      <w:r w:rsidRPr="00C52AB4">
        <w:rPr>
          <w:noProof/>
          <w:bdr w:val="single" w:sz="8" w:space="0" w:color="auto"/>
        </w:rPr>
        <w:drawing>
          <wp:inline distT="0" distB="0" distL="0" distR="0" wp14:anchorId="71CF52B1" wp14:editId="51DAAD06">
            <wp:extent cx="1943536" cy="188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7420" cy="1889719"/>
                    </a:xfrm>
                    <a:prstGeom prst="rect">
                      <a:avLst/>
                    </a:prstGeom>
                  </pic:spPr>
                </pic:pic>
              </a:graphicData>
            </a:graphic>
          </wp:inline>
        </w:drawing>
      </w:r>
    </w:p>
    <w:p w14:paraId="467DBDE1" w14:textId="60EA4477" w:rsidR="008B6627" w:rsidRDefault="008B6627" w:rsidP="0085314F"/>
    <w:p w14:paraId="1651805F" w14:textId="47E21516" w:rsidR="008B6627" w:rsidRDefault="008B6627" w:rsidP="0085314F">
      <w:r w:rsidRPr="008B6627">
        <w:t>Plotting on both the Training and Test data</w:t>
      </w:r>
      <w:r>
        <w:t>:</w:t>
      </w:r>
    </w:p>
    <w:p w14:paraId="474FD165" w14:textId="0A0F2120" w:rsidR="008B6627" w:rsidRDefault="0049273A" w:rsidP="0085314F">
      <w:r w:rsidRPr="00C52AB4">
        <w:rPr>
          <w:noProof/>
          <w:bdr w:val="single" w:sz="8" w:space="0" w:color="auto"/>
        </w:rPr>
        <w:drawing>
          <wp:inline distT="0" distB="0" distL="0" distR="0" wp14:anchorId="6125344B" wp14:editId="54884014">
            <wp:extent cx="5499100" cy="2842838"/>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125" cy="2846987"/>
                    </a:xfrm>
                    <a:prstGeom prst="rect">
                      <a:avLst/>
                    </a:prstGeom>
                  </pic:spPr>
                </pic:pic>
              </a:graphicData>
            </a:graphic>
          </wp:inline>
        </w:drawing>
      </w:r>
    </w:p>
    <w:p w14:paraId="017684A6" w14:textId="313CBAC3" w:rsidR="0049273A" w:rsidRDefault="0049273A" w:rsidP="0085314F"/>
    <w:p w14:paraId="01D59D31" w14:textId="7AFC1150" w:rsidR="00A45203" w:rsidRDefault="00A45203" w:rsidP="0085314F"/>
    <w:p w14:paraId="33312E94" w14:textId="00D4A3FC" w:rsidR="00A45203" w:rsidRDefault="00A45203" w:rsidP="0085314F"/>
    <w:p w14:paraId="78A3A135" w14:textId="77777777" w:rsidR="00A45203" w:rsidRDefault="00A45203" w:rsidP="0085314F"/>
    <w:p w14:paraId="75707994" w14:textId="74E91C71" w:rsidR="00007471" w:rsidRDefault="00007471" w:rsidP="00007471">
      <w:pPr>
        <w:pStyle w:val="Heading5"/>
        <w:shd w:val="clear" w:color="auto" w:fill="FFFFFF"/>
        <w:spacing w:before="240"/>
        <w:rPr>
          <w:rFonts w:ascii="Helvetica" w:hAnsi="Helvetica" w:cs="Helvetica"/>
          <w:b/>
          <w:bCs/>
          <w:i/>
          <w:iCs/>
          <w:color w:val="000000"/>
          <w:sz w:val="21"/>
          <w:szCs w:val="21"/>
        </w:rPr>
      </w:pPr>
      <w:r w:rsidRPr="00007471">
        <w:rPr>
          <w:rFonts w:ascii="Helvetica" w:hAnsi="Helvetica" w:cs="Helvetica"/>
          <w:b/>
          <w:bCs/>
          <w:i/>
          <w:iCs/>
          <w:color w:val="000000"/>
          <w:sz w:val="21"/>
          <w:szCs w:val="21"/>
        </w:rPr>
        <w:t xml:space="preserve">Model Evaluation for </w:t>
      </w:r>
      <w:r w:rsidRPr="00007471">
        <w:rPr>
          <w:rFonts w:ascii="Cambria Math" w:hAnsi="Cambria Math" w:cs="Cambria Math"/>
          <w:b/>
          <w:bCs/>
          <w:i/>
          <w:iCs/>
          <w:color w:val="000000"/>
          <w:sz w:val="21"/>
          <w:szCs w:val="21"/>
        </w:rPr>
        <w:t>𝛼</w:t>
      </w:r>
      <w:r w:rsidRPr="00007471">
        <w:rPr>
          <w:rFonts w:ascii="Helvetica" w:hAnsi="Helvetica" w:cs="Helvetica"/>
          <w:b/>
          <w:bCs/>
          <w:i/>
          <w:iCs/>
          <w:color w:val="000000"/>
          <w:sz w:val="21"/>
          <w:szCs w:val="21"/>
        </w:rPr>
        <w:t xml:space="preserve"> = 0.995 : Simple Exponential Smoothing</w:t>
      </w:r>
    </w:p>
    <w:p w14:paraId="2DF5163C" w14:textId="2E62C6F4" w:rsidR="00007471" w:rsidRDefault="00007471" w:rsidP="00007471"/>
    <w:p w14:paraId="183790BF" w14:textId="77777777" w:rsidR="007B370A" w:rsidRPr="00C52AB4" w:rsidRDefault="007B370A" w:rsidP="007B370A">
      <w:pPr>
        <w:pStyle w:val="HTMLPreformatted"/>
        <w:shd w:val="clear" w:color="auto" w:fill="FFFFFF"/>
        <w:wordWrap w:val="0"/>
        <w:textAlignment w:val="baseline"/>
        <w:rPr>
          <w:rFonts w:asciiTheme="minorHAnsi" w:hAnsiTheme="minorHAnsi"/>
          <w:color w:val="000000"/>
          <w:szCs w:val="22"/>
        </w:rPr>
      </w:pPr>
      <w:r w:rsidRPr="00C52AB4">
        <w:rPr>
          <w:rFonts w:asciiTheme="minorHAnsi" w:hAnsiTheme="minorHAnsi"/>
          <w:color w:val="000000"/>
          <w:szCs w:val="22"/>
        </w:rPr>
        <w:t>For Alpha =0.995 Simple Exponential Smoothing Model forecast on the Test Data, RMSE is 36.817</w:t>
      </w:r>
    </w:p>
    <w:p w14:paraId="1E77393D" w14:textId="2B5632C2" w:rsidR="00007471" w:rsidRDefault="00007471" w:rsidP="00007471"/>
    <w:p w14:paraId="24E5F426" w14:textId="4DD1CC7F" w:rsidR="001915A6" w:rsidRDefault="001915A6" w:rsidP="00007471">
      <w:r w:rsidRPr="00C52AB4">
        <w:rPr>
          <w:noProof/>
          <w:bdr w:val="single" w:sz="8" w:space="0" w:color="auto"/>
        </w:rPr>
        <w:drawing>
          <wp:inline distT="0" distB="0" distL="0" distR="0" wp14:anchorId="4F46FC1D" wp14:editId="61D89B7C">
            <wp:extent cx="3733800" cy="693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6849" cy="695843"/>
                    </a:xfrm>
                    <a:prstGeom prst="rect">
                      <a:avLst/>
                    </a:prstGeom>
                  </pic:spPr>
                </pic:pic>
              </a:graphicData>
            </a:graphic>
          </wp:inline>
        </w:drawing>
      </w:r>
    </w:p>
    <w:p w14:paraId="049F05EC" w14:textId="492A6AEA" w:rsidR="001915A6" w:rsidRPr="00F86C61" w:rsidRDefault="001915A6" w:rsidP="00007471">
      <w:pPr>
        <w:rPr>
          <w:rFonts w:cs="Helvetica"/>
        </w:rPr>
      </w:pPr>
    </w:p>
    <w:p w14:paraId="7B546188" w14:textId="6A5F1514" w:rsidR="001915A6" w:rsidRPr="00F86C61" w:rsidRDefault="001915A6" w:rsidP="00007471">
      <w:pPr>
        <w:rPr>
          <w:rFonts w:cs="Helvetica"/>
          <w:color w:val="000000"/>
          <w:shd w:val="clear" w:color="auto" w:fill="FFFFFF"/>
        </w:rPr>
      </w:pPr>
      <w:r w:rsidRPr="00F86C61">
        <w:rPr>
          <w:rFonts w:cs="Helvetica"/>
          <w:color w:val="000000"/>
          <w:shd w:val="clear" w:color="auto" w:fill="FFFFFF"/>
        </w:rPr>
        <w:t>Setting different alpha values. the higher the alpha value more weightage is given to the more recent observation. That means, what happened recently will happen again. We will run a loop with different alpha values to understand which particular value works best for alpha on the test set.</w:t>
      </w:r>
    </w:p>
    <w:p w14:paraId="5CB88950" w14:textId="2E78B53B" w:rsidR="001915A6" w:rsidRDefault="001915A6" w:rsidP="00007471">
      <w:pPr>
        <w:rPr>
          <w:rFonts w:ascii="Helvetica" w:hAnsi="Helvetica" w:cs="Helvetica"/>
          <w:color w:val="000000"/>
          <w:sz w:val="21"/>
          <w:szCs w:val="21"/>
          <w:shd w:val="clear" w:color="auto" w:fill="FFFFFF"/>
        </w:rPr>
      </w:pPr>
    </w:p>
    <w:p w14:paraId="2A3C56D4" w14:textId="34F670E3" w:rsidR="0049273A" w:rsidRPr="00F86C61" w:rsidRDefault="00B47405" w:rsidP="0085314F">
      <w:pPr>
        <w:rPr>
          <w:rFonts w:cs="Helvetica"/>
          <w:color w:val="000000"/>
          <w:shd w:val="clear" w:color="auto" w:fill="FFFFFF"/>
        </w:rPr>
      </w:pPr>
      <w:r w:rsidRPr="00F86C61">
        <w:rPr>
          <w:rFonts w:cs="Helvetica"/>
          <w:color w:val="000000"/>
          <w:shd w:val="clear" w:color="auto" w:fill="FFFFFF"/>
        </w:rPr>
        <w:t>First we will define an empty dataframe to store our values from the loop</w:t>
      </w:r>
    </w:p>
    <w:p w14:paraId="6D55780C" w14:textId="535C7354" w:rsidR="00B47405" w:rsidRDefault="00B47405" w:rsidP="0085314F">
      <w:r w:rsidRPr="00F86C61">
        <w:rPr>
          <w:noProof/>
          <w:bdr w:val="single" w:sz="8" w:space="0" w:color="auto"/>
        </w:rPr>
        <w:drawing>
          <wp:inline distT="0" distB="0" distL="0" distR="0" wp14:anchorId="45172241" wp14:editId="238A035D">
            <wp:extent cx="3495675" cy="590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5675" cy="590550"/>
                    </a:xfrm>
                    <a:prstGeom prst="rect">
                      <a:avLst/>
                    </a:prstGeom>
                  </pic:spPr>
                </pic:pic>
              </a:graphicData>
            </a:graphic>
          </wp:inline>
        </w:drawing>
      </w:r>
    </w:p>
    <w:p w14:paraId="1CC13735" w14:textId="6AF66E40" w:rsidR="00B47405" w:rsidRDefault="00B47405" w:rsidP="0085314F"/>
    <w:p w14:paraId="0AF08271" w14:textId="47C8DFD3" w:rsidR="00B47405" w:rsidRDefault="00B47405" w:rsidP="0085314F"/>
    <w:p w14:paraId="003F7307" w14:textId="1D2C9110" w:rsidR="00B47405" w:rsidRDefault="00B47405" w:rsidP="0085314F"/>
    <w:p w14:paraId="51C5CB29" w14:textId="386C63F8" w:rsidR="00B47405" w:rsidRDefault="00B47405" w:rsidP="0085314F"/>
    <w:p w14:paraId="3143EDE5" w14:textId="160A4B00" w:rsidR="00A45203" w:rsidRDefault="00A45203" w:rsidP="0085314F"/>
    <w:p w14:paraId="23EC0C8E" w14:textId="31AA56FD" w:rsidR="00A45203" w:rsidRDefault="00A45203" w:rsidP="0085314F"/>
    <w:p w14:paraId="6ED7F29C" w14:textId="6D834E8B" w:rsidR="00A45203" w:rsidRDefault="00A45203" w:rsidP="0085314F"/>
    <w:p w14:paraId="61691EB5" w14:textId="18CBFB78" w:rsidR="00A45203" w:rsidRDefault="00A45203" w:rsidP="0085314F"/>
    <w:p w14:paraId="647AEBC8" w14:textId="5AB4328B" w:rsidR="00A45203" w:rsidRDefault="00A45203" w:rsidP="0085314F"/>
    <w:p w14:paraId="5036CDEB" w14:textId="77777777" w:rsidR="00A45203" w:rsidRDefault="00A45203" w:rsidP="0085314F"/>
    <w:p w14:paraId="012069AF" w14:textId="75DC9B1D" w:rsidR="00FE116C" w:rsidRDefault="00FE116C" w:rsidP="00FE116C">
      <w:pPr>
        <w:pStyle w:val="Heading5"/>
        <w:shd w:val="clear" w:color="auto" w:fill="FFFFFF"/>
        <w:spacing w:before="240"/>
        <w:rPr>
          <w:rFonts w:ascii="Helvetica" w:hAnsi="Helvetica" w:cs="Helvetica"/>
          <w:b/>
          <w:bCs/>
          <w:i/>
          <w:iCs/>
          <w:color w:val="000000"/>
          <w:sz w:val="21"/>
          <w:szCs w:val="21"/>
        </w:rPr>
      </w:pPr>
      <w:r w:rsidRPr="00FE116C">
        <w:rPr>
          <w:rFonts w:ascii="Helvetica" w:hAnsi="Helvetica" w:cs="Helvetica"/>
          <w:b/>
          <w:bCs/>
          <w:i/>
          <w:iCs/>
          <w:color w:val="000000"/>
          <w:sz w:val="21"/>
          <w:szCs w:val="21"/>
        </w:rPr>
        <w:t>Model Evaluation</w:t>
      </w:r>
      <w:r>
        <w:rPr>
          <w:rFonts w:ascii="Helvetica" w:hAnsi="Helvetica" w:cs="Helvetica"/>
          <w:b/>
          <w:bCs/>
          <w:i/>
          <w:iCs/>
          <w:color w:val="000000"/>
          <w:sz w:val="21"/>
          <w:szCs w:val="21"/>
        </w:rPr>
        <w:t>:</w:t>
      </w:r>
    </w:p>
    <w:p w14:paraId="2B37B0BB" w14:textId="1283BFE4" w:rsidR="00FE116C" w:rsidRDefault="00FE116C" w:rsidP="00FE116C"/>
    <w:p w14:paraId="63654C04" w14:textId="38537F59" w:rsidR="00FE116C" w:rsidRDefault="00FE116C" w:rsidP="00FE116C">
      <w:r w:rsidRPr="00F86C61">
        <w:rPr>
          <w:noProof/>
          <w:bdr w:val="single" w:sz="8" w:space="0" w:color="auto"/>
        </w:rPr>
        <w:drawing>
          <wp:inline distT="0" distB="0" distL="0" distR="0" wp14:anchorId="2875DAF0" wp14:editId="7344FAB9">
            <wp:extent cx="2413000" cy="1920964"/>
            <wp:effectExtent l="0" t="0" r="635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6102" cy="1923433"/>
                    </a:xfrm>
                    <a:prstGeom prst="rect">
                      <a:avLst/>
                    </a:prstGeom>
                  </pic:spPr>
                </pic:pic>
              </a:graphicData>
            </a:graphic>
          </wp:inline>
        </w:drawing>
      </w:r>
    </w:p>
    <w:p w14:paraId="764941C9" w14:textId="28F46FAB" w:rsidR="00FE116C" w:rsidRDefault="00FE116C" w:rsidP="00FE116C"/>
    <w:p w14:paraId="446CACBE" w14:textId="5BAC7990" w:rsidR="00FE116C" w:rsidRDefault="00065F3B" w:rsidP="00FE116C">
      <w:r w:rsidRPr="00065F3B">
        <w:t>Plotting on both the Training and Test data</w:t>
      </w:r>
    </w:p>
    <w:p w14:paraId="7BE5CD19" w14:textId="57DC8C9B" w:rsidR="00B47405" w:rsidRDefault="00A342C2" w:rsidP="0085314F">
      <w:r w:rsidRPr="00F86C61">
        <w:rPr>
          <w:noProof/>
          <w:bdr w:val="single" w:sz="8" w:space="0" w:color="auto"/>
        </w:rPr>
        <w:drawing>
          <wp:inline distT="0" distB="0" distL="0" distR="0" wp14:anchorId="4019B1A3" wp14:editId="18D88B81">
            <wp:extent cx="6318250" cy="3215005"/>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18250" cy="3215005"/>
                    </a:xfrm>
                    <a:prstGeom prst="rect">
                      <a:avLst/>
                    </a:prstGeom>
                  </pic:spPr>
                </pic:pic>
              </a:graphicData>
            </a:graphic>
          </wp:inline>
        </w:drawing>
      </w:r>
    </w:p>
    <w:p w14:paraId="5546A657" w14:textId="1AF31A46" w:rsidR="00A342C2" w:rsidRDefault="00A342C2" w:rsidP="0085314F">
      <w:r>
        <w:t>The Final Result of Simple Exponential Smoothing in form of RMSE:</w:t>
      </w:r>
    </w:p>
    <w:p w14:paraId="7A2BB859" w14:textId="15C08FD0" w:rsidR="00CE6FB6" w:rsidRDefault="00A342C2" w:rsidP="0085314F">
      <w:r w:rsidRPr="00F86C61">
        <w:rPr>
          <w:noProof/>
          <w:bdr w:val="single" w:sz="8" w:space="0" w:color="auto"/>
        </w:rPr>
        <w:drawing>
          <wp:inline distT="0" distB="0" distL="0" distR="0" wp14:anchorId="67B05AEB" wp14:editId="67B43F24">
            <wp:extent cx="28638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0685" cy="906866"/>
                    </a:xfrm>
                    <a:prstGeom prst="rect">
                      <a:avLst/>
                    </a:prstGeom>
                  </pic:spPr>
                </pic:pic>
              </a:graphicData>
            </a:graphic>
          </wp:inline>
        </w:drawing>
      </w:r>
    </w:p>
    <w:p w14:paraId="1759E2C0" w14:textId="77777777" w:rsidR="00A45203" w:rsidRDefault="00A45203" w:rsidP="0085314F"/>
    <w:p w14:paraId="7AEF6623" w14:textId="37BC4178" w:rsidR="00CE6FB6" w:rsidRPr="00CE6FB6" w:rsidRDefault="00CE6FB6" w:rsidP="00CE6FB6">
      <w:pPr>
        <w:pStyle w:val="Heading4"/>
        <w:shd w:val="clear" w:color="auto" w:fill="FFFFFF"/>
        <w:spacing w:before="240"/>
        <w:rPr>
          <w:rFonts w:ascii="Helvetica" w:hAnsi="Helvetica" w:cs="Helvetica"/>
          <w:b/>
          <w:bCs/>
          <w:color w:val="000000"/>
          <w:sz w:val="21"/>
          <w:szCs w:val="21"/>
        </w:rPr>
      </w:pPr>
      <w:r w:rsidRPr="00CE6FB6">
        <w:rPr>
          <w:rFonts w:ascii="Helvetica" w:hAnsi="Helvetica" w:cs="Helvetica"/>
          <w:b/>
          <w:bCs/>
          <w:color w:val="000000"/>
          <w:sz w:val="21"/>
          <w:szCs w:val="21"/>
        </w:rPr>
        <w:t>Model 2 : Double Exponential Smoothing (Holt's Model)</w:t>
      </w:r>
    </w:p>
    <w:p w14:paraId="5FE0903B" w14:textId="0BD2907F" w:rsidR="00CE6FB6" w:rsidRPr="00E31CA0" w:rsidRDefault="00CE6FB6" w:rsidP="0085314F">
      <w:pPr>
        <w:rPr>
          <w:rFonts w:cs="Helvetica"/>
          <w:color w:val="000000"/>
          <w:shd w:val="clear" w:color="auto" w:fill="FFFFFF"/>
        </w:rPr>
      </w:pPr>
      <w:r w:rsidRPr="00E31CA0">
        <w:rPr>
          <w:rFonts w:cs="Helvetica"/>
          <w:color w:val="000000"/>
          <w:shd w:val="clear" w:color="auto" w:fill="FFFFFF"/>
        </w:rPr>
        <w:t xml:space="preserve">Two parameters </w:t>
      </w:r>
      <w:r w:rsidRPr="00E31CA0">
        <w:rPr>
          <w:rFonts w:ascii="Cambria Math" w:hAnsi="Cambria Math" w:cs="Cambria Math"/>
          <w:color w:val="000000"/>
          <w:shd w:val="clear" w:color="auto" w:fill="FFFFFF"/>
        </w:rPr>
        <w:t>𝛼</w:t>
      </w:r>
      <w:r w:rsidRPr="00E31CA0">
        <w:rPr>
          <w:rFonts w:cs="Helvetica"/>
          <w:color w:val="000000"/>
          <w:shd w:val="clear" w:color="auto" w:fill="FFFFFF"/>
        </w:rPr>
        <w:t xml:space="preserve"> and </w:t>
      </w:r>
      <w:r w:rsidRPr="00E31CA0">
        <w:rPr>
          <w:rFonts w:ascii="Cambria Math" w:hAnsi="Cambria Math" w:cs="Cambria Math"/>
          <w:color w:val="000000"/>
          <w:shd w:val="clear" w:color="auto" w:fill="FFFFFF"/>
        </w:rPr>
        <w:t>𝛽</w:t>
      </w:r>
      <w:r w:rsidRPr="00E31CA0">
        <w:rPr>
          <w:rFonts w:cs="Helvetica"/>
          <w:color w:val="000000"/>
          <w:shd w:val="clear" w:color="auto" w:fill="FFFFFF"/>
        </w:rPr>
        <w:t xml:space="preserve"> are estimated in this model. Level and Trend are accounted for in this model.</w:t>
      </w:r>
      <w:r w:rsidR="00E31CA0">
        <w:rPr>
          <w:rFonts w:cs="Helvetica"/>
          <w:color w:val="000000"/>
          <w:shd w:val="clear" w:color="auto" w:fill="FFFFFF"/>
        </w:rPr>
        <w:t xml:space="preserve"> </w:t>
      </w:r>
      <w:r w:rsidR="00F8211B" w:rsidRPr="00E31CA0">
        <w:rPr>
          <w:rFonts w:cs="Helvetica"/>
          <w:color w:val="000000"/>
          <w:shd w:val="clear" w:color="auto" w:fill="FFFFFF"/>
        </w:rPr>
        <w:t xml:space="preserve">First We will create a model and </w:t>
      </w:r>
      <w:r w:rsidR="00A45203" w:rsidRPr="00E31CA0">
        <w:rPr>
          <w:rFonts w:cs="Helvetica"/>
          <w:color w:val="000000"/>
          <w:shd w:val="clear" w:color="auto" w:fill="FFFFFF"/>
        </w:rPr>
        <w:t>then we will predict on test data.</w:t>
      </w:r>
    </w:p>
    <w:p w14:paraId="1B688103" w14:textId="7820334A" w:rsidR="00EE248C" w:rsidRPr="00E31CA0" w:rsidRDefault="00EE248C" w:rsidP="0085314F">
      <w:pPr>
        <w:rPr>
          <w:rFonts w:cs="Helvetica"/>
          <w:color w:val="000000"/>
          <w:shd w:val="clear" w:color="auto" w:fill="FFFFFF"/>
        </w:rPr>
      </w:pPr>
      <w:r w:rsidRPr="00E31CA0">
        <w:rPr>
          <w:rFonts w:cs="Helvetica"/>
          <w:color w:val="000000"/>
          <w:shd w:val="clear" w:color="auto" w:fill="FFFFFF"/>
        </w:rPr>
        <w:t>We will check the results for Different values of Alpha and Beta</w:t>
      </w:r>
      <w:r w:rsidR="00F60A1F" w:rsidRPr="00E31CA0">
        <w:t>.</w:t>
      </w:r>
      <w:r w:rsidR="00F60A1F" w:rsidRPr="00E31CA0">
        <w:rPr>
          <w:rFonts w:cs="Helvetica"/>
          <w:color w:val="000000"/>
          <w:shd w:val="clear" w:color="auto" w:fill="FFFFFF"/>
        </w:rPr>
        <w:t xml:space="preserve"> Let us sort the data frame in the ascending ordering of the 'Test RMSE' and the 'Test MAPE' values.</w:t>
      </w:r>
    </w:p>
    <w:p w14:paraId="065CA3EF" w14:textId="6D6C385D" w:rsidR="00A53254" w:rsidRDefault="00A53254" w:rsidP="0085314F">
      <w:pPr>
        <w:rPr>
          <w:rFonts w:ascii="Helvetica" w:hAnsi="Helvetica" w:cs="Helvetica"/>
          <w:color w:val="000000"/>
          <w:sz w:val="21"/>
          <w:szCs w:val="21"/>
          <w:shd w:val="clear" w:color="auto" w:fill="FFFFFF"/>
        </w:rPr>
      </w:pPr>
      <w:r w:rsidRPr="00E31CA0">
        <w:rPr>
          <w:noProof/>
          <w:bdr w:val="single" w:sz="8" w:space="0" w:color="auto"/>
        </w:rPr>
        <w:drawing>
          <wp:inline distT="0" distB="0" distL="0" distR="0" wp14:anchorId="11481881" wp14:editId="31209F2E">
            <wp:extent cx="3956676" cy="17780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3975" cy="1781280"/>
                    </a:xfrm>
                    <a:prstGeom prst="rect">
                      <a:avLst/>
                    </a:prstGeom>
                  </pic:spPr>
                </pic:pic>
              </a:graphicData>
            </a:graphic>
          </wp:inline>
        </w:drawing>
      </w:r>
    </w:p>
    <w:p w14:paraId="6BBB4BE2" w14:textId="58174C02" w:rsidR="008941F4" w:rsidRPr="00E31CA0" w:rsidRDefault="008941F4" w:rsidP="0085314F">
      <w:pPr>
        <w:rPr>
          <w:rFonts w:cs="Helvetica"/>
          <w:color w:val="000000"/>
          <w:shd w:val="clear" w:color="auto" w:fill="FFFFFF"/>
        </w:rPr>
      </w:pPr>
      <w:r w:rsidRPr="00E31CA0">
        <w:rPr>
          <w:rFonts w:cs="Helvetica"/>
          <w:color w:val="000000"/>
          <w:shd w:val="clear" w:color="auto" w:fill="FFFFFF"/>
        </w:rPr>
        <w:t>Test RMSE is lowest for Alpha=0.3 and Beta =0.3</w:t>
      </w:r>
      <w:r w:rsidR="00942602" w:rsidRPr="00E31CA0">
        <w:rPr>
          <w:rFonts w:cs="Helvetica"/>
          <w:color w:val="000000"/>
          <w:shd w:val="clear" w:color="auto" w:fill="FFFFFF"/>
        </w:rPr>
        <w:t>. hence we will select these values for better performance.</w:t>
      </w:r>
    </w:p>
    <w:p w14:paraId="278D7AE4" w14:textId="6D56BA34" w:rsidR="00A53254" w:rsidRPr="00E31CA0" w:rsidRDefault="00A53254" w:rsidP="0085314F">
      <w:pPr>
        <w:rPr>
          <w:rFonts w:cs="Helvetica"/>
          <w:color w:val="000000"/>
          <w:shd w:val="clear" w:color="auto" w:fill="FFFFFF"/>
        </w:rPr>
      </w:pPr>
      <w:r w:rsidRPr="00E31CA0">
        <w:rPr>
          <w:rFonts w:cs="Helvetica"/>
          <w:color w:val="000000"/>
          <w:shd w:val="clear" w:color="auto" w:fill="FFFFFF"/>
        </w:rPr>
        <w:t>Plotting on both the Training and Test data</w:t>
      </w:r>
    </w:p>
    <w:p w14:paraId="7DBD978F" w14:textId="6DDD4522" w:rsidR="008941F4" w:rsidRDefault="00F572E7" w:rsidP="0085314F">
      <w:pPr>
        <w:rPr>
          <w:rFonts w:ascii="Helvetica" w:hAnsi="Helvetica" w:cs="Helvetica"/>
          <w:color w:val="000000"/>
          <w:sz w:val="21"/>
          <w:szCs w:val="21"/>
          <w:shd w:val="clear" w:color="auto" w:fill="FFFFFF"/>
        </w:rPr>
      </w:pPr>
      <w:r w:rsidRPr="00E31CA0">
        <w:rPr>
          <w:noProof/>
          <w:bdr w:val="single" w:sz="8" w:space="0" w:color="auto"/>
        </w:rPr>
        <w:drawing>
          <wp:inline distT="0" distB="0" distL="0" distR="0" wp14:anchorId="47130B8A" wp14:editId="5DBDB1B5">
            <wp:extent cx="6330950" cy="3202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0950" cy="3202940"/>
                    </a:xfrm>
                    <a:prstGeom prst="rect">
                      <a:avLst/>
                    </a:prstGeom>
                  </pic:spPr>
                </pic:pic>
              </a:graphicData>
            </a:graphic>
          </wp:inline>
        </w:drawing>
      </w:r>
    </w:p>
    <w:p w14:paraId="5CB22E33" w14:textId="51575248" w:rsidR="00B011D3" w:rsidRDefault="00B011D3" w:rsidP="0085314F">
      <w:pPr>
        <w:rPr>
          <w:rFonts w:ascii="Helvetica" w:hAnsi="Helvetica" w:cs="Helvetica"/>
          <w:color w:val="000000"/>
          <w:sz w:val="21"/>
          <w:szCs w:val="21"/>
          <w:shd w:val="clear" w:color="auto" w:fill="FFFFFF"/>
        </w:rPr>
      </w:pPr>
    </w:p>
    <w:p w14:paraId="1DFC72B8" w14:textId="77777777" w:rsidR="00E31CA0" w:rsidRDefault="00E31CA0" w:rsidP="0085314F">
      <w:pPr>
        <w:rPr>
          <w:rFonts w:ascii="Helvetica" w:hAnsi="Helvetica" w:cs="Helvetica"/>
          <w:color w:val="000000"/>
          <w:sz w:val="21"/>
          <w:szCs w:val="21"/>
          <w:shd w:val="clear" w:color="auto" w:fill="FFFFFF"/>
        </w:rPr>
      </w:pPr>
    </w:p>
    <w:p w14:paraId="79CDDD38" w14:textId="609000BF" w:rsidR="00B011D3" w:rsidRDefault="00B011D3" w:rsidP="0085314F">
      <w:pPr>
        <w:rPr>
          <w:rFonts w:ascii="Helvetica" w:hAnsi="Helvetica" w:cs="Helvetica"/>
          <w:color w:val="000000"/>
          <w:sz w:val="21"/>
          <w:szCs w:val="21"/>
          <w:shd w:val="clear" w:color="auto" w:fill="FFFFFF"/>
        </w:rPr>
      </w:pPr>
    </w:p>
    <w:p w14:paraId="0F7989DD" w14:textId="637E1EBD" w:rsidR="00B011D3" w:rsidRPr="00B011D3" w:rsidRDefault="00B011D3" w:rsidP="0085314F">
      <w:pPr>
        <w:rPr>
          <w:rFonts w:ascii="Helvetica" w:hAnsi="Helvetica" w:cs="Helvetica"/>
          <w:b/>
          <w:bCs/>
          <w:color w:val="000000"/>
          <w:sz w:val="21"/>
          <w:szCs w:val="21"/>
          <w:shd w:val="clear" w:color="auto" w:fill="FFFFFF"/>
        </w:rPr>
      </w:pPr>
      <w:r w:rsidRPr="00B011D3">
        <w:rPr>
          <w:rFonts w:ascii="Helvetica" w:hAnsi="Helvetica" w:cs="Helvetica"/>
          <w:b/>
          <w:bCs/>
          <w:color w:val="000000"/>
          <w:sz w:val="21"/>
          <w:szCs w:val="21"/>
          <w:shd w:val="clear" w:color="auto" w:fill="FFFFFF"/>
        </w:rPr>
        <w:t>Test RMSE :</w:t>
      </w:r>
    </w:p>
    <w:p w14:paraId="470B6403" w14:textId="6707B293" w:rsidR="00F572E7" w:rsidRDefault="008941F4" w:rsidP="0085314F">
      <w:pPr>
        <w:rPr>
          <w:rFonts w:ascii="Helvetica" w:hAnsi="Helvetica" w:cs="Helvetica"/>
          <w:color w:val="000000"/>
          <w:sz w:val="21"/>
          <w:szCs w:val="21"/>
          <w:shd w:val="clear" w:color="auto" w:fill="FFFFFF"/>
        </w:rPr>
      </w:pPr>
      <w:r w:rsidRPr="00E31CA0">
        <w:rPr>
          <w:noProof/>
          <w:bdr w:val="single" w:sz="8" w:space="0" w:color="auto"/>
        </w:rPr>
        <w:drawing>
          <wp:inline distT="0" distB="0" distL="0" distR="0" wp14:anchorId="2D5AA2FF" wp14:editId="092BD234">
            <wp:extent cx="4791075" cy="1209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075" cy="1209675"/>
                    </a:xfrm>
                    <a:prstGeom prst="rect">
                      <a:avLst/>
                    </a:prstGeom>
                  </pic:spPr>
                </pic:pic>
              </a:graphicData>
            </a:graphic>
          </wp:inline>
        </w:drawing>
      </w:r>
    </w:p>
    <w:p w14:paraId="2DC5EB1F" w14:textId="786E2BD2" w:rsidR="00A53254" w:rsidRPr="00A964C4" w:rsidRDefault="00A53254" w:rsidP="0085314F">
      <w:pPr>
        <w:rPr>
          <w:rFonts w:cs="Helvetica"/>
          <w:color w:val="000000"/>
          <w:sz w:val="21"/>
          <w:szCs w:val="21"/>
          <w:shd w:val="clear" w:color="auto" w:fill="FFFFFF"/>
        </w:rPr>
      </w:pPr>
    </w:p>
    <w:p w14:paraId="35941E76" w14:textId="39E2E075" w:rsidR="00B011D3" w:rsidRPr="00A964C4" w:rsidRDefault="00B011D3" w:rsidP="0085314F">
      <w:pPr>
        <w:rPr>
          <w:rFonts w:cs="Helvetica"/>
          <w:color w:val="000000"/>
          <w:shd w:val="clear" w:color="auto" w:fill="FFFFFF"/>
        </w:rPr>
      </w:pPr>
      <w:r w:rsidRPr="00A964C4">
        <w:rPr>
          <w:rFonts w:cs="Helvetica"/>
          <w:color w:val="000000"/>
          <w:shd w:val="clear" w:color="auto" w:fill="FFFFFF"/>
        </w:rPr>
        <w:t>For this the Test RMSE is too high. So we cannot go further with this model. Lets deep dive more, to check about other models.</w:t>
      </w:r>
    </w:p>
    <w:p w14:paraId="4FC9AFFC" w14:textId="07713B54" w:rsidR="00B011D3" w:rsidRDefault="00B011D3" w:rsidP="0085314F">
      <w:pPr>
        <w:rPr>
          <w:rFonts w:ascii="Helvetica" w:hAnsi="Helvetica" w:cs="Helvetica"/>
          <w:color w:val="000000"/>
          <w:sz w:val="21"/>
          <w:szCs w:val="21"/>
          <w:shd w:val="clear" w:color="auto" w:fill="FFFFFF"/>
        </w:rPr>
      </w:pPr>
    </w:p>
    <w:p w14:paraId="1DFDC4C2" w14:textId="2B7205A5" w:rsidR="00B011D3" w:rsidRDefault="00B011D3" w:rsidP="0085314F">
      <w:pPr>
        <w:rPr>
          <w:rFonts w:ascii="Helvetica" w:hAnsi="Helvetica" w:cs="Helvetica"/>
          <w:color w:val="000000"/>
          <w:sz w:val="21"/>
          <w:szCs w:val="21"/>
          <w:shd w:val="clear" w:color="auto" w:fill="FFFFFF"/>
        </w:rPr>
      </w:pPr>
    </w:p>
    <w:p w14:paraId="504F4323" w14:textId="0BCF7866" w:rsidR="00B011D3" w:rsidRDefault="00B011D3" w:rsidP="0085314F">
      <w:pPr>
        <w:rPr>
          <w:rFonts w:ascii="Helvetica" w:hAnsi="Helvetica" w:cs="Helvetica"/>
          <w:color w:val="000000"/>
          <w:sz w:val="21"/>
          <w:szCs w:val="21"/>
          <w:shd w:val="clear" w:color="auto" w:fill="FFFFFF"/>
        </w:rPr>
      </w:pPr>
    </w:p>
    <w:p w14:paraId="314A9D00" w14:textId="1675C878" w:rsidR="00B011D3" w:rsidRDefault="00B011D3" w:rsidP="0085314F">
      <w:pPr>
        <w:rPr>
          <w:rFonts w:ascii="Helvetica" w:hAnsi="Helvetica" w:cs="Helvetica"/>
          <w:color w:val="000000"/>
          <w:sz w:val="21"/>
          <w:szCs w:val="21"/>
          <w:shd w:val="clear" w:color="auto" w:fill="FFFFFF"/>
        </w:rPr>
      </w:pPr>
    </w:p>
    <w:p w14:paraId="3F98514D" w14:textId="5173C92B" w:rsidR="00B011D3" w:rsidRDefault="00B011D3" w:rsidP="0085314F">
      <w:pPr>
        <w:rPr>
          <w:rFonts w:ascii="Helvetica" w:hAnsi="Helvetica" w:cs="Helvetica"/>
          <w:color w:val="000000"/>
          <w:sz w:val="21"/>
          <w:szCs w:val="21"/>
          <w:shd w:val="clear" w:color="auto" w:fill="FFFFFF"/>
        </w:rPr>
      </w:pPr>
    </w:p>
    <w:p w14:paraId="61F95A6D" w14:textId="360EDF57" w:rsidR="00B011D3" w:rsidRDefault="00B011D3" w:rsidP="0085314F">
      <w:pPr>
        <w:rPr>
          <w:rFonts w:ascii="Helvetica" w:hAnsi="Helvetica" w:cs="Helvetica"/>
          <w:color w:val="000000"/>
          <w:sz w:val="21"/>
          <w:szCs w:val="21"/>
          <w:shd w:val="clear" w:color="auto" w:fill="FFFFFF"/>
        </w:rPr>
      </w:pPr>
    </w:p>
    <w:p w14:paraId="739ADAFA" w14:textId="16CFA8E0" w:rsidR="00B011D3" w:rsidRDefault="00B011D3" w:rsidP="0085314F">
      <w:pPr>
        <w:rPr>
          <w:rFonts w:ascii="Helvetica" w:hAnsi="Helvetica" w:cs="Helvetica"/>
          <w:color w:val="000000"/>
          <w:sz w:val="21"/>
          <w:szCs w:val="21"/>
          <w:shd w:val="clear" w:color="auto" w:fill="FFFFFF"/>
        </w:rPr>
      </w:pPr>
    </w:p>
    <w:p w14:paraId="378E5D30" w14:textId="6B99BCAC" w:rsidR="00B011D3" w:rsidRDefault="00B011D3" w:rsidP="0085314F">
      <w:pPr>
        <w:rPr>
          <w:rFonts w:ascii="Helvetica" w:hAnsi="Helvetica" w:cs="Helvetica"/>
          <w:color w:val="000000"/>
          <w:sz w:val="21"/>
          <w:szCs w:val="21"/>
          <w:shd w:val="clear" w:color="auto" w:fill="FFFFFF"/>
        </w:rPr>
      </w:pPr>
    </w:p>
    <w:p w14:paraId="03E80235" w14:textId="76A95822" w:rsidR="00B011D3" w:rsidRDefault="00B011D3" w:rsidP="0085314F">
      <w:pPr>
        <w:rPr>
          <w:rFonts w:ascii="Helvetica" w:hAnsi="Helvetica" w:cs="Helvetica"/>
          <w:color w:val="000000"/>
          <w:sz w:val="21"/>
          <w:szCs w:val="21"/>
          <w:shd w:val="clear" w:color="auto" w:fill="FFFFFF"/>
        </w:rPr>
      </w:pPr>
    </w:p>
    <w:p w14:paraId="59A708FC" w14:textId="78109677" w:rsidR="00B011D3" w:rsidRDefault="00B011D3" w:rsidP="0085314F">
      <w:pPr>
        <w:rPr>
          <w:rFonts w:ascii="Helvetica" w:hAnsi="Helvetica" w:cs="Helvetica"/>
          <w:color w:val="000000"/>
          <w:sz w:val="21"/>
          <w:szCs w:val="21"/>
          <w:shd w:val="clear" w:color="auto" w:fill="FFFFFF"/>
        </w:rPr>
      </w:pPr>
    </w:p>
    <w:p w14:paraId="2F695B27" w14:textId="77DAADD3" w:rsidR="00B011D3" w:rsidRDefault="00B011D3" w:rsidP="0085314F">
      <w:pPr>
        <w:rPr>
          <w:rFonts w:ascii="Helvetica" w:hAnsi="Helvetica" w:cs="Helvetica"/>
          <w:color w:val="000000"/>
          <w:sz w:val="21"/>
          <w:szCs w:val="21"/>
          <w:shd w:val="clear" w:color="auto" w:fill="FFFFFF"/>
        </w:rPr>
      </w:pPr>
    </w:p>
    <w:p w14:paraId="1B4B5C82" w14:textId="3528AD96" w:rsidR="00B011D3" w:rsidRDefault="00B011D3" w:rsidP="0085314F">
      <w:pPr>
        <w:rPr>
          <w:rFonts w:ascii="Helvetica" w:hAnsi="Helvetica" w:cs="Helvetica"/>
          <w:color w:val="000000"/>
          <w:sz w:val="21"/>
          <w:szCs w:val="21"/>
          <w:shd w:val="clear" w:color="auto" w:fill="FFFFFF"/>
        </w:rPr>
      </w:pPr>
    </w:p>
    <w:p w14:paraId="74981C78" w14:textId="0A8924A7" w:rsidR="00B011D3" w:rsidRDefault="00B011D3" w:rsidP="0085314F">
      <w:pPr>
        <w:rPr>
          <w:rFonts w:ascii="Helvetica" w:hAnsi="Helvetica" w:cs="Helvetica"/>
          <w:color w:val="000000"/>
          <w:sz w:val="21"/>
          <w:szCs w:val="21"/>
          <w:shd w:val="clear" w:color="auto" w:fill="FFFFFF"/>
        </w:rPr>
      </w:pPr>
    </w:p>
    <w:p w14:paraId="4A4FD44A" w14:textId="738FE881" w:rsidR="00B011D3" w:rsidRDefault="00B011D3" w:rsidP="0085314F">
      <w:pPr>
        <w:rPr>
          <w:rFonts w:ascii="Helvetica" w:hAnsi="Helvetica" w:cs="Helvetica"/>
          <w:color w:val="000000"/>
          <w:sz w:val="21"/>
          <w:szCs w:val="21"/>
          <w:shd w:val="clear" w:color="auto" w:fill="FFFFFF"/>
        </w:rPr>
      </w:pPr>
    </w:p>
    <w:p w14:paraId="72D7A3F5" w14:textId="55B9DB06" w:rsidR="00B011D3" w:rsidRDefault="00B011D3" w:rsidP="0085314F">
      <w:pPr>
        <w:rPr>
          <w:rFonts w:ascii="Helvetica" w:hAnsi="Helvetica" w:cs="Helvetica"/>
          <w:color w:val="000000"/>
          <w:sz w:val="21"/>
          <w:szCs w:val="21"/>
          <w:shd w:val="clear" w:color="auto" w:fill="FFFFFF"/>
        </w:rPr>
      </w:pPr>
    </w:p>
    <w:p w14:paraId="56145A1B" w14:textId="65D1B159" w:rsidR="00B011D3" w:rsidRDefault="00B011D3" w:rsidP="0085314F">
      <w:pPr>
        <w:rPr>
          <w:rFonts w:ascii="Helvetica" w:hAnsi="Helvetica" w:cs="Helvetica"/>
          <w:color w:val="000000"/>
          <w:sz w:val="21"/>
          <w:szCs w:val="21"/>
          <w:shd w:val="clear" w:color="auto" w:fill="FFFFFF"/>
        </w:rPr>
      </w:pPr>
    </w:p>
    <w:p w14:paraId="388D809E" w14:textId="278C0CB6" w:rsidR="00B011D3" w:rsidRDefault="00B011D3" w:rsidP="0085314F">
      <w:pPr>
        <w:rPr>
          <w:rFonts w:ascii="Helvetica" w:hAnsi="Helvetica" w:cs="Helvetica"/>
          <w:color w:val="000000"/>
          <w:sz w:val="21"/>
          <w:szCs w:val="21"/>
          <w:shd w:val="clear" w:color="auto" w:fill="FFFFFF"/>
        </w:rPr>
      </w:pPr>
    </w:p>
    <w:p w14:paraId="42D05764" w14:textId="4DB576C9" w:rsidR="00B011D3" w:rsidRDefault="00B011D3" w:rsidP="0085314F">
      <w:pPr>
        <w:rPr>
          <w:rFonts w:ascii="Helvetica" w:hAnsi="Helvetica" w:cs="Helvetica"/>
          <w:color w:val="000000"/>
          <w:sz w:val="21"/>
          <w:szCs w:val="21"/>
          <w:shd w:val="clear" w:color="auto" w:fill="FFFFFF"/>
        </w:rPr>
      </w:pPr>
    </w:p>
    <w:p w14:paraId="4AB406AB" w14:textId="15451FFE" w:rsidR="00A47FE8" w:rsidRDefault="00A47FE8" w:rsidP="00A47FE8">
      <w:pPr>
        <w:pStyle w:val="Heading4"/>
        <w:shd w:val="clear" w:color="auto" w:fill="FFFFFF"/>
        <w:spacing w:before="240"/>
        <w:rPr>
          <w:rFonts w:ascii="Helvetica" w:hAnsi="Helvetica" w:cs="Helvetica"/>
          <w:b/>
          <w:bCs/>
          <w:color w:val="000000"/>
          <w:sz w:val="21"/>
          <w:szCs w:val="21"/>
        </w:rPr>
      </w:pPr>
      <w:r w:rsidRPr="00A47FE8">
        <w:rPr>
          <w:rFonts w:ascii="Helvetica" w:hAnsi="Helvetica" w:cs="Helvetica"/>
          <w:b/>
          <w:bCs/>
          <w:color w:val="000000"/>
          <w:sz w:val="21"/>
          <w:szCs w:val="21"/>
        </w:rPr>
        <w:t>Method 3: Triple Exponential Smoothing (Holt - Winter's Model)</w:t>
      </w:r>
    </w:p>
    <w:p w14:paraId="1A72AD6C" w14:textId="27CD128E" w:rsidR="00A47FE8" w:rsidRPr="00A964C4" w:rsidRDefault="00A47FE8" w:rsidP="00A47FE8">
      <w:pPr>
        <w:rPr>
          <w:rFonts w:cs="Helvetica"/>
          <w:color w:val="000000"/>
          <w:shd w:val="clear" w:color="auto" w:fill="FFFFFF"/>
        </w:rPr>
      </w:pPr>
      <w:r w:rsidRPr="00A964C4">
        <w:rPr>
          <w:rFonts w:cs="Helvetica"/>
          <w:color w:val="000000"/>
          <w:shd w:val="clear" w:color="auto" w:fill="FFFFFF"/>
        </w:rPr>
        <w:t xml:space="preserve">Three parameters </w:t>
      </w:r>
      <w:r w:rsidRPr="00A964C4">
        <w:rPr>
          <w:rFonts w:ascii="Cambria Math" w:hAnsi="Cambria Math" w:cs="Cambria Math"/>
          <w:color w:val="000000"/>
          <w:shd w:val="clear" w:color="auto" w:fill="FFFFFF"/>
        </w:rPr>
        <w:t>𝛼</w:t>
      </w:r>
      <w:r w:rsidRPr="00A964C4">
        <w:rPr>
          <w:rFonts w:cs="Helvetica"/>
          <w:color w:val="000000"/>
          <w:shd w:val="clear" w:color="auto" w:fill="FFFFFF"/>
        </w:rPr>
        <w:t xml:space="preserve"> , </w:t>
      </w:r>
      <w:r w:rsidRPr="00A964C4">
        <w:rPr>
          <w:rFonts w:ascii="Cambria Math" w:hAnsi="Cambria Math" w:cs="Cambria Math"/>
          <w:color w:val="000000"/>
          <w:shd w:val="clear" w:color="auto" w:fill="FFFFFF"/>
        </w:rPr>
        <w:t>𝛽</w:t>
      </w:r>
      <w:r w:rsidRPr="00A964C4">
        <w:rPr>
          <w:rFonts w:cs="Helvetica"/>
          <w:color w:val="000000"/>
          <w:shd w:val="clear" w:color="auto" w:fill="FFFFFF"/>
        </w:rPr>
        <w:t xml:space="preserve"> and </w:t>
      </w:r>
      <w:r w:rsidRPr="00A964C4">
        <w:rPr>
          <w:rFonts w:ascii="Cambria Math" w:hAnsi="Cambria Math" w:cs="Cambria Math"/>
          <w:color w:val="000000"/>
          <w:shd w:val="clear" w:color="auto" w:fill="FFFFFF"/>
        </w:rPr>
        <w:t>𝛾</w:t>
      </w:r>
      <w:r w:rsidRPr="00A964C4">
        <w:rPr>
          <w:rFonts w:cs="Helvetica"/>
          <w:color w:val="000000"/>
          <w:shd w:val="clear" w:color="auto" w:fill="FFFFFF"/>
        </w:rPr>
        <w:t xml:space="preserve"> are estimated in this model. Level, Trend and Seasonality are accounted for in this model.</w:t>
      </w:r>
    </w:p>
    <w:p w14:paraId="014D8BFF" w14:textId="5AF837D2" w:rsidR="00A47FE8" w:rsidRPr="00A964C4" w:rsidRDefault="001A2A08" w:rsidP="00A47FE8">
      <w:pPr>
        <w:rPr>
          <w:rFonts w:cs="Helvetica"/>
          <w:color w:val="000000"/>
          <w:shd w:val="clear" w:color="auto" w:fill="FFFFFF"/>
        </w:rPr>
      </w:pPr>
      <w:r w:rsidRPr="00A964C4">
        <w:rPr>
          <w:rFonts w:cs="Helvetica"/>
          <w:color w:val="000000"/>
          <w:shd w:val="clear" w:color="auto" w:fill="FFFFFF"/>
        </w:rPr>
        <w:t>Autofit parameters for the Triple Exponential smoothing:</w:t>
      </w:r>
    </w:p>
    <w:p w14:paraId="7F826BD8" w14:textId="7193D606" w:rsidR="001A2A08" w:rsidRDefault="001A2A08" w:rsidP="00A47FE8">
      <w:pPr>
        <w:rPr>
          <w:rFonts w:ascii="Helvetica" w:hAnsi="Helvetica" w:cs="Helvetica"/>
          <w:color w:val="000000"/>
          <w:sz w:val="21"/>
          <w:szCs w:val="21"/>
          <w:shd w:val="clear" w:color="auto" w:fill="FFFFFF"/>
        </w:rPr>
      </w:pPr>
      <w:r w:rsidRPr="00A964C4">
        <w:rPr>
          <w:noProof/>
          <w:bdr w:val="single" w:sz="8" w:space="0" w:color="auto"/>
        </w:rPr>
        <w:drawing>
          <wp:inline distT="0" distB="0" distL="0" distR="0" wp14:anchorId="4F869685" wp14:editId="444D5E1E">
            <wp:extent cx="6165850" cy="200787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5850" cy="2007870"/>
                    </a:xfrm>
                    <a:prstGeom prst="rect">
                      <a:avLst/>
                    </a:prstGeom>
                  </pic:spPr>
                </pic:pic>
              </a:graphicData>
            </a:graphic>
          </wp:inline>
        </w:drawing>
      </w:r>
    </w:p>
    <w:p w14:paraId="06501954" w14:textId="14CD1FB8" w:rsidR="00A47FE8" w:rsidRPr="00A964C4" w:rsidRDefault="00A47FE8" w:rsidP="00A47FE8">
      <w:pPr>
        <w:rPr>
          <w:rFonts w:cs="Helvetica"/>
          <w:color w:val="000000"/>
          <w:shd w:val="clear" w:color="auto" w:fill="FFFFFF"/>
        </w:rPr>
      </w:pPr>
      <w:r w:rsidRPr="00A964C4">
        <w:rPr>
          <w:rFonts w:cs="Helvetica"/>
          <w:color w:val="000000"/>
          <w:shd w:val="clear" w:color="auto" w:fill="FFFFFF"/>
        </w:rPr>
        <w:t>The above fit of the model is by the best parameters that Python thinks for the model. It uses a brute force method to choose the parameters.</w:t>
      </w:r>
    </w:p>
    <w:p w14:paraId="1C46A532" w14:textId="5D3C305A" w:rsidR="001A2A08" w:rsidRPr="00A964C4" w:rsidRDefault="001A2A08" w:rsidP="00A47FE8">
      <w:pPr>
        <w:rPr>
          <w:rFonts w:cs="Helvetica"/>
          <w:color w:val="000000"/>
          <w:shd w:val="clear" w:color="auto" w:fill="FFFFFF"/>
        </w:rPr>
      </w:pPr>
    </w:p>
    <w:p w14:paraId="6917C795" w14:textId="4E60357E" w:rsidR="001A2A08" w:rsidRPr="00A964C4" w:rsidRDefault="00B05038" w:rsidP="00A47FE8">
      <w:pPr>
        <w:rPr>
          <w:rFonts w:cs="Helvetica"/>
          <w:color w:val="000000"/>
          <w:shd w:val="clear" w:color="auto" w:fill="FFFFFF"/>
        </w:rPr>
      </w:pPr>
      <w:r w:rsidRPr="00A964C4">
        <w:rPr>
          <w:rFonts w:cs="Helvetica"/>
          <w:color w:val="000000"/>
          <w:shd w:val="clear" w:color="auto" w:fill="FFFFFF"/>
        </w:rPr>
        <w:t>Lets predict on the test data:</w:t>
      </w:r>
    </w:p>
    <w:p w14:paraId="5FF7BBA5" w14:textId="20B5D06C" w:rsidR="00A53254" w:rsidRDefault="002448A3" w:rsidP="0085314F">
      <w:pPr>
        <w:rPr>
          <w:rFonts w:ascii="Helvetica" w:hAnsi="Helvetica" w:cs="Helvetica"/>
          <w:color w:val="000000"/>
          <w:sz w:val="21"/>
          <w:szCs w:val="21"/>
          <w:shd w:val="clear" w:color="auto" w:fill="FFFFFF"/>
        </w:rPr>
      </w:pPr>
      <w:r w:rsidRPr="00A964C4">
        <w:rPr>
          <w:noProof/>
          <w:bdr w:val="single" w:sz="8" w:space="0" w:color="auto"/>
        </w:rPr>
        <w:drawing>
          <wp:inline distT="0" distB="0" distL="0" distR="0" wp14:anchorId="5F83B1E4" wp14:editId="2DFEBD6D">
            <wp:extent cx="1771650" cy="15639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9107" cy="1570521"/>
                    </a:xfrm>
                    <a:prstGeom prst="rect">
                      <a:avLst/>
                    </a:prstGeom>
                  </pic:spPr>
                </pic:pic>
              </a:graphicData>
            </a:graphic>
          </wp:inline>
        </w:drawing>
      </w:r>
    </w:p>
    <w:p w14:paraId="7A098032" w14:textId="6B847C6C" w:rsidR="002448A3" w:rsidRDefault="002448A3" w:rsidP="0085314F">
      <w:pPr>
        <w:rPr>
          <w:rFonts w:ascii="Helvetica" w:hAnsi="Helvetica" w:cs="Helvetica"/>
          <w:color w:val="000000"/>
          <w:sz w:val="21"/>
          <w:szCs w:val="21"/>
          <w:shd w:val="clear" w:color="auto" w:fill="FFFFFF"/>
        </w:rPr>
      </w:pPr>
    </w:p>
    <w:p w14:paraId="54A62D93" w14:textId="062F4170" w:rsidR="00546972" w:rsidRDefault="00546972" w:rsidP="0085314F">
      <w:pPr>
        <w:rPr>
          <w:rFonts w:ascii="Helvetica" w:hAnsi="Helvetica" w:cs="Helvetica"/>
          <w:color w:val="000000"/>
          <w:sz w:val="21"/>
          <w:szCs w:val="21"/>
          <w:shd w:val="clear" w:color="auto" w:fill="FFFFFF"/>
        </w:rPr>
      </w:pPr>
    </w:p>
    <w:p w14:paraId="5DEE21C7" w14:textId="1392C30F" w:rsidR="00546972" w:rsidRDefault="00546972" w:rsidP="0085314F">
      <w:pPr>
        <w:rPr>
          <w:rFonts w:ascii="Helvetica" w:hAnsi="Helvetica" w:cs="Helvetica"/>
          <w:color w:val="000000"/>
          <w:sz w:val="21"/>
          <w:szCs w:val="21"/>
          <w:shd w:val="clear" w:color="auto" w:fill="FFFFFF"/>
        </w:rPr>
      </w:pPr>
    </w:p>
    <w:p w14:paraId="0051E248" w14:textId="606290BD" w:rsidR="00546972" w:rsidRDefault="00546972" w:rsidP="0085314F">
      <w:pPr>
        <w:rPr>
          <w:rFonts w:ascii="Helvetica" w:hAnsi="Helvetica" w:cs="Helvetica"/>
          <w:color w:val="000000"/>
          <w:sz w:val="21"/>
          <w:szCs w:val="21"/>
          <w:shd w:val="clear" w:color="auto" w:fill="FFFFFF"/>
        </w:rPr>
      </w:pPr>
    </w:p>
    <w:p w14:paraId="40577F6C" w14:textId="77C03583" w:rsidR="00546972" w:rsidRDefault="00546972" w:rsidP="0085314F">
      <w:pPr>
        <w:rPr>
          <w:rFonts w:ascii="Helvetica" w:hAnsi="Helvetica" w:cs="Helvetica"/>
          <w:color w:val="000000"/>
          <w:sz w:val="21"/>
          <w:szCs w:val="21"/>
          <w:shd w:val="clear" w:color="auto" w:fill="FFFFFF"/>
        </w:rPr>
      </w:pPr>
    </w:p>
    <w:p w14:paraId="23D1D648" w14:textId="44164D04" w:rsidR="00546972" w:rsidRDefault="00546972" w:rsidP="0085314F">
      <w:pPr>
        <w:rPr>
          <w:rFonts w:ascii="Helvetica" w:hAnsi="Helvetica" w:cs="Helvetica"/>
          <w:color w:val="000000"/>
          <w:sz w:val="21"/>
          <w:szCs w:val="21"/>
          <w:shd w:val="clear" w:color="auto" w:fill="FFFFFF"/>
        </w:rPr>
      </w:pPr>
    </w:p>
    <w:p w14:paraId="0084C448" w14:textId="3CDB35BD" w:rsidR="00546972" w:rsidRDefault="00546972" w:rsidP="0085314F">
      <w:pPr>
        <w:rPr>
          <w:rFonts w:ascii="Helvetica" w:hAnsi="Helvetica" w:cs="Helvetica"/>
          <w:color w:val="000000"/>
          <w:sz w:val="21"/>
          <w:szCs w:val="21"/>
          <w:shd w:val="clear" w:color="auto" w:fill="FFFFFF"/>
        </w:rPr>
      </w:pPr>
    </w:p>
    <w:p w14:paraId="40A973F1" w14:textId="77777777" w:rsidR="00546972" w:rsidRPr="000C4627" w:rsidRDefault="00546972" w:rsidP="0085314F">
      <w:pPr>
        <w:rPr>
          <w:rFonts w:cs="Helvetica"/>
          <w:color w:val="000000"/>
          <w:shd w:val="clear" w:color="auto" w:fill="FFFFFF"/>
        </w:rPr>
      </w:pPr>
    </w:p>
    <w:p w14:paraId="0DBBA93C" w14:textId="2CD2DD15" w:rsidR="00F60A1F" w:rsidRPr="000C4627" w:rsidRDefault="002448A3" w:rsidP="0085314F">
      <w:pPr>
        <w:rPr>
          <w:rFonts w:cs="Helvetica"/>
          <w:color w:val="000000"/>
          <w:shd w:val="clear" w:color="auto" w:fill="FFFFFF"/>
        </w:rPr>
      </w:pPr>
      <w:r w:rsidRPr="000C4627">
        <w:rPr>
          <w:rFonts w:cs="Helvetica"/>
          <w:color w:val="000000"/>
          <w:shd w:val="clear" w:color="auto" w:fill="FFFFFF"/>
        </w:rPr>
        <w:t>Plotting on both the Training and Test using autofit</w:t>
      </w:r>
    </w:p>
    <w:p w14:paraId="30783E34" w14:textId="167BDA80" w:rsidR="002448A3" w:rsidRDefault="00546972" w:rsidP="0085314F">
      <w:pPr>
        <w:rPr>
          <w:rFonts w:ascii="Helvetica" w:hAnsi="Helvetica" w:cs="Helvetica"/>
          <w:color w:val="000000"/>
          <w:sz w:val="21"/>
          <w:szCs w:val="21"/>
          <w:shd w:val="clear" w:color="auto" w:fill="FFFFFF"/>
        </w:rPr>
      </w:pPr>
      <w:r w:rsidRPr="000C4627">
        <w:rPr>
          <w:noProof/>
          <w:bdr w:val="single" w:sz="8" w:space="0" w:color="auto"/>
        </w:rPr>
        <w:drawing>
          <wp:inline distT="0" distB="0" distL="0" distR="0" wp14:anchorId="287A1DF1" wp14:editId="63225DD9">
            <wp:extent cx="6248400" cy="32340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8400" cy="3234055"/>
                    </a:xfrm>
                    <a:prstGeom prst="rect">
                      <a:avLst/>
                    </a:prstGeom>
                  </pic:spPr>
                </pic:pic>
              </a:graphicData>
            </a:graphic>
          </wp:inline>
        </w:drawing>
      </w:r>
    </w:p>
    <w:p w14:paraId="7F64B6C8" w14:textId="592E025D" w:rsidR="00B60160" w:rsidRPr="000C4627" w:rsidRDefault="00B60160" w:rsidP="000C4627">
      <w:pPr>
        <w:rPr>
          <w:rFonts w:cs="Helvetica"/>
          <w:color w:val="000000"/>
          <w:shd w:val="clear" w:color="auto" w:fill="FFFFFF"/>
        </w:rPr>
      </w:pPr>
      <w:r w:rsidRPr="000C4627">
        <w:rPr>
          <w:rFonts w:cs="Helvetica"/>
          <w:color w:val="000000"/>
          <w:shd w:val="clear" w:color="auto" w:fill="FFFFFF"/>
        </w:rPr>
        <w:t>For Alpha=0.676,</w:t>
      </w:r>
      <w:r w:rsidR="000C4627">
        <w:rPr>
          <w:rFonts w:cs="Helvetica"/>
          <w:color w:val="000000"/>
          <w:shd w:val="clear" w:color="auto" w:fill="FFFFFF"/>
        </w:rPr>
        <w:t xml:space="preserve"> </w:t>
      </w:r>
      <w:r w:rsidRPr="000C4627">
        <w:rPr>
          <w:rFonts w:cs="Helvetica"/>
          <w:color w:val="000000"/>
          <w:shd w:val="clear" w:color="auto" w:fill="FFFFFF"/>
        </w:rPr>
        <w:t>Beta=0.088,</w:t>
      </w:r>
      <w:r w:rsidR="000C4627">
        <w:rPr>
          <w:rFonts w:cs="Helvetica"/>
          <w:color w:val="000000"/>
          <w:shd w:val="clear" w:color="auto" w:fill="FFFFFF"/>
        </w:rPr>
        <w:t xml:space="preserve"> </w:t>
      </w:r>
      <w:r w:rsidRPr="000C4627">
        <w:rPr>
          <w:rFonts w:cs="Helvetica"/>
          <w:color w:val="000000"/>
          <w:shd w:val="clear" w:color="auto" w:fill="FFFFFF"/>
        </w:rPr>
        <w:t>Gamma=0.323, Triple Exponential Smoothing Model forecast on the Test Data,  RMSE is 21.170</w:t>
      </w:r>
    </w:p>
    <w:p w14:paraId="179F6013" w14:textId="124AA6E8" w:rsidR="002448A3" w:rsidRDefault="002448A3" w:rsidP="0085314F"/>
    <w:p w14:paraId="54F1CDD9" w14:textId="29351430" w:rsidR="00B60160" w:rsidRDefault="00252FE6" w:rsidP="0085314F">
      <w:r w:rsidRPr="000C4627">
        <w:rPr>
          <w:noProof/>
          <w:bdr w:val="single" w:sz="8" w:space="0" w:color="auto"/>
        </w:rPr>
        <w:drawing>
          <wp:inline distT="0" distB="0" distL="0" distR="0" wp14:anchorId="7FA474BD" wp14:editId="5B8A3DB8">
            <wp:extent cx="5867400" cy="178181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9686" cy="1785549"/>
                    </a:xfrm>
                    <a:prstGeom prst="rect">
                      <a:avLst/>
                    </a:prstGeom>
                  </pic:spPr>
                </pic:pic>
              </a:graphicData>
            </a:graphic>
          </wp:inline>
        </w:drawing>
      </w:r>
    </w:p>
    <w:p w14:paraId="74544143" w14:textId="5F58A0A6" w:rsidR="00252FE6" w:rsidRDefault="00252FE6" w:rsidP="0085314F"/>
    <w:p w14:paraId="6617DD24" w14:textId="0A91642B" w:rsidR="00252FE6" w:rsidRDefault="00252FE6" w:rsidP="0085314F">
      <w:r>
        <w:t xml:space="preserve">Lets </w:t>
      </w:r>
      <w:r w:rsidRPr="00252FE6">
        <w:t>define an empty dataframe to store our values from the loop</w:t>
      </w:r>
    </w:p>
    <w:p w14:paraId="06BC7A00" w14:textId="4791D3F8" w:rsidR="00252FE6" w:rsidRDefault="00A37B27" w:rsidP="0085314F">
      <w:r w:rsidRPr="000C4627">
        <w:rPr>
          <w:noProof/>
          <w:bdr w:val="single" w:sz="8" w:space="0" w:color="auto"/>
        </w:rPr>
        <w:drawing>
          <wp:inline distT="0" distB="0" distL="0" distR="0" wp14:anchorId="5709460A" wp14:editId="19D0DD47">
            <wp:extent cx="5591175" cy="504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1175" cy="504825"/>
                    </a:xfrm>
                    <a:prstGeom prst="rect">
                      <a:avLst/>
                    </a:prstGeom>
                  </pic:spPr>
                </pic:pic>
              </a:graphicData>
            </a:graphic>
          </wp:inline>
        </w:drawing>
      </w:r>
    </w:p>
    <w:p w14:paraId="407DA7DC" w14:textId="2F9D89CD" w:rsidR="00A37B27" w:rsidRDefault="00A37B27" w:rsidP="0085314F"/>
    <w:p w14:paraId="49BC4002" w14:textId="55F071F4" w:rsidR="00A37B27" w:rsidRDefault="00A37B27" w:rsidP="0085314F"/>
    <w:p w14:paraId="045086B2" w14:textId="098AADC6" w:rsidR="00A37B27" w:rsidRDefault="00A37B27" w:rsidP="0085314F">
      <w:r>
        <w:t>We will append all the results to it, by changing values of alpha, beta , gamma.</w:t>
      </w:r>
    </w:p>
    <w:p w14:paraId="283929F2" w14:textId="1BB1C563" w:rsidR="00A37B27" w:rsidRDefault="00472D05" w:rsidP="0085314F">
      <w:r>
        <w:t>After Sorting the first five rows are</w:t>
      </w:r>
    </w:p>
    <w:p w14:paraId="0DEE2DA0" w14:textId="3812E7CB" w:rsidR="00472D05" w:rsidRDefault="00472D05" w:rsidP="0085314F">
      <w:r w:rsidRPr="000C4627">
        <w:rPr>
          <w:noProof/>
          <w:bdr w:val="single" w:sz="8" w:space="0" w:color="auto"/>
        </w:rPr>
        <w:drawing>
          <wp:inline distT="0" distB="0" distL="0" distR="0" wp14:anchorId="544789BC" wp14:editId="08E0EDE4">
            <wp:extent cx="5314950" cy="18758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6933" cy="1876565"/>
                    </a:xfrm>
                    <a:prstGeom prst="rect">
                      <a:avLst/>
                    </a:prstGeom>
                  </pic:spPr>
                </pic:pic>
              </a:graphicData>
            </a:graphic>
          </wp:inline>
        </w:drawing>
      </w:r>
    </w:p>
    <w:p w14:paraId="485337C7" w14:textId="0EDC1696" w:rsidR="00472D05" w:rsidRDefault="00472D05" w:rsidP="0085314F"/>
    <w:p w14:paraId="2C5B2EE4" w14:textId="7E401A06" w:rsidR="00472D05" w:rsidRDefault="00472D05" w:rsidP="0085314F">
      <w:r>
        <w:t xml:space="preserve">So this model is giving RMSE 10.95 lowest so far, </w:t>
      </w:r>
      <w:r w:rsidR="00C63D12">
        <w:t>and Ideal values are 0.3,0.4,0.3 for Alpha, Beta , Gamma.</w:t>
      </w:r>
    </w:p>
    <w:p w14:paraId="1F8F0CCF" w14:textId="79D55CC9" w:rsidR="00C63D12" w:rsidRDefault="005847E1" w:rsidP="0085314F">
      <w:r w:rsidRPr="005847E1">
        <w:t>Plotting on both the Training and Test data using brute force alpha, beta and gamma determination</w:t>
      </w:r>
    </w:p>
    <w:p w14:paraId="0E5335AF" w14:textId="4758DD29" w:rsidR="00EE248C" w:rsidRDefault="009B6BA9" w:rsidP="0085314F">
      <w:pPr>
        <w:rPr>
          <w:b/>
          <w:bCs/>
        </w:rPr>
      </w:pPr>
      <w:r w:rsidRPr="000C4627">
        <w:rPr>
          <w:noProof/>
          <w:bdr w:val="single" w:sz="8" w:space="0" w:color="auto"/>
        </w:rPr>
        <w:drawing>
          <wp:inline distT="0" distB="0" distL="0" distR="0" wp14:anchorId="24F37E0A" wp14:editId="14B1F16B">
            <wp:extent cx="6311900" cy="32365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11900" cy="3236595"/>
                    </a:xfrm>
                    <a:prstGeom prst="rect">
                      <a:avLst/>
                    </a:prstGeom>
                  </pic:spPr>
                </pic:pic>
              </a:graphicData>
            </a:graphic>
          </wp:inline>
        </w:drawing>
      </w:r>
    </w:p>
    <w:p w14:paraId="37294E54" w14:textId="46AEBD97" w:rsidR="009B6BA9" w:rsidRDefault="009B6BA9" w:rsidP="0085314F">
      <w:pPr>
        <w:rPr>
          <w:b/>
          <w:bCs/>
        </w:rPr>
      </w:pPr>
    </w:p>
    <w:p w14:paraId="6C4053B9" w14:textId="77777777" w:rsidR="00196A56" w:rsidRDefault="00196A56" w:rsidP="0085314F">
      <w:pPr>
        <w:rPr>
          <w:b/>
          <w:bCs/>
        </w:rPr>
      </w:pPr>
    </w:p>
    <w:p w14:paraId="68380697" w14:textId="77777777" w:rsidR="00196A56" w:rsidRDefault="00196A56" w:rsidP="0085314F">
      <w:pPr>
        <w:rPr>
          <w:b/>
          <w:bCs/>
        </w:rPr>
      </w:pPr>
    </w:p>
    <w:p w14:paraId="666BFC81" w14:textId="77777777" w:rsidR="00196A56" w:rsidRDefault="00196A56" w:rsidP="0085314F">
      <w:pPr>
        <w:rPr>
          <w:b/>
          <w:bCs/>
        </w:rPr>
      </w:pPr>
    </w:p>
    <w:p w14:paraId="38AC11DD" w14:textId="11A99931" w:rsidR="009B6BA9" w:rsidRDefault="00196A56" w:rsidP="0085314F">
      <w:pPr>
        <w:rPr>
          <w:b/>
          <w:bCs/>
        </w:rPr>
      </w:pPr>
      <w:r>
        <w:rPr>
          <w:b/>
          <w:bCs/>
        </w:rPr>
        <w:t>The sorted results of all the models so far:</w:t>
      </w:r>
    </w:p>
    <w:p w14:paraId="3266B568" w14:textId="7F82A5D5" w:rsidR="00BA672E" w:rsidRDefault="00BA672E" w:rsidP="0085314F">
      <w:pPr>
        <w:rPr>
          <w:b/>
          <w:bCs/>
        </w:rPr>
      </w:pPr>
      <w:r w:rsidRPr="000C4627">
        <w:rPr>
          <w:noProof/>
          <w:bdr w:val="single" w:sz="8" w:space="0" w:color="auto"/>
        </w:rPr>
        <w:drawing>
          <wp:inline distT="0" distB="0" distL="0" distR="0" wp14:anchorId="5FD59C10" wp14:editId="6E0CE38E">
            <wp:extent cx="5405120" cy="1826847"/>
            <wp:effectExtent l="0" t="0" r="508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4286" cy="1829945"/>
                    </a:xfrm>
                    <a:prstGeom prst="rect">
                      <a:avLst/>
                    </a:prstGeom>
                  </pic:spPr>
                </pic:pic>
              </a:graphicData>
            </a:graphic>
          </wp:inline>
        </w:drawing>
      </w:r>
    </w:p>
    <w:p w14:paraId="5220E845" w14:textId="537B7DB3" w:rsidR="003D76FE" w:rsidRDefault="003D76FE" w:rsidP="0085314F">
      <w:pPr>
        <w:rPr>
          <w:b/>
          <w:bCs/>
        </w:rPr>
      </w:pPr>
    </w:p>
    <w:p w14:paraId="439225AD" w14:textId="52FD5F31" w:rsidR="003D76FE" w:rsidRPr="000C4627" w:rsidRDefault="007D6472" w:rsidP="0085314F">
      <w:pPr>
        <w:rPr>
          <w:rFonts w:cs="Helvetica"/>
          <w:color w:val="000000"/>
          <w:shd w:val="clear" w:color="auto" w:fill="FFFFFF"/>
        </w:rPr>
      </w:pPr>
      <w:r w:rsidRPr="000C4627">
        <w:rPr>
          <w:rFonts w:cs="Helvetica"/>
          <w:color w:val="000000"/>
          <w:shd w:val="clear" w:color="auto" w:fill="FFFFFF"/>
        </w:rPr>
        <w:t>For this data, we had both trend and seasonality so by definition Triple Exponential Smoothing is supposed to work better than the Simple Exponential Smoothing as well as the Double Exponential Smoothing. However, since this was a model building exercise we had gone on to build different models on the data and have compared these model with the best RMSE value on the test data.</w:t>
      </w:r>
    </w:p>
    <w:p w14:paraId="5D39B34A" w14:textId="09A00B95" w:rsidR="007D6472" w:rsidRDefault="007D6472" w:rsidP="0085314F">
      <w:pPr>
        <w:rPr>
          <w:rFonts w:ascii="Helvetica" w:hAnsi="Helvetica" w:cs="Helvetica"/>
          <w:color w:val="000000"/>
          <w:sz w:val="21"/>
          <w:szCs w:val="21"/>
          <w:shd w:val="clear" w:color="auto" w:fill="FFFFFF"/>
        </w:rPr>
      </w:pPr>
    </w:p>
    <w:p w14:paraId="5BE9039B" w14:textId="153C3F28" w:rsidR="007D6472" w:rsidRDefault="007D6472" w:rsidP="0085314F">
      <w:pPr>
        <w:rPr>
          <w:rFonts w:ascii="Helvetica" w:hAnsi="Helvetica" w:cs="Helvetica"/>
          <w:color w:val="000000"/>
          <w:sz w:val="21"/>
          <w:szCs w:val="21"/>
          <w:shd w:val="clear" w:color="auto" w:fill="FFFFFF"/>
        </w:rPr>
      </w:pPr>
    </w:p>
    <w:p w14:paraId="434F9FF2" w14:textId="60B7EC84" w:rsidR="007D6472" w:rsidRDefault="007D6472" w:rsidP="0085314F">
      <w:pPr>
        <w:rPr>
          <w:rFonts w:ascii="Helvetica" w:hAnsi="Helvetica" w:cs="Helvetica"/>
          <w:color w:val="000000"/>
          <w:sz w:val="21"/>
          <w:szCs w:val="21"/>
          <w:shd w:val="clear" w:color="auto" w:fill="FFFFFF"/>
        </w:rPr>
      </w:pPr>
    </w:p>
    <w:p w14:paraId="0AF9697C" w14:textId="1D50723F" w:rsidR="007D6472" w:rsidRDefault="007D6472" w:rsidP="0085314F">
      <w:pPr>
        <w:rPr>
          <w:rFonts w:ascii="Helvetica" w:hAnsi="Helvetica" w:cs="Helvetica"/>
          <w:color w:val="000000"/>
          <w:sz w:val="21"/>
          <w:szCs w:val="21"/>
          <w:shd w:val="clear" w:color="auto" w:fill="FFFFFF"/>
        </w:rPr>
      </w:pPr>
    </w:p>
    <w:p w14:paraId="323B9735" w14:textId="33248833" w:rsidR="007D6472" w:rsidRDefault="007D6472" w:rsidP="0085314F">
      <w:pPr>
        <w:rPr>
          <w:rFonts w:ascii="Helvetica" w:hAnsi="Helvetica" w:cs="Helvetica"/>
          <w:color w:val="000000"/>
          <w:sz w:val="21"/>
          <w:szCs w:val="21"/>
          <w:shd w:val="clear" w:color="auto" w:fill="FFFFFF"/>
        </w:rPr>
      </w:pPr>
    </w:p>
    <w:p w14:paraId="1B89CBFF" w14:textId="1063A359" w:rsidR="007D6472" w:rsidRDefault="007D6472" w:rsidP="0085314F">
      <w:pPr>
        <w:rPr>
          <w:rFonts w:ascii="Helvetica" w:hAnsi="Helvetica" w:cs="Helvetica"/>
          <w:color w:val="000000"/>
          <w:sz w:val="21"/>
          <w:szCs w:val="21"/>
          <w:shd w:val="clear" w:color="auto" w:fill="FFFFFF"/>
        </w:rPr>
      </w:pPr>
    </w:p>
    <w:p w14:paraId="597E392A" w14:textId="5A63E410" w:rsidR="007D6472" w:rsidRDefault="007D6472" w:rsidP="0085314F">
      <w:pPr>
        <w:rPr>
          <w:rFonts w:ascii="Helvetica" w:hAnsi="Helvetica" w:cs="Helvetica"/>
          <w:color w:val="000000"/>
          <w:sz w:val="21"/>
          <w:szCs w:val="21"/>
          <w:shd w:val="clear" w:color="auto" w:fill="FFFFFF"/>
        </w:rPr>
      </w:pPr>
    </w:p>
    <w:p w14:paraId="4531118E" w14:textId="067B42F7" w:rsidR="007D6472" w:rsidRDefault="007D6472" w:rsidP="0085314F">
      <w:pPr>
        <w:rPr>
          <w:rFonts w:ascii="Helvetica" w:hAnsi="Helvetica" w:cs="Helvetica"/>
          <w:color w:val="000000"/>
          <w:sz w:val="21"/>
          <w:szCs w:val="21"/>
          <w:shd w:val="clear" w:color="auto" w:fill="FFFFFF"/>
        </w:rPr>
      </w:pPr>
    </w:p>
    <w:p w14:paraId="41C4B10E" w14:textId="31C95030" w:rsidR="007D6472" w:rsidRDefault="007D6472" w:rsidP="0085314F">
      <w:pPr>
        <w:rPr>
          <w:rFonts w:ascii="Helvetica" w:hAnsi="Helvetica" w:cs="Helvetica"/>
          <w:color w:val="000000"/>
          <w:sz w:val="21"/>
          <w:szCs w:val="21"/>
          <w:shd w:val="clear" w:color="auto" w:fill="FFFFFF"/>
        </w:rPr>
      </w:pPr>
    </w:p>
    <w:p w14:paraId="1315FCB5" w14:textId="4D8C793B" w:rsidR="007D6472" w:rsidRDefault="007D6472" w:rsidP="0085314F">
      <w:pPr>
        <w:rPr>
          <w:rFonts w:ascii="Helvetica" w:hAnsi="Helvetica" w:cs="Helvetica"/>
          <w:color w:val="000000"/>
          <w:sz w:val="21"/>
          <w:szCs w:val="21"/>
          <w:shd w:val="clear" w:color="auto" w:fill="FFFFFF"/>
        </w:rPr>
      </w:pPr>
    </w:p>
    <w:p w14:paraId="21139F3B" w14:textId="08D06943" w:rsidR="007D6472" w:rsidRDefault="007D6472" w:rsidP="0085314F">
      <w:pPr>
        <w:rPr>
          <w:rFonts w:ascii="Helvetica" w:hAnsi="Helvetica" w:cs="Helvetica"/>
          <w:color w:val="000000"/>
          <w:sz w:val="21"/>
          <w:szCs w:val="21"/>
          <w:shd w:val="clear" w:color="auto" w:fill="FFFFFF"/>
        </w:rPr>
      </w:pPr>
    </w:p>
    <w:p w14:paraId="3E62E61D" w14:textId="7322B7E8" w:rsidR="007D6472" w:rsidRDefault="007D6472" w:rsidP="0085314F">
      <w:pPr>
        <w:rPr>
          <w:rFonts w:ascii="Helvetica" w:hAnsi="Helvetica" w:cs="Helvetica"/>
          <w:color w:val="000000"/>
          <w:sz w:val="21"/>
          <w:szCs w:val="21"/>
          <w:shd w:val="clear" w:color="auto" w:fill="FFFFFF"/>
        </w:rPr>
      </w:pPr>
    </w:p>
    <w:p w14:paraId="15F6232A" w14:textId="1EAFBAAE" w:rsidR="007D6472" w:rsidRDefault="007D6472" w:rsidP="0085314F">
      <w:pPr>
        <w:rPr>
          <w:rFonts w:ascii="Helvetica" w:hAnsi="Helvetica" w:cs="Helvetica"/>
          <w:color w:val="000000"/>
          <w:sz w:val="21"/>
          <w:szCs w:val="21"/>
          <w:shd w:val="clear" w:color="auto" w:fill="FFFFFF"/>
        </w:rPr>
      </w:pPr>
    </w:p>
    <w:p w14:paraId="25B282F4" w14:textId="25B688B3" w:rsidR="00921B94" w:rsidRDefault="00921B94" w:rsidP="00921B94">
      <w:pPr>
        <w:pStyle w:val="Heading4"/>
        <w:shd w:val="clear" w:color="auto" w:fill="FFFFFF"/>
        <w:spacing w:before="240"/>
        <w:rPr>
          <w:rFonts w:ascii="Helvetica" w:hAnsi="Helvetica" w:cs="Helvetica"/>
          <w:b/>
          <w:bCs/>
          <w:color w:val="000000"/>
          <w:sz w:val="21"/>
          <w:szCs w:val="21"/>
        </w:rPr>
      </w:pPr>
      <w:r w:rsidRPr="00921B94">
        <w:rPr>
          <w:rFonts w:ascii="Helvetica" w:hAnsi="Helvetica" w:cs="Helvetica"/>
          <w:b/>
          <w:bCs/>
          <w:color w:val="000000"/>
          <w:sz w:val="21"/>
          <w:szCs w:val="21"/>
        </w:rPr>
        <w:t>Model 4: Linear Regression</w:t>
      </w:r>
    </w:p>
    <w:p w14:paraId="0FFE0174" w14:textId="6CDEA213" w:rsidR="00921B94" w:rsidRPr="00821DA3" w:rsidRDefault="00921B94" w:rsidP="00921B94">
      <w:pPr>
        <w:rPr>
          <w:rFonts w:asciiTheme="majorHAnsi" w:hAnsiTheme="majorHAnsi" w:cs="Helvetica"/>
          <w:color w:val="000000"/>
          <w:shd w:val="clear" w:color="auto" w:fill="FFFFFF"/>
        </w:rPr>
      </w:pPr>
      <w:r w:rsidRPr="00821DA3">
        <w:rPr>
          <w:rFonts w:asciiTheme="majorHAnsi" w:hAnsiTheme="majorHAnsi" w:cs="Helvetica"/>
          <w:color w:val="000000"/>
          <w:shd w:val="clear" w:color="auto" w:fill="FFFFFF"/>
        </w:rPr>
        <w:t>For this particular linear regression, we are going to regress the 'Rose-Sales' variable against the order of the occurrence. For this we need to modify our training data before fitting it into a linear regression.</w:t>
      </w:r>
    </w:p>
    <w:p w14:paraId="33FC9C67" w14:textId="7D08EBAA" w:rsidR="00921B94" w:rsidRDefault="00921B94" w:rsidP="00921B94">
      <w:pPr>
        <w:rPr>
          <w:rFonts w:ascii="Helvetica" w:hAnsi="Helvetica" w:cs="Helvetica"/>
          <w:color w:val="000000"/>
          <w:sz w:val="21"/>
          <w:szCs w:val="21"/>
          <w:shd w:val="clear" w:color="auto" w:fill="FFFFFF"/>
        </w:rPr>
      </w:pPr>
    </w:p>
    <w:p w14:paraId="5A45C733" w14:textId="4F21AE7F" w:rsidR="00921B94" w:rsidRDefault="008C27D6" w:rsidP="00921B94">
      <w:r w:rsidRPr="00821DA3">
        <w:rPr>
          <w:noProof/>
          <w:bdr w:val="single" w:sz="8" w:space="0" w:color="auto"/>
        </w:rPr>
        <w:drawing>
          <wp:inline distT="0" distB="0" distL="0" distR="0" wp14:anchorId="4FC1A2B6" wp14:editId="7E87D299">
            <wp:extent cx="6280150" cy="1160145"/>
            <wp:effectExtent l="0" t="0" r="635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0150" cy="1160145"/>
                    </a:xfrm>
                    <a:prstGeom prst="rect">
                      <a:avLst/>
                    </a:prstGeom>
                  </pic:spPr>
                </pic:pic>
              </a:graphicData>
            </a:graphic>
          </wp:inline>
        </w:drawing>
      </w:r>
    </w:p>
    <w:p w14:paraId="5A301880" w14:textId="0228C297" w:rsidR="008C27D6" w:rsidRDefault="008C27D6" w:rsidP="00921B94"/>
    <w:p w14:paraId="70BDD765" w14:textId="0028ED2D" w:rsidR="008C27D6" w:rsidRPr="00821DA3" w:rsidRDefault="008C27D6" w:rsidP="00921B94">
      <w:pPr>
        <w:rPr>
          <w:rFonts w:asciiTheme="majorHAnsi" w:hAnsiTheme="majorHAnsi" w:cs="Helvetica"/>
          <w:color w:val="000000"/>
          <w:shd w:val="clear" w:color="auto" w:fill="FFFFFF"/>
        </w:rPr>
      </w:pPr>
      <w:r w:rsidRPr="00821DA3">
        <w:rPr>
          <w:rFonts w:asciiTheme="majorHAnsi" w:hAnsiTheme="majorHAnsi" w:cs="Helvetica"/>
          <w:color w:val="000000"/>
          <w:shd w:val="clear" w:color="auto" w:fill="FFFFFF"/>
        </w:rPr>
        <w:t>We see that we have successfully the generated the numerical time instance order for both the training and test set. Now we will add these values in the training and test set.</w:t>
      </w:r>
    </w:p>
    <w:p w14:paraId="3D1F9A69" w14:textId="0073776E" w:rsidR="008C27D6" w:rsidRDefault="008C27D6" w:rsidP="00921B94">
      <w:pPr>
        <w:rPr>
          <w:rFonts w:ascii="Helvetica" w:hAnsi="Helvetica" w:cs="Helvetica"/>
          <w:color w:val="000000"/>
          <w:sz w:val="21"/>
          <w:szCs w:val="21"/>
          <w:shd w:val="clear" w:color="auto" w:fill="FFFFFF"/>
        </w:rPr>
      </w:pPr>
    </w:p>
    <w:p w14:paraId="68B96B2F" w14:textId="72C74461" w:rsidR="008C27D6" w:rsidRPr="00821DA3" w:rsidRDefault="00A25F1E" w:rsidP="00921B94">
      <w:pPr>
        <w:rPr>
          <w:rFonts w:ascii="Helvetica" w:hAnsi="Helvetica" w:cs="Helvetica"/>
          <w:b/>
          <w:bCs/>
          <w:color w:val="000000"/>
          <w:sz w:val="21"/>
          <w:szCs w:val="21"/>
          <w:shd w:val="clear" w:color="auto" w:fill="FFFFFF"/>
        </w:rPr>
      </w:pPr>
      <w:r w:rsidRPr="00821DA3">
        <w:rPr>
          <w:rFonts w:ascii="Helvetica" w:hAnsi="Helvetica" w:cs="Helvetica"/>
          <w:b/>
          <w:bCs/>
          <w:color w:val="000000"/>
          <w:sz w:val="21"/>
          <w:szCs w:val="21"/>
          <w:shd w:val="clear" w:color="auto" w:fill="FFFFFF"/>
        </w:rPr>
        <w:t>Training Data:</w:t>
      </w:r>
    </w:p>
    <w:p w14:paraId="61972277" w14:textId="6B29E1E7" w:rsidR="00A25F1E" w:rsidRDefault="00A25F1E" w:rsidP="00921B94">
      <w:r w:rsidRPr="00821DA3">
        <w:rPr>
          <w:noProof/>
          <w:bdr w:val="single" w:sz="8" w:space="0" w:color="auto"/>
        </w:rPr>
        <w:drawing>
          <wp:inline distT="0" distB="0" distL="0" distR="0" wp14:anchorId="247C47D0" wp14:editId="4EDBBD4B">
            <wp:extent cx="3267075" cy="38100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7075" cy="3810000"/>
                    </a:xfrm>
                    <a:prstGeom prst="rect">
                      <a:avLst/>
                    </a:prstGeom>
                  </pic:spPr>
                </pic:pic>
              </a:graphicData>
            </a:graphic>
          </wp:inline>
        </w:drawing>
      </w:r>
    </w:p>
    <w:p w14:paraId="40CC5CB2" w14:textId="266B9680" w:rsidR="00A25F1E" w:rsidRDefault="00A25F1E" w:rsidP="00921B94"/>
    <w:p w14:paraId="08796586" w14:textId="343881EC" w:rsidR="00A25F1E" w:rsidRDefault="00A25F1E" w:rsidP="00921B94"/>
    <w:p w14:paraId="37C78141" w14:textId="79FD19FD" w:rsidR="00A25F1E" w:rsidRPr="00821DA3" w:rsidRDefault="00A25F1E" w:rsidP="00921B94">
      <w:pPr>
        <w:rPr>
          <w:b/>
          <w:bCs/>
        </w:rPr>
      </w:pPr>
      <w:r w:rsidRPr="00821DA3">
        <w:rPr>
          <w:b/>
          <w:bCs/>
        </w:rPr>
        <w:t>Test Data:</w:t>
      </w:r>
    </w:p>
    <w:p w14:paraId="771D050E" w14:textId="60ED714E" w:rsidR="007D6472" w:rsidRDefault="00EB3B7B" w:rsidP="0085314F">
      <w:pPr>
        <w:rPr>
          <w:rFonts w:ascii="Helvetica" w:hAnsi="Helvetica" w:cs="Helvetica"/>
          <w:color w:val="000000"/>
          <w:sz w:val="21"/>
          <w:szCs w:val="21"/>
          <w:shd w:val="clear" w:color="auto" w:fill="FFFFFF"/>
        </w:rPr>
      </w:pPr>
      <w:r w:rsidRPr="00821DA3">
        <w:rPr>
          <w:noProof/>
          <w:bdr w:val="single" w:sz="8" w:space="0" w:color="auto"/>
        </w:rPr>
        <w:drawing>
          <wp:inline distT="0" distB="0" distL="0" distR="0" wp14:anchorId="7D4B5043" wp14:editId="4D531915">
            <wp:extent cx="2905125" cy="3905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5125" cy="3905250"/>
                    </a:xfrm>
                    <a:prstGeom prst="rect">
                      <a:avLst/>
                    </a:prstGeom>
                  </pic:spPr>
                </pic:pic>
              </a:graphicData>
            </a:graphic>
          </wp:inline>
        </w:drawing>
      </w:r>
    </w:p>
    <w:p w14:paraId="1020A796" w14:textId="32A032B8" w:rsidR="00EB3B7B" w:rsidRDefault="00EB3B7B" w:rsidP="0085314F">
      <w:pPr>
        <w:rPr>
          <w:rFonts w:cs="Helvetica"/>
          <w:color w:val="000000"/>
          <w:shd w:val="clear" w:color="auto" w:fill="FFFFFF"/>
        </w:rPr>
      </w:pPr>
      <w:r w:rsidRPr="00821DA3">
        <w:rPr>
          <w:rFonts w:cs="Helvetica"/>
          <w:color w:val="000000"/>
          <w:shd w:val="clear" w:color="auto" w:fill="FFFFFF"/>
        </w:rPr>
        <w:t>Now our training and test data has been modified, let us go ahead use Linear regression to build the model on the training data and test the model on the test data.</w:t>
      </w:r>
    </w:p>
    <w:p w14:paraId="46C67E42" w14:textId="47E67368" w:rsidR="00821DA3" w:rsidRDefault="00821DA3" w:rsidP="0085314F">
      <w:pPr>
        <w:rPr>
          <w:rFonts w:cs="Helvetica"/>
          <w:color w:val="000000"/>
          <w:shd w:val="clear" w:color="auto" w:fill="FFFFFF"/>
        </w:rPr>
      </w:pPr>
    </w:p>
    <w:p w14:paraId="6EE636EB" w14:textId="10D5C2EB" w:rsidR="00821DA3" w:rsidRDefault="00821DA3" w:rsidP="0085314F">
      <w:pPr>
        <w:rPr>
          <w:rFonts w:cs="Helvetica"/>
          <w:color w:val="000000"/>
          <w:shd w:val="clear" w:color="auto" w:fill="FFFFFF"/>
        </w:rPr>
      </w:pPr>
    </w:p>
    <w:p w14:paraId="73A37A6C" w14:textId="619C8542" w:rsidR="00821DA3" w:rsidRDefault="00821DA3" w:rsidP="0085314F">
      <w:pPr>
        <w:rPr>
          <w:rFonts w:cs="Helvetica"/>
          <w:color w:val="000000"/>
          <w:shd w:val="clear" w:color="auto" w:fill="FFFFFF"/>
        </w:rPr>
      </w:pPr>
    </w:p>
    <w:p w14:paraId="4CB110EA" w14:textId="3FE2B5FA" w:rsidR="00821DA3" w:rsidRDefault="00821DA3" w:rsidP="0085314F">
      <w:pPr>
        <w:rPr>
          <w:rFonts w:cs="Helvetica"/>
          <w:color w:val="000000"/>
          <w:shd w:val="clear" w:color="auto" w:fill="FFFFFF"/>
        </w:rPr>
      </w:pPr>
    </w:p>
    <w:p w14:paraId="776C10E8" w14:textId="07D1935D" w:rsidR="00821DA3" w:rsidRDefault="00821DA3" w:rsidP="0085314F">
      <w:pPr>
        <w:rPr>
          <w:rFonts w:cs="Helvetica"/>
          <w:color w:val="000000"/>
          <w:shd w:val="clear" w:color="auto" w:fill="FFFFFF"/>
        </w:rPr>
      </w:pPr>
    </w:p>
    <w:p w14:paraId="0E0F0CA9" w14:textId="726579DF" w:rsidR="00821DA3" w:rsidRDefault="00821DA3" w:rsidP="0085314F">
      <w:pPr>
        <w:rPr>
          <w:rFonts w:cs="Helvetica"/>
          <w:color w:val="000000"/>
          <w:shd w:val="clear" w:color="auto" w:fill="FFFFFF"/>
        </w:rPr>
      </w:pPr>
    </w:p>
    <w:p w14:paraId="3A014EFB" w14:textId="5F3FCD78" w:rsidR="00821DA3" w:rsidRDefault="00821DA3" w:rsidP="0085314F">
      <w:pPr>
        <w:rPr>
          <w:rFonts w:cs="Helvetica"/>
          <w:color w:val="000000"/>
          <w:shd w:val="clear" w:color="auto" w:fill="FFFFFF"/>
        </w:rPr>
      </w:pPr>
    </w:p>
    <w:p w14:paraId="2DBA7014" w14:textId="646A6FED" w:rsidR="00821DA3" w:rsidRDefault="00821DA3" w:rsidP="0085314F">
      <w:pPr>
        <w:rPr>
          <w:rFonts w:cs="Helvetica"/>
          <w:color w:val="000000"/>
          <w:shd w:val="clear" w:color="auto" w:fill="FFFFFF"/>
        </w:rPr>
      </w:pPr>
    </w:p>
    <w:p w14:paraId="15CEE684" w14:textId="3D247020" w:rsidR="00821DA3" w:rsidRDefault="00821DA3" w:rsidP="0085314F">
      <w:pPr>
        <w:rPr>
          <w:rFonts w:cs="Helvetica"/>
          <w:color w:val="000000"/>
          <w:shd w:val="clear" w:color="auto" w:fill="FFFFFF"/>
        </w:rPr>
      </w:pPr>
    </w:p>
    <w:p w14:paraId="39EE3DB6" w14:textId="77777777" w:rsidR="00821DA3" w:rsidRPr="00821DA3" w:rsidRDefault="00821DA3" w:rsidP="0085314F">
      <w:pPr>
        <w:rPr>
          <w:rFonts w:cs="Helvetica"/>
          <w:color w:val="000000"/>
          <w:shd w:val="clear" w:color="auto" w:fill="FFFFFF"/>
        </w:rPr>
      </w:pPr>
    </w:p>
    <w:p w14:paraId="3FC07D51" w14:textId="2321C795" w:rsidR="00EB3B7B" w:rsidRPr="00821DA3" w:rsidRDefault="00026EA7" w:rsidP="0085314F">
      <w:pPr>
        <w:rPr>
          <w:rFonts w:cs="Helvetica"/>
          <w:color w:val="000000"/>
          <w:shd w:val="clear" w:color="auto" w:fill="FFFFFF"/>
        </w:rPr>
      </w:pPr>
      <w:r w:rsidRPr="00821DA3">
        <w:rPr>
          <w:rFonts w:cs="Helvetica"/>
          <w:color w:val="000000"/>
          <w:shd w:val="clear" w:color="auto" w:fill="FFFFFF"/>
        </w:rPr>
        <w:t>Prediction plot:</w:t>
      </w:r>
    </w:p>
    <w:p w14:paraId="61F261E3" w14:textId="7459E9D0" w:rsidR="00026EA7" w:rsidRDefault="00026EA7" w:rsidP="0085314F">
      <w:pPr>
        <w:rPr>
          <w:rFonts w:ascii="Helvetica" w:hAnsi="Helvetica" w:cs="Helvetica"/>
          <w:color w:val="000000"/>
          <w:sz w:val="21"/>
          <w:szCs w:val="21"/>
          <w:shd w:val="clear" w:color="auto" w:fill="FFFFFF"/>
        </w:rPr>
      </w:pPr>
      <w:r w:rsidRPr="00821DA3">
        <w:rPr>
          <w:noProof/>
          <w:bdr w:val="single" w:sz="8" w:space="0" w:color="auto"/>
        </w:rPr>
        <w:drawing>
          <wp:inline distT="0" distB="0" distL="0" distR="0" wp14:anchorId="23633AAA" wp14:editId="2447DF9A">
            <wp:extent cx="5797550" cy="2873468"/>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9798" cy="2874582"/>
                    </a:xfrm>
                    <a:prstGeom prst="rect">
                      <a:avLst/>
                    </a:prstGeom>
                  </pic:spPr>
                </pic:pic>
              </a:graphicData>
            </a:graphic>
          </wp:inline>
        </w:drawing>
      </w:r>
    </w:p>
    <w:p w14:paraId="02E382C5" w14:textId="77777777" w:rsidR="00561323" w:rsidRPr="00561323" w:rsidRDefault="00561323" w:rsidP="00561323">
      <w:pPr>
        <w:pStyle w:val="Heading4"/>
        <w:shd w:val="clear" w:color="auto" w:fill="FFFFFF"/>
        <w:spacing w:before="240"/>
        <w:rPr>
          <w:rFonts w:ascii="Helvetica" w:hAnsi="Helvetica" w:cs="Helvetica"/>
          <w:b/>
          <w:bCs/>
          <w:color w:val="000000"/>
          <w:sz w:val="21"/>
          <w:szCs w:val="21"/>
        </w:rPr>
      </w:pPr>
      <w:r w:rsidRPr="00561323">
        <w:rPr>
          <w:rFonts w:ascii="Helvetica" w:hAnsi="Helvetica" w:cs="Helvetica"/>
          <w:b/>
          <w:bCs/>
          <w:color w:val="000000"/>
          <w:sz w:val="21"/>
          <w:szCs w:val="21"/>
        </w:rPr>
        <w:t>Model Evaluation</w:t>
      </w:r>
    </w:p>
    <w:p w14:paraId="161890E5" w14:textId="70EDEDCE" w:rsidR="00EB3B7B" w:rsidRDefault="00EB3B7B" w:rsidP="0085314F">
      <w:pPr>
        <w:rPr>
          <w:rFonts w:ascii="Helvetica" w:hAnsi="Helvetica" w:cs="Helvetica"/>
          <w:color w:val="000000"/>
          <w:sz w:val="21"/>
          <w:szCs w:val="21"/>
          <w:shd w:val="clear" w:color="auto" w:fill="FFFFFF"/>
        </w:rPr>
      </w:pPr>
    </w:p>
    <w:p w14:paraId="56523598" w14:textId="0DB8EF21" w:rsidR="00FE13B2" w:rsidRDefault="00FE13B2" w:rsidP="00FE13B2">
      <w:r w:rsidRPr="00FE13B2">
        <w:t>For RegressionOnTime forecast on the Test Data,  RMSE is 15.276</w:t>
      </w:r>
    </w:p>
    <w:p w14:paraId="4F2B67FF" w14:textId="0BE89A10" w:rsidR="006E3707" w:rsidRDefault="006E3707" w:rsidP="00FE13B2">
      <w:r w:rsidRPr="00821DA3">
        <w:rPr>
          <w:noProof/>
          <w:bdr w:val="single" w:sz="8" w:space="0" w:color="auto"/>
        </w:rPr>
        <w:drawing>
          <wp:inline distT="0" distB="0" distL="0" distR="0" wp14:anchorId="49FE828E" wp14:editId="43E34E9D">
            <wp:extent cx="6115050"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5050" cy="2438400"/>
                    </a:xfrm>
                    <a:prstGeom prst="rect">
                      <a:avLst/>
                    </a:prstGeom>
                  </pic:spPr>
                </pic:pic>
              </a:graphicData>
            </a:graphic>
          </wp:inline>
        </w:drawing>
      </w:r>
    </w:p>
    <w:p w14:paraId="756B0896" w14:textId="7A71D69B" w:rsidR="006E3707" w:rsidRDefault="006E3707" w:rsidP="00FE13B2"/>
    <w:p w14:paraId="7C42F848" w14:textId="303BEBA7" w:rsidR="006E3707" w:rsidRDefault="006E3707" w:rsidP="00FE13B2"/>
    <w:p w14:paraId="05CC2523" w14:textId="03B95D6D" w:rsidR="006E3707" w:rsidRDefault="006E3707" w:rsidP="00FE13B2"/>
    <w:p w14:paraId="7941CA6D" w14:textId="6BFFC1C3" w:rsidR="006E3707" w:rsidRDefault="006E3707" w:rsidP="00FE13B2"/>
    <w:p w14:paraId="7C4BD472" w14:textId="77777777" w:rsidR="00BE0A10" w:rsidRDefault="00BE0A10" w:rsidP="00BE0A10">
      <w:pPr>
        <w:pStyle w:val="Heading4"/>
        <w:shd w:val="clear" w:color="auto" w:fill="FFFFFF"/>
        <w:spacing w:before="0"/>
        <w:rPr>
          <w:rStyle w:val="mi"/>
          <w:rFonts w:ascii="STIXMathJax_Normal-italic" w:hAnsi="STIXMathJax_Normal-italic" w:cs="Helvetica"/>
          <w:b/>
          <w:bCs/>
          <w:color w:val="000000"/>
          <w:sz w:val="25"/>
          <w:szCs w:val="25"/>
          <w:bdr w:val="none" w:sz="0" w:space="0" w:color="auto" w:frame="1"/>
        </w:rPr>
      </w:pPr>
      <w:r w:rsidRPr="00BE0A10">
        <w:rPr>
          <w:rFonts w:ascii="Helvetica" w:hAnsi="Helvetica" w:cs="Helvetica"/>
          <w:b/>
          <w:bCs/>
          <w:color w:val="000000"/>
          <w:sz w:val="21"/>
          <w:szCs w:val="21"/>
        </w:rPr>
        <w:t>Model 5: Naive Approach:</w:t>
      </w:r>
    </w:p>
    <w:p w14:paraId="29E4A3AA" w14:textId="77777777" w:rsidR="00BE0A10" w:rsidRDefault="00BE0A10" w:rsidP="00BE0A10">
      <w:pPr>
        <w:pStyle w:val="Heading4"/>
        <w:shd w:val="clear" w:color="auto" w:fill="FFFFFF"/>
        <w:spacing w:before="0"/>
        <w:rPr>
          <w:rStyle w:val="mi"/>
          <w:rFonts w:ascii="STIXMathJax_Normal-italic" w:hAnsi="STIXMathJax_Normal-italic" w:cs="Helvetica"/>
          <w:b/>
          <w:bCs/>
          <w:color w:val="000000"/>
          <w:sz w:val="25"/>
          <w:szCs w:val="25"/>
          <w:bdr w:val="none" w:sz="0" w:space="0" w:color="auto" w:frame="1"/>
        </w:rPr>
      </w:pPr>
    </w:p>
    <w:p w14:paraId="607B2CEA" w14:textId="77777777" w:rsidR="00B81487" w:rsidRPr="00821DA3" w:rsidRDefault="00B81487" w:rsidP="00BE0A10">
      <w:pPr>
        <w:pStyle w:val="Heading4"/>
        <w:shd w:val="clear" w:color="auto" w:fill="FFFFFF"/>
        <w:spacing w:before="0"/>
        <w:rPr>
          <w:rFonts w:asciiTheme="minorHAnsi" w:hAnsiTheme="minorHAnsi" w:cs="Helvetica"/>
          <w:i w:val="0"/>
          <w:iCs w:val="0"/>
          <w:color w:val="000000"/>
          <w:shd w:val="clear" w:color="auto" w:fill="FFFFFF"/>
        </w:rPr>
      </w:pPr>
      <w:r w:rsidRPr="00821DA3">
        <w:rPr>
          <w:rFonts w:asciiTheme="minorHAnsi" w:hAnsiTheme="minorHAnsi" w:cs="Helvetica"/>
          <w:i w:val="0"/>
          <w:iCs w:val="0"/>
          <w:color w:val="000000"/>
          <w:shd w:val="clear" w:color="auto" w:fill="FFFFFF"/>
        </w:rPr>
        <w:t>For this particular naive model, we say that the prediction for tomorrow is the same as today and the prediction for day after tomorrow is tomorrow and since the prediction of tomorrow is same as today,therefore the prediction for day after tomorrow is also today.</w:t>
      </w:r>
    </w:p>
    <w:p w14:paraId="1D5BEAC8" w14:textId="77777777" w:rsidR="00B81487" w:rsidRDefault="00B81487" w:rsidP="00BE0A10">
      <w:pPr>
        <w:pStyle w:val="Heading4"/>
        <w:shd w:val="clear" w:color="auto" w:fill="FFFFFF"/>
        <w:spacing w:before="0"/>
        <w:rPr>
          <w:rFonts w:ascii="Helvetica" w:hAnsi="Helvetica" w:cs="Helvetica"/>
          <w:color w:val="000000"/>
          <w:sz w:val="21"/>
          <w:szCs w:val="21"/>
          <w:shd w:val="clear" w:color="auto" w:fill="FFFFFF"/>
        </w:rPr>
      </w:pPr>
    </w:p>
    <w:p w14:paraId="421F5583" w14:textId="6D57B119"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5831FAC0" w14:textId="6AEADA9F" w:rsidR="00B24F3F" w:rsidRDefault="00B24F3F" w:rsidP="00B24F3F">
      <w:r>
        <w:t>Prediction : First 5 rows:</w:t>
      </w:r>
    </w:p>
    <w:p w14:paraId="4ED1F2C8" w14:textId="1F378D30" w:rsidR="00B24F3F" w:rsidRPr="00B24F3F" w:rsidRDefault="00B24F3F" w:rsidP="00B24F3F">
      <w:r w:rsidRPr="00821DA3">
        <w:rPr>
          <w:noProof/>
          <w:bdr w:val="single" w:sz="8" w:space="0" w:color="auto"/>
        </w:rPr>
        <w:drawing>
          <wp:inline distT="0" distB="0" distL="0" distR="0" wp14:anchorId="31302628" wp14:editId="0F3C7940">
            <wp:extent cx="2114550" cy="12614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4195" cy="1267191"/>
                    </a:xfrm>
                    <a:prstGeom prst="rect">
                      <a:avLst/>
                    </a:prstGeom>
                  </pic:spPr>
                </pic:pic>
              </a:graphicData>
            </a:graphic>
          </wp:inline>
        </w:drawing>
      </w:r>
    </w:p>
    <w:p w14:paraId="3F363D41" w14:textId="7463C341" w:rsidR="00B24F3F" w:rsidRPr="00B24F3F" w:rsidRDefault="00B24F3F" w:rsidP="00BE0A10">
      <w:pPr>
        <w:pStyle w:val="Heading4"/>
        <w:shd w:val="clear" w:color="auto" w:fill="FFFFFF"/>
        <w:spacing w:before="0"/>
        <w:rPr>
          <w:rFonts w:ascii="Helvetica" w:hAnsi="Helvetica" w:cs="Helvetica"/>
          <w:b/>
          <w:bCs/>
          <w:color w:val="000000"/>
          <w:sz w:val="21"/>
          <w:szCs w:val="21"/>
          <w:shd w:val="clear" w:color="auto" w:fill="FFFFFF"/>
        </w:rPr>
      </w:pPr>
      <w:r w:rsidRPr="00B24F3F">
        <w:rPr>
          <w:rFonts w:ascii="Helvetica" w:hAnsi="Helvetica" w:cs="Helvetica"/>
          <w:b/>
          <w:bCs/>
          <w:color w:val="000000"/>
          <w:sz w:val="21"/>
          <w:szCs w:val="21"/>
          <w:shd w:val="clear" w:color="auto" w:fill="FFFFFF"/>
        </w:rPr>
        <w:t>Prediction Plot:</w:t>
      </w:r>
    </w:p>
    <w:p w14:paraId="7C563411" w14:textId="77777777"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4FC6FD89" w14:textId="77777777"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39AD3479" w14:textId="77777777"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48A84602" w14:textId="336809B5" w:rsidR="00BE0A10" w:rsidRPr="00BE0A10" w:rsidRDefault="00B24F3F" w:rsidP="00BE0A10">
      <w:pPr>
        <w:pStyle w:val="Heading4"/>
        <w:shd w:val="clear" w:color="auto" w:fill="FFFFFF"/>
        <w:spacing w:before="0"/>
        <w:rPr>
          <w:rStyle w:val="Hyperlink"/>
          <w:rFonts w:ascii="Helvetica" w:hAnsi="Helvetica" w:cs="Helvetica"/>
          <w:b/>
          <w:bCs/>
          <w:color w:val="1A466C"/>
          <w:sz w:val="21"/>
          <w:szCs w:val="21"/>
          <w:u w:val="none"/>
        </w:rPr>
      </w:pPr>
      <w:r w:rsidRPr="00821DA3">
        <w:rPr>
          <w:noProof/>
          <w:bdr w:val="single" w:sz="8" w:space="0" w:color="auto"/>
        </w:rPr>
        <w:drawing>
          <wp:inline distT="0" distB="0" distL="0" distR="0" wp14:anchorId="39492EC9" wp14:editId="0D1931F6">
            <wp:extent cx="5207000" cy="34325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8506" cy="3433584"/>
                    </a:xfrm>
                    <a:prstGeom prst="rect">
                      <a:avLst/>
                    </a:prstGeom>
                  </pic:spPr>
                </pic:pic>
              </a:graphicData>
            </a:graphic>
          </wp:inline>
        </w:drawing>
      </w:r>
      <w:r w:rsidR="00BE0A10" w:rsidRPr="00BE0A10">
        <w:rPr>
          <w:rFonts w:ascii="Helvetica" w:hAnsi="Helvetica" w:cs="Helvetica"/>
          <w:b/>
          <w:bCs/>
          <w:color w:val="000000"/>
          <w:sz w:val="21"/>
          <w:szCs w:val="21"/>
        </w:rPr>
        <w:t xml:space="preserve"> </w:t>
      </w:r>
      <w:r w:rsidR="00BE0A10">
        <w:rPr>
          <w:rFonts w:ascii="Helvetica" w:hAnsi="Helvetica" w:cs="Helvetica"/>
          <w:b/>
          <w:bCs/>
          <w:color w:val="000000"/>
          <w:sz w:val="21"/>
          <w:szCs w:val="21"/>
        </w:rPr>
        <w:fldChar w:fldCharType="begin"/>
      </w:r>
      <w:r w:rsidR="00BE0A10" w:rsidRPr="00BE0A10">
        <w:rPr>
          <w:rFonts w:ascii="Helvetica" w:hAnsi="Helvetica" w:cs="Helvetica"/>
          <w:b/>
          <w:bCs/>
          <w:color w:val="000000"/>
          <w:sz w:val="21"/>
          <w:szCs w:val="21"/>
        </w:rPr>
        <w:instrText xml:space="preserve"> HYPERLINK "http://localhost:8888/notebooks/Project%20_TSF_Problem1_Rose.ipynb" \l "Model-5:-Naive-Approach:-$\\hat{y}_{t+1}-=-y_t$" </w:instrText>
      </w:r>
      <w:r w:rsidR="00BE0A10">
        <w:rPr>
          <w:rFonts w:ascii="Helvetica" w:hAnsi="Helvetica" w:cs="Helvetica"/>
          <w:b/>
          <w:bCs/>
          <w:color w:val="000000"/>
          <w:sz w:val="21"/>
          <w:szCs w:val="21"/>
        </w:rPr>
        <w:fldChar w:fldCharType="separate"/>
      </w:r>
    </w:p>
    <w:p w14:paraId="3DF56D3C" w14:textId="17AF02BD" w:rsidR="006E3707" w:rsidRDefault="00BE0A10" w:rsidP="00BE0A10">
      <w:pPr>
        <w:rPr>
          <w:rFonts w:ascii="Helvetica" w:hAnsi="Helvetica" w:cs="Helvetica"/>
          <w:color w:val="000000"/>
          <w:sz w:val="21"/>
          <w:szCs w:val="21"/>
        </w:rPr>
      </w:pPr>
      <w:r>
        <w:rPr>
          <w:color w:val="1A466C"/>
        </w:rPr>
        <w:br/>
      </w:r>
      <w:r>
        <w:rPr>
          <w:rFonts w:ascii="Helvetica" w:hAnsi="Helvetica" w:cs="Helvetica"/>
          <w:color w:val="000000"/>
          <w:sz w:val="21"/>
          <w:szCs w:val="21"/>
        </w:rPr>
        <w:fldChar w:fldCharType="end"/>
      </w:r>
    </w:p>
    <w:p w14:paraId="3008D20C" w14:textId="6AD05189" w:rsidR="007841C6" w:rsidRDefault="007841C6" w:rsidP="00BE0A10">
      <w:pPr>
        <w:rPr>
          <w:rFonts w:ascii="Helvetica" w:hAnsi="Helvetica" w:cs="Helvetica"/>
          <w:color w:val="000000"/>
          <w:sz w:val="21"/>
          <w:szCs w:val="21"/>
        </w:rPr>
      </w:pPr>
    </w:p>
    <w:p w14:paraId="446CB6B3" w14:textId="7675CDBF" w:rsidR="007841C6" w:rsidRPr="00821DA3" w:rsidRDefault="007841C6" w:rsidP="00BE0A10">
      <w:pPr>
        <w:rPr>
          <w:rFonts w:ascii="Helvetica" w:hAnsi="Helvetica" w:cs="Helvetica"/>
          <w:b/>
          <w:bCs/>
          <w:color w:val="000000"/>
          <w:sz w:val="21"/>
          <w:szCs w:val="21"/>
        </w:rPr>
      </w:pPr>
    </w:p>
    <w:p w14:paraId="3B44AF4C" w14:textId="77777777" w:rsidR="007841C6" w:rsidRPr="00821DA3" w:rsidRDefault="007841C6" w:rsidP="007841C6">
      <w:pPr>
        <w:pStyle w:val="Heading4"/>
        <w:shd w:val="clear" w:color="auto" w:fill="FFFFFF"/>
        <w:spacing w:before="240"/>
        <w:rPr>
          <w:rFonts w:ascii="Helvetica" w:hAnsi="Helvetica" w:cs="Helvetica"/>
          <w:b/>
          <w:bCs/>
          <w:color w:val="000000"/>
          <w:sz w:val="21"/>
          <w:szCs w:val="21"/>
        </w:rPr>
      </w:pPr>
      <w:r w:rsidRPr="00821DA3">
        <w:rPr>
          <w:rFonts w:ascii="Helvetica" w:hAnsi="Helvetica" w:cs="Helvetica"/>
          <w:b/>
          <w:bCs/>
          <w:color w:val="000000"/>
          <w:sz w:val="21"/>
          <w:szCs w:val="21"/>
        </w:rPr>
        <w:t>Model Evaluation</w:t>
      </w:r>
    </w:p>
    <w:p w14:paraId="206309AE" w14:textId="427245B4" w:rsidR="007841C6" w:rsidRDefault="007841C6" w:rsidP="00BE0A10"/>
    <w:p w14:paraId="7214BCC9" w14:textId="55E17B55" w:rsidR="007841C6" w:rsidRPr="00821DA3" w:rsidRDefault="007841C6" w:rsidP="007841C6">
      <w:pPr>
        <w:pStyle w:val="Heading4"/>
        <w:shd w:val="clear" w:color="auto" w:fill="FFFFFF"/>
        <w:spacing w:before="240"/>
        <w:rPr>
          <w:rFonts w:asciiTheme="minorHAnsi" w:hAnsiTheme="minorHAnsi" w:cs="Helvetica"/>
          <w:color w:val="000000"/>
        </w:rPr>
      </w:pPr>
      <w:r w:rsidRPr="00821DA3">
        <w:rPr>
          <w:rFonts w:asciiTheme="minorHAnsi" w:hAnsiTheme="minorHAnsi" w:cs="Helvetica"/>
          <w:color w:val="000000"/>
        </w:rPr>
        <w:t>For RegressionOnTime forecast on the Test Data,  RMSE is 79.739</w:t>
      </w:r>
    </w:p>
    <w:p w14:paraId="46455886" w14:textId="6D61F50D" w:rsidR="007841C6" w:rsidRDefault="007841C6" w:rsidP="007841C6"/>
    <w:p w14:paraId="6202F4E6" w14:textId="4D390E89" w:rsidR="007841C6" w:rsidRDefault="00C928C8" w:rsidP="007841C6">
      <w:r w:rsidRPr="00821DA3">
        <w:rPr>
          <w:noProof/>
          <w:bdr w:val="single" w:sz="8" w:space="0" w:color="auto"/>
        </w:rPr>
        <w:drawing>
          <wp:inline distT="0" distB="0" distL="0" distR="0" wp14:anchorId="352595D3" wp14:editId="5E75187B">
            <wp:extent cx="4965700" cy="2157991"/>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68611" cy="2159256"/>
                    </a:xfrm>
                    <a:prstGeom prst="rect">
                      <a:avLst/>
                    </a:prstGeom>
                  </pic:spPr>
                </pic:pic>
              </a:graphicData>
            </a:graphic>
          </wp:inline>
        </w:drawing>
      </w:r>
    </w:p>
    <w:p w14:paraId="20EF6E2B" w14:textId="1C623DA4" w:rsidR="00C928C8" w:rsidRDefault="00C928C8" w:rsidP="007841C6"/>
    <w:p w14:paraId="7FE38422" w14:textId="5650F819" w:rsidR="00C928C8" w:rsidRDefault="00C928C8" w:rsidP="007841C6"/>
    <w:p w14:paraId="7B4AB8B6" w14:textId="7C9D11F4" w:rsidR="00C928C8" w:rsidRDefault="00C928C8" w:rsidP="007841C6"/>
    <w:p w14:paraId="30C6B6F3" w14:textId="5265651D" w:rsidR="00C928C8" w:rsidRDefault="00C928C8" w:rsidP="007841C6"/>
    <w:p w14:paraId="16E4E566" w14:textId="6641480E" w:rsidR="00C928C8" w:rsidRDefault="00C928C8" w:rsidP="007841C6"/>
    <w:p w14:paraId="71761E4B" w14:textId="5B7521F3" w:rsidR="00C928C8" w:rsidRDefault="00C928C8" w:rsidP="007841C6"/>
    <w:p w14:paraId="37A4471D" w14:textId="3448E33A" w:rsidR="00C928C8" w:rsidRDefault="00C928C8" w:rsidP="007841C6"/>
    <w:p w14:paraId="6B41EAAE" w14:textId="5AD50168" w:rsidR="00C928C8" w:rsidRDefault="00C928C8" w:rsidP="007841C6"/>
    <w:p w14:paraId="38A3D7B6" w14:textId="00972E4C" w:rsidR="00C928C8" w:rsidRDefault="00C928C8" w:rsidP="007841C6"/>
    <w:p w14:paraId="42D7D088" w14:textId="6C67D0B7" w:rsidR="00C928C8" w:rsidRDefault="00C928C8" w:rsidP="007841C6"/>
    <w:p w14:paraId="65BEE394" w14:textId="672DA291" w:rsidR="00C928C8" w:rsidRDefault="00C928C8" w:rsidP="007841C6"/>
    <w:p w14:paraId="5CC293E7" w14:textId="2FB0EF18" w:rsidR="00C928C8" w:rsidRDefault="00C928C8" w:rsidP="007841C6"/>
    <w:p w14:paraId="31D12DF5" w14:textId="40DCD95C" w:rsidR="00C928C8" w:rsidRDefault="00C928C8" w:rsidP="007841C6"/>
    <w:p w14:paraId="738B7197" w14:textId="47919F86" w:rsidR="00C928C8" w:rsidRDefault="00C928C8" w:rsidP="007841C6"/>
    <w:p w14:paraId="38A1A049" w14:textId="2B8EEABC" w:rsidR="00C928C8" w:rsidRDefault="00C928C8" w:rsidP="007841C6"/>
    <w:p w14:paraId="6EBCAF29" w14:textId="2C93E024" w:rsidR="00C928C8" w:rsidRDefault="00C928C8" w:rsidP="00C928C8">
      <w:pPr>
        <w:pStyle w:val="Heading4"/>
        <w:shd w:val="clear" w:color="auto" w:fill="FFFFFF"/>
        <w:spacing w:before="240"/>
        <w:rPr>
          <w:rFonts w:ascii="Helvetica" w:hAnsi="Helvetica" w:cs="Helvetica"/>
          <w:b/>
          <w:bCs/>
          <w:color w:val="000000"/>
          <w:sz w:val="21"/>
          <w:szCs w:val="21"/>
        </w:rPr>
      </w:pPr>
      <w:r w:rsidRPr="00C928C8">
        <w:rPr>
          <w:rFonts w:ascii="Helvetica" w:hAnsi="Helvetica" w:cs="Helvetica"/>
          <w:b/>
          <w:bCs/>
          <w:color w:val="000000"/>
          <w:sz w:val="21"/>
          <w:szCs w:val="21"/>
        </w:rPr>
        <w:t>Model 6: Simple Average</w:t>
      </w:r>
    </w:p>
    <w:p w14:paraId="400A9C12" w14:textId="721233F4" w:rsidR="00C928C8" w:rsidRDefault="00C928C8" w:rsidP="00C928C8"/>
    <w:p w14:paraId="3F601A8A" w14:textId="2081E7C0" w:rsidR="00C928C8" w:rsidRPr="00821DA3" w:rsidRDefault="00D622A9" w:rsidP="00C928C8">
      <w:pPr>
        <w:rPr>
          <w:rFonts w:cs="Helvetica"/>
          <w:color w:val="000000"/>
          <w:shd w:val="clear" w:color="auto" w:fill="FFFFFF"/>
        </w:rPr>
      </w:pPr>
      <w:r w:rsidRPr="00821DA3">
        <w:rPr>
          <w:rFonts w:cs="Helvetica"/>
          <w:color w:val="000000"/>
          <w:shd w:val="clear" w:color="auto" w:fill="FFFFFF"/>
        </w:rPr>
        <w:t>For this particular simple average method, we will forecast by using the average of the training values.</w:t>
      </w:r>
    </w:p>
    <w:p w14:paraId="32A4644D" w14:textId="67A8B69C" w:rsidR="00D622A9" w:rsidRPr="00821DA3" w:rsidRDefault="00D622A9" w:rsidP="00C928C8">
      <w:pPr>
        <w:rPr>
          <w:rFonts w:cs="Helvetica"/>
          <w:color w:val="000000"/>
          <w:shd w:val="clear" w:color="auto" w:fill="FFFFFF"/>
        </w:rPr>
      </w:pPr>
    </w:p>
    <w:p w14:paraId="4E727A4E" w14:textId="4DFF50CC" w:rsidR="00D622A9" w:rsidRPr="00821DA3" w:rsidRDefault="00D622A9" w:rsidP="00C928C8">
      <w:pPr>
        <w:rPr>
          <w:rFonts w:cs="Helvetica"/>
          <w:color w:val="000000"/>
          <w:shd w:val="clear" w:color="auto" w:fill="FFFFFF"/>
        </w:rPr>
      </w:pPr>
      <w:r w:rsidRPr="00821DA3">
        <w:rPr>
          <w:rFonts w:cs="Helvetica"/>
          <w:color w:val="000000"/>
          <w:shd w:val="clear" w:color="auto" w:fill="FFFFFF"/>
        </w:rPr>
        <w:t>Forecast:</w:t>
      </w:r>
    </w:p>
    <w:p w14:paraId="56CB93D9" w14:textId="7F868354" w:rsidR="00D622A9" w:rsidRDefault="00D622A9" w:rsidP="00C928C8">
      <w:r w:rsidRPr="00821DA3">
        <w:rPr>
          <w:noProof/>
          <w:bdr w:val="single" w:sz="8" w:space="0" w:color="auto"/>
        </w:rPr>
        <w:drawing>
          <wp:inline distT="0" distB="0" distL="0" distR="0" wp14:anchorId="74A6EDFB" wp14:editId="3150B041">
            <wp:extent cx="2622550" cy="2151177"/>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25311" cy="2153441"/>
                    </a:xfrm>
                    <a:prstGeom prst="rect">
                      <a:avLst/>
                    </a:prstGeom>
                  </pic:spPr>
                </pic:pic>
              </a:graphicData>
            </a:graphic>
          </wp:inline>
        </w:drawing>
      </w:r>
    </w:p>
    <w:p w14:paraId="666925EC" w14:textId="32923B7C" w:rsidR="00D622A9" w:rsidRDefault="00D622A9" w:rsidP="00C928C8"/>
    <w:p w14:paraId="2F00E53B" w14:textId="7712DC90" w:rsidR="00D622A9" w:rsidRDefault="00D55F44" w:rsidP="00C928C8">
      <w:r w:rsidRPr="00452C5B">
        <w:rPr>
          <w:b/>
          <w:bCs/>
        </w:rPr>
        <w:t>Prediction Plot vs Test Data</w:t>
      </w:r>
      <w:r>
        <w:t>:</w:t>
      </w:r>
    </w:p>
    <w:p w14:paraId="11FCF2D0" w14:textId="32CCCF43" w:rsidR="00452C5B" w:rsidRDefault="00452C5B" w:rsidP="00C928C8">
      <w:r w:rsidRPr="00821DA3">
        <w:rPr>
          <w:noProof/>
          <w:bdr w:val="single" w:sz="8" w:space="0" w:color="auto"/>
        </w:rPr>
        <w:drawing>
          <wp:inline distT="0" distB="0" distL="0" distR="0" wp14:anchorId="518D8C7B" wp14:editId="446C8D1B">
            <wp:extent cx="5810250" cy="3275774"/>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3659" cy="3288972"/>
                    </a:xfrm>
                    <a:prstGeom prst="rect">
                      <a:avLst/>
                    </a:prstGeom>
                  </pic:spPr>
                </pic:pic>
              </a:graphicData>
            </a:graphic>
          </wp:inline>
        </w:drawing>
      </w:r>
    </w:p>
    <w:p w14:paraId="54B0F804" w14:textId="5E028760" w:rsidR="00452C5B" w:rsidRDefault="00452C5B" w:rsidP="00452C5B">
      <w:pPr>
        <w:pStyle w:val="Heading4"/>
        <w:shd w:val="clear" w:color="auto" w:fill="FFFFFF"/>
        <w:spacing w:before="240"/>
        <w:rPr>
          <w:rFonts w:ascii="Helvetica" w:hAnsi="Helvetica" w:cs="Helvetica"/>
          <w:b/>
          <w:bCs/>
          <w:color w:val="000000"/>
          <w:sz w:val="21"/>
          <w:szCs w:val="21"/>
        </w:rPr>
      </w:pPr>
      <w:r w:rsidRPr="00452C5B">
        <w:rPr>
          <w:rFonts w:ascii="Helvetica" w:hAnsi="Helvetica" w:cs="Helvetica"/>
          <w:b/>
          <w:bCs/>
          <w:color w:val="000000"/>
          <w:sz w:val="21"/>
          <w:szCs w:val="21"/>
        </w:rPr>
        <w:t>Model Evaluation</w:t>
      </w:r>
    </w:p>
    <w:p w14:paraId="22106949" w14:textId="6AA3CF36" w:rsidR="00452C5B" w:rsidRDefault="00452C5B" w:rsidP="00452C5B"/>
    <w:p w14:paraId="2F960FC9" w14:textId="396CB77C" w:rsidR="00A43E31" w:rsidRPr="00821DA3" w:rsidRDefault="00A43E31" w:rsidP="00A43E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821DA3">
        <w:rPr>
          <w:rFonts w:cs="Helvetica"/>
          <w:color w:val="000000"/>
          <w:shd w:val="clear" w:color="auto" w:fill="FFFFFF"/>
        </w:rPr>
        <w:t>For Simple Average forecast on the Test Data,  RMSE is 53.481</w:t>
      </w:r>
    </w:p>
    <w:p w14:paraId="1AC7EAF0" w14:textId="028CB955" w:rsidR="00A43E31" w:rsidRDefault="00A43E31" w:rsidP="00A43E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9514594" w14:textId="3CFF51B0" w:rsidR="00452C5B" w:rsidRDefault="00D23F26" w:rsidP="00452C5B">
      <w:r w:rsidRPr="00821DA3">
        <w:rPr>
          <w:noProof/>
          <w:bdr w:val="single" w:sz="8" w:space="0" w:color="auto"/>
        </w:rPr>
        <w:drawing>
          <wp:inline distT="0" distB="0" distL="0" distR="0" wp14:anchorId="26BA08B5" wp14:editId="5DF7F7AA">
            <wp:extent cx="5495925" cy="27097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8130" cy="2715754"/>
                    </a:xfrm>
                    <a:prstGeom prst="rect">
                      <a:avLst/>
                    </a:prstGeom>
                  </pic:spPr>
                </pic:pic>
              </a:graphicData>
            </a:graphic>
          </wp:inline>
        </w:drawing>
      </w:r>
    </w:p>
    <w:p w14:paraId="29EDAF05" w14:textId="1E6023BE" w:rsidR="00D23F26" w:rsidRDefault="00D23F26" w:rsidP="00452C5B"/>
    <w:p w14:paraId="6947EA17" w14:textId="06EC6BCC" w:rsidR="00D23F26" w:rsidRDefault="00D23F26" w:rsidP="00452C5B"/>
    <w:p w14:paraId="36F012C1" w14:textId="330C3EF2" w:rsidR="00D23F26" w:rsidRDefault="00D23F26" w:rsidP="00452C5B"/>
    <w:p w14:paraId="77D792AB" w14:textId="24229246" w:rsidR="00D23F26" w:rsidRDefault="00D23F26" w:rsidP="00452C5B"/>
    <w:p w14:paraId="5D524D7C" w14:textId="397387E2" w:rsidR="00D23F26" w:rsidRDefault="00D23F26" w:rsidP="00452C5B"/>
    <w:p w14:paraId="2030A9EB" w14:textId="05F3546C" w:rsidR="00D23F26" w:rsidRDefault="00D23F26" w:rsidP="00452C5B"/>
    <w:p w14:paraId="62FA619D" w14:textId="3A7FAE95" w:rsidR="00D23F26" w:rsidRDefault="00D23F26" w:rsidP="00452C5B"/>
    <w:p w14:paraId="4F596F35" w14:textId="350C1F5E" w:rsidR="00D23F26" w:rsidRDefault="00D23F26" w:rsidP="00452C5B"/>
    <w:p w14:paraId="2D1C2E32" w14:textId="2D24EDDC" w:rsidR="00D23F26" w:rsidRDefault="00D23F26" w:rsidP="00452C5B"/>
    <w:p w14:paraId="7CC5E583" w14:textId="4F02D590" w:rsidR="00D23F26" w:rsidRDefault="00D23F26" w:rsidP="00452C5B"/>
    <w:p w14:paraId="3AC7E2A2" w14:textId="0CE51605" w:rsidR="00D23F26" w:rsidRDefault="00D23F26" w:rsidP="00452C5B"/>
    <w:p w14:paraId="4B8A6873" w14:textId="77777777" w:rsidR="00821DA3" w:rsidRDefault="00821DA3" w:rsidP="00452C5B"/>
    <w:p w14:paraId="51428911" w14:textId="00913416" w:rsidR="00D23F26" w:rsidRDefault="00D23F26" w:rsidP="00452C5B"/>
    <w:p w14:paraId="7509BA8D" w14:textId="77777777" w:rsidR="00D23F26" w:rsidRPr="00D23F26" w:rsidRDefault="00D23F26" w:rsidP="00D23F26">
      <w:pPr>
        <w:pStyle w:val="Heading4"/>
        <w:shd w:val="clear" w:color="auto" w:fill="FFFFFF"/>
        <w:spacing w:before="240"/>
        <w:rPr>
          <w:rFonts w:ascii="Helvetica" w:hAnsi="Helvetica" w:cs="Helvetica"/>
          <w:b/>
          <w:bCs/>
          <w:color w:val="000000"/>
          <w:sz w:val="21"/>
          <w:szCs w:val="21"/>
        </w:rPr>
      </w:pPr>
      <w:r w:rsidRPr="00D23F26">
        <w:rPr>
          <w:rFonts w:ascii="Helvetica" w:hAnsi="Helvetica" w:cs="Helvetica"/>
          <w:b/>
          <w:bCs/>
          <w:color w:val="000000"/>
          <w:sz w:val="21"/>
          <w:szCs w:val="21"/>
        </w:rPr>
        <w:t>Model 7: Moving Average(MA)</w:t>
      </w:r>
    </w:p>
    <w:p w14:paraId="67C9E868" w14:textId="0316FCA7" w:rsidR="00452C5B" w:rsidRPr="00821DA3" w:rsidRDefault="00452C5B" w:rsidP="00C928C8"/>
    <w:p w14:paraId="060C6115" w14:textId="77777777" w:rsidR="00D23F26" w:rsidRPr="00821DA3" w:rsidRDefault="00D23F26" w:rsidP="00D23F26">
      <w:pPr>
        <w:spacing w:before="0" w:after="0" w:line="240" w:lineRule="auto"/>
        <w:rPr>
          <w:rFonts w:eastAsia="Times New Roman" w:cs="Helvetica"/>
          <w:color w:val="000000"/>
        </w:rPr>
      </w:pPr>
      <w:r w:rsidRPr="00821DA3">
        <w:rPr>
          <w:rFonts w:eastAsia="Times New Roman" w:cs="Helvetica"/>
          <w:color w:val="000000"/>
        </w:rPr>
        <w:t>For the moving average model, we are going to calculate rolling means (or moving averages) for different intervals. The best interval can be determined by the maximum accuracy (or the minimum error) over here.</w:t>
      </w:r>
    </w:p>
    <w:p w14:paraId="23F51D86" w14:textId="78CE3EFF" w:rsidR="00D23F26" w:rsidRPr="00821DA3" w:rsidRDefault="00D23F26" w:rsidP="00D23F26">
      <w:pPr>
        <w:spacing w:before="0" w:after="0" w:line="240" w:lineRule="auto"/>
        <w:rPr>
          <w:rFonts w:eastAsia="Times New Roman" w:cs="Helvetica"/>
          <w:color w:val="000000"/>
        </w:rPr>
      </w:pPr>
      <w:r w:rsidRPr="00821DA3">
        <w:rPr>
          <w:rFonts w:eastAsia="Times New Roman" w:cs="Helvetica"/>
          <w:color w:val="000000"/>
        </w:rPr>
        <w:t>For Moving Average, we are going to average over the entire data.</w:t>
      </w:r>
    </w:p>
    <w:p w14:paraId="1B53C35C" w14:textId="777A6AAC" w:rsidR="00954E8F" w:rsidRDefault="00954E8F" w:rsidP="00D23F26">
      <w:pPr>
        <w:spacing w:before="0" w:after="0" w:line="240" w:lineRule="auto"/>
        <w:rPr>
          <w:rFonts w:ascii="Helvetica" w:eastAsia="Times New Roman" w:hAnsi="Helvetica" w:cs="Helvetica"/>
          <w:color w:val="000000"/>
          <w:sz w:val="21"/>
          <w:szCs w:val="21"/>
        </w:rPr>
      </w:pPr>
    </w:p>
    <w:p w14:paraId="2E5B48EA" w14:textId="7F08F95E" w:rsidR="00954E8F" w:rsidRDefault="00954E8F" w:rsidP="00D23F26">
      <w:pPr>
        <w:spacing w:before="0" w:after="0" w:line="240" w:lineRule="auto"/>
        <w:rPr>
          <w:rFonts w:ascii="Helvetica" w:eastAsia="Times New Roman" w:hAnsi="Helvetica" w:cs="Helvetica"/>
          <w:color w:val="000000"/>
          <w:sz w:val="21"/>
          <w:szCs w:val="21"/>
        </w:rPr>
      </w:pPr>
    </w:p>
    <w:p w14:paraId="16538C7A" w14:textId="0E59142A" w:rsidR="00954E8F" w:rsidRDefault="00954E8F" w:rsidP="00D23F26">
      <w:pPr>
        <w:spacing w:before="0" w:after="0" w:line="240" w:lineRule="auto"/>
        <w:rPr>
          <w:rFonts w:ascii="Helvetica" w:eastAsia="Times New Roman" w:hAnsi="Helvetica" w:cs="Helvetica"/>
          <w:color w:val="000000"/>
          <w:sz w:val="21"/>
          <w:szCs w:val="21"/>
        </w:rPr>
      </w:pPr>
      <w:r w:rsidRPr="00821DA3">
        <w:rPr>
          <w:noProof/>
          <w:bdr w:val="single" w:sz="8" w:space="0" w:color="auto"/>
        </w:rPr>
        <w:drawing>
          <wp:inline distT="0" distB="0" distL="0" distR="0" wp14:anchorId="69E003F1" wp14:editId="639CB859">
            <wp:extent cx="1485900" cy="21349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87834" cy="2137693"/>
                    </a:xfrm>
                    <a:prstGeom prst="rect">
                      <a:avLst/>
                    </a:prstGeom>
                  </pic:spPr>
                </pic:pic>
              </a:graphicData>
            </a:graphic>
          </wp:inline>
        </w:drawing>
      </w:r>
    </w:p>
    <w:p w14:paraId="0A673CF8" w14:textId="019AA6C6" w:rsidR="00954E8F" w:rsidRDefault="00954E8F" w:rsidP="00D23F26">
      <w:pPr>
        <w:spacing w:before="0" w:after="0" w:line="240" w:lineRule="auto"/>
        <w:rPr>
          <w:rFonts w:ascii="Helvetica" w:eastAsia="Times New Roman" w:hAnsi="Helvetica" w:cs="Helvetica"/>
          <w:color w:val="000000"/>
          <w:sz w:val="21"/>
          <w:szCs w:val="21"/>
        </w:rPr>
      </w:pPr>
    </w:p>
    <w:p w14:paraId="24FCAD42" w14:textId="0C8F80B7" w:rsidR="00954E8F" w:rsidRDefault="00954E8F" w:rsidP="00D23F26">
      <w:pPr>
        <w:spacing w:before="0" w:after="0" w:line="240" w:lineRule="auto"/>
        <w:rPr>
          <w:rFonts w:ascii="Helvetica" w:eastAsia="Times New Roman" w:hAnsi="Helvetica" w:cs="Helvetica"/>
          <w:color w:val="000000"/>
          <w:sz w:val="21"/>
          <w:szCs w:val="21"/>
        </w:rPr>
      </w:pPr>
    </w:p>
    <w:p w14:paraId="7849B33F" w14:textId="79F54569" w:rsidR="00954E8F" w:rsidRPr="00821DA3" w:rsidRDefault="00954E8F" w:rsidP="00D23F26">
      <w:pPr>
        <w:spacing w:before="0" w:after="0" w:line="240" w:lineRule="auto"/>
        <w:rPr>
          <w:rFonts w:eastAsia="Times New Roman" w:cs="Helvetica"/>
          <w:color w:val="000000"/>
        </w:rPr>
      </w:pPr>
      <w:r w:rsidRPr="00821DA3">
        <w:rPr>
          <w:rFonts w:eastAsia="Times New Roman" w:cs="Helvetica"/>
          <w:color w:val="000000"/>
        </w:rPr>
        <w:t xml:space="preserve">For </w:t>
      </w:r>
      <w:r w:rsidR="00674027" w:rsidRPr="00821DA3">
        <w:rPr>
          <w:rFonts w:eastAsia="Times New Roman" w:cs="Helvetica"/>
          <w:color w:val="000000"/>
        </w:rPr>
        <w:t>Trailing Average,</w:t>
      </w:r>
    </w:p>
    <w:p w14:paraId="5174D032" w14:textId="0963DC2B" w:rsidR="00674027" w:rsidRDefault="00674027" w:rsidP="00D23F26">
      <w:pPr>
        <w:spacing w:before="0" w:after="0" w:line="240" w:lineRule="auto"/>
        <w:rPr>
          <w:rFonts w:ascii="Helvetica" w:eastAsia="Times New Roman" w:hAnsi="Helvetica" w:cs="Helvetica"/>
          <w:color w:val="000000"/>
          <w:sz w:val="21"/>
          <w:szCs w:val="21"/>
        </w:rPr>
      </w:pPr>
    </w:p>
    <w:p w14:paraId="57021478" w14:textId="10511223" w:rsidR="00674027" w:rsidRDefault="00674027" w:rsidP="00D23F26">
      <w:pPr>
        <w:spacing w:before="0" w:after="0" w:line="240" w:lineRule="auto"/>
        <w:rPr>
          <w:rFonts w:ascii="Helvetica" w:eastAsia="Times New Roman" w:hAnsi="Helvetica" w:cs="Helvetica"/>
          <w:color w:val="000000"/>
          <w:sz w:val="21"/>
          <w:szCs w:val="21"/>
        </w:rPr>
      </w:pPr>
      <w:r w:rsidRPr="00821DA3">
        <w:rPr>
          <w:noProof/>
          <w:bdr w:val="single" w:sz="8" w:space="0" w:color="auto"/>
        </w:rPr>
        <w:drawing>
          <wp:inline distT="0" distB="0" distL="0" distR="0" wp14:anchorId="51BD7747" wp14:editId="628FE86F">
            <wp:extent cx="4632325" cy="227690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39193" cy="2280282"/>
                    </a:xfrm>
                    <a:prstGeom prst="rect">
                      <a:avLst/>
                    </a:prstGeom>
                  </pic:spPr>
                </pic:pic>
              </a:graphicData>
            </a:graphic>
          </wp:inline>
        </w:drawing>
      </w:r>
    </w:p>
    <w:p w14:paraId="11318B67" w14:textId="34BDBB38" w:rsidR="009E44EA" w:rsidRDefault="009E44EA" w:rsidP="00D23F26">
      <w:pPr>
        <w:spacing w:before="0" w:after="0" w:line="240" w:lineRule="auto"/>
        <w:rPr>
          <w:rFonts w:ascii="Helvetica" w:eastAsia="Times New Roman" w:hAnsi="Helvetica" w:cs="Helvetica"/>
          <w:color w:val="000000"/>
          <w:sz w:val="21"/>
          <w:szCs w:val="21"/>
        </w:rPr>
      </w:pPr>
    </w:p>
    <w:p w14:paraId="6DC43426" w14:textId="7B32EC9A" w:rsidR="009E44EA" w:rsidRDefault="009E44EA" w:rsidP="00D23F26">
      <w:pPr>
        <w:spacing w:before="0" w:after="0" w:line="240" w:lineRule="auto"/>
        <w:rPr>
          <w:rFonts w:ascii="Helvetica" w:eastAsia="Times New Roman" w:hAnsi="Helvetica" w:cs="Helvetica"/>
          <w:color w:val="000000"/>
          <w:sz w:val="21"/>
          <w:szCs w:val="21"/>
        </w:rPr>
      </w:pPr>
    </w:p>
    <w:p w14:paraId="6BABD65D" w14:textId="3A4BA8E5" w:rsidR="004E3EE8" w:rsidRDefault="004E3EE8" w:rsidP="00D23F26">
      <w:pPr>
        <w:spacing w:before="0" w:after="0" w:line="240" w:lineRule="auto"/>
        <w:rPr>
          <w:rFonts w:ascii="Helvetica" w:eastAsia="Times New Roman" w:hAnsi="Helvetica" w:cs="Helvetica"/>
          <w:color w:val="000000"/>
          <w:sz w:val="21"/>
          <w:szCs w:val="21"/>
        </w:rPr>
      </w:pPr>
    </w:p>
    <w:p w14:paraId="039B1D75" w14:textId="70C5B0D2" w:rsidR="004E3EE8" w:rsidRDefault="004E3EE8" w:rsidP="00D23F26">
      <w:pPr>
        <w:spacing w:before="0" w:after="0" w:line="240" w:lineRule="auto"/>
        <w:rPr>
          <w:rFonts w:ascii="Helvetica" w:eastAsia="Times New Roman" w:hAnsi="Helvetica" w:cs="Helvetica"/>
          <w:color w:val="000000"/>
          <w:sz w:val="21"/>
          <w:szCs w:val="21"/>
        </w:rPr>
      </w:pPr>
    </w:p>
    <w:p w14:paraId="6B1D65A4" w14:textId="61D1406F" w:rsidR="004E3EE8" w:rsidRDefault="004E3EE8" w:rsidP="00D23F26">
      <w:pPr>
        <w:spacing w:before="0" w:after="0" w:line="240" w:lineRule="auto"/>
        <w:rPr>
          <w:rFonts w:ascii="Helvetica" w:eastAsia="Times New Roman" w:hAnsi="Helvetica" w:cs="Helvetica"/>
          <w:color w:val="000000"/>
          <w:sz w:val="21"/>
          <w:szCs w:val="21"/>
        </w:rPr>
      </w:pPr>
    </w:p>
    <w:p w14:paraId="33A1C5E8" w14:textId="6032181E" w:rsidR="004E3EE8" w:rsidRDefault="004E3EE8" w:rsidP="00D23F26">
      <w:pPr>
        <w:spacing w:before="0" w:after="0" w:line="240" w:lineRule="auto"/>
        <w:rPr>
          <w:rFonts w:ascii="Helvetica" w:eastAsia="Times New Roman" w:hAnsi="Helvetica" w:cs="Helvetica"/>
          <w:color w:val="000000"/>
          <w:sz w:val="21"/>
          <w:szCs w:val="21"/>
        </w:rPr>
      </w:pPr>
    </w:p>
    <w:p w14:paraId="7CD411A2" w14:textId="6EB572C7" w:rsidR="004E3EE8" w:rsidRDefault="004E3EE8" w:rsidP="00D23F26">
      <w:pPr>
        <w:spacing w:before="0" w:after="0" w:line="240" w:lineRule="auto"/>
        <w:rPr>
          <w:rFonts w:ascii="Helvetica" w:eastAsia="Times New Roman" w:hAnsi="Helvetica" w:cs="Helvetica"/>
          <w:color w:val="000000"/>
          <w:sz w:val="21"/>
          <w:szCs w:val="21"/>
        </w:rPr>
      </w:pPr>
    </w:p>
    <w:p w14:paraId="4201311B" w14:textId="42C5B98B" w:rsidR="004E3EE8" w:rsidRDefault="004E3EE8" w:rsidP="00D23F26">
      <w:pPr>
        <w:spacing w:before="0" w:after="0" w:line="240" w:lineRule="auto"/>
        <w:rPr>
          <w:rFonts w:ascii="Helvetica" w:eastAsia="Times New Roman" w:hAnsi="Helvetica" w:cs="Helvetica"/>
          <w:color w:val="000000"/>
          <w:sz w:val="21"/>
          <w:szCs w:val="21"/>
        </w:rPr>
      </w:pPr>
    </w:p>
    <w:p w14:paraId="366BD014" w14:textId="611A6D26" w:rsidR="004E3EE8" w:rsidRDefault="004E3EE8" w:rsidP="00D23F26">
      <w:pPr>
        <w:spacing w:before="0" w:after="0" w:line="240" w:lineRule="auto"/>
        <w:rPr>
          <w:rFonts w:ascii="Helvetica" w:eastAsia="Times New Roman" w:hAnsi="Helvetica" w:cs="Helvetica"/>
          <w:color w:val="000000"/>
          <w:sz w:val="21"/>
          <w:szCs w:val="21"/>
        </w:rPr>
      </w:pPr>
    </w:p>
    <w:p w14:paraId="4DDA3B7F" w14:textId="4829582B" w:rsidR="004E3EE8" w:rsidRDefault="004E3EE8" w:rsidP="00D23F26">
      <w:pPr>
        <w:spacing w:before="0" w:after="0" w:line="240" w:lineRule="auto"/>
        <w:rPr>
          <w:rFonts w:ascii="Helvetica" w:eastAsia="Times New Roman" w:hAnsi="Helvetica" w:cs="Helvetica"/>
          <w:color w:val="000000"/>
          <w:sz w:val="21"/>
          <w:szCs w:val="21"/>
        </w:rPr>
      </w:pPr>
    </w:p>
    <w:p w14:paraId="75284C13" w14:textId="25FB68AB" w:rsidR="004E3EE8" w:rsidRDefault="004E3EE8" w:rsidP="00D23F26">
      <w:pPr>
        <w:spacing w:before="0" w:after="0" w:line="240" w:lineRule="auto"/>
        <w:rPr>
          <w:rFonts w:ascii="Helvetica" w:eastAsia="Times New Roman" w:hAnsi="Helvetica" w:cs="Helvetica"/>
          <w:color w:val="000000"/>
          <w:sz w:val="21"/>
          <w:szCs w:val="21"/>
        </w:rPr>
      </w:pPr>
    </w:p>
    <w:p w14:paraId="38EB3406" w14:textId="3237A418" w:rsidR="004E3EE8" w:rsidRDefault="004E3EE8" w:rsidP="00D23F26">
      <w:pPr>
        <w:spacing w:before="0" w:after="0" w:line="240" w:lineRule="auto"/>
        <w:rPr>
          <w:rFonts w:ascii="Helvetica" w:eastAsia="Times New Roman" w:hAnsi="Helvetica" w:cs="Helvetica"/>
          <w:color w:val="000000"/>
          <w:sz w:val="21"/>
          <w:szCs w:val="21"/>
        </w:rPr>
      </w:pPr>
    </w:p>
    <w:p w14:paraId="1B9F055D" w14:textId="02C9A36D" w:rsidR="004E3EE8" w:rsidRDefault="004E3EE8" w:rsidP="00D23F26">
      <w:pPr>
        <w:spacing w:before="0" w:after="0" w:line="240" w:lineRule="auto"/>
        <w:rPr>
          <w:rFonts w:ascii="Helvetica" w:eastAsia="Times New Roman" w:hAnsi="Helvetica" w:cs="Helvetica"/>
          <w:b/>
          <w:bCs/>
          <w:color w:val="000000"/>
          <w:sz w:val="21"/>
          <w:szCs w:val="21"/>
        </w:rPr>
      </w:pPr>
      <w:r w:rsidRPr="004E3EE8">
        <w:rPr>
          <w:rFonts w:ascii="Helvetica" w:eastAsia="Times New Roman" w:hAnsi="Helvetica" w:cs="Helvetica"/>
          <w:b/>
          <w:bCs/>
          <w:color w:val="000000"/>
          <w:sz w:val="21"/>
          <w:szCs w:val="21"/>
        </w:rPr>
        <w:t>Plot for 2,4,6,9 Point Moving Average</w:t>
      </w:r>
    </w:p>
    <w:p w14:paraId="0C8F43D3" w14:textId="6F29A41C" w:rsidR="004E3EE8" w:rsidRDefault="004E3EE8" w:rsidP="00D23F26">
      <w:pPr>
        <w:spacing w:before="0" w:after="0" w:line="240" w:lineRule="auto"/>
        <w:rPr>
          <w:rFonts w:ascii="Helvetica" w:eastAsia="Times New Roman" w:hAnsi="Helvetica" w:cs="Helvetica"/>
          <w:b/>
          <w:bCs/>
          <w:color w:val="000000"/>
          <w:sz w:val="21"/>
          <w:szCs w:val="21"/>
        </w:rPr>
      </w:pPr>
    </w:p>
    <w:p w14:paraId="2B89A852" w14:textId="77777777" w:rsidR="004E3EE8" w:rsidRPr="004E3EE8" w:rsidRDefault="004E3EE8" w:rsidP="00D23F26">
      <w:pPr>
        <w:spacing w:before="0" w:after="0" w:line="240" w:lineRule="auto"/>
        <w:rPr>
          <w:rFonts w:ascii="Helvetica" w:eastAsia="Times New Roman" w:hAnsi="Helvetica" w:cs="Helvetica"/>
          <w:b/>
          <w:bCs/>
          <w:color w:val="000000"/>
          <w:sz w:val="21"/>
          <w:szCs w:val="21"/>
        </w:rPr>
      </w:pPr>
    </w:p>
    <w:p w14:paraId="0ADD31B0" w14:textId="155B01A8" w:rsidR="009E44EA" w:rsidRDefault="004E3EE8" w:rsidP="00D23F26">
      <w:pPr>
        <w:spacing w:before="0" w:after="0" w:line="240" w:lineRule="auto"/>
        <w:rPr>
          <w:rFonts w:ascii="Helvetica" w:eastAsia="Times New Roman" w:hAnsi="Helvetica" w:cs="Helvetica"/>
          <w:color w:val="000000"/>
          <w:sz w:val="21"/>
          <w:szCs w:val="21"/>
        </w:rPr>
      </w:pPr>
      <w:r w:rsidRPr="005E0BE6">
        <w:rPr>
          <w:noProof/>
          <w:bdr w:val="single" w:sz="8" w:space="0" w:color="auto"/>
        </w:rPr>
        <w:drawing>
          <wp:inline distT="0" distB="0" distL="0" distR="0" wp14:anchorId="5F5B3723" wp14:editId="20C86B51">
            <wp:extent cx="6330950" cy="3253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0950" cy="3253740"/>
                    </a:xfrm>
                    <a:prstGeom prst="rect">
                      <a:avLst/>
                    </a:prstGeom>
                  </pic:spPr>
                </pic:pic>
              </a:graphicData>
            </a:graphic>
          </wp:inline>
        </w:drawing>
      </w:r>
    </w:p>
    <w:p w14:paraId="27BFC247" w14:textId="028CEC06" w:rsidR="009E44EA" w:rsidRDefault="009E44EA" w:rsidP="00D23F26">
      <w:pPr>
        <w:spacing w:before="0" w:after="0" w:line="240" w:lineRule="auto"/>
        <w:rPr>
          <w:rFonts w:ascii="Helvetica" w:eastAsia="Times New Roman" w:hAnsi="Helvetica" w:cs="Helvetica"/>
          <w:color w:val="000000"/>
          <w:sz w:val="21"/>
          <w:szCs w:val="21"/>
        </w:rPr>
      </w:pPr>
    </w:p>
    <w:p w14:paraId="73474791" w14:textId="10917806" w:rsidR="009E44EA" w:rsidRDefault="009E44EA" w:rsidP="00D23F26">
      <w:pPr>
        <w:spacing w:before="0" w:after="0" w:line="240" w:lineRule="auto"/>
        <w:rPr>
          <w:rFonts w:ascii="Helvetica" w:eastAsia="Times New Roman" w:hAnsi="Helvetica" w:cs="Helvetica"/>
          <w:color w:val="000000"/>
          <w:sz w:val="21"/>
          <w:szCs w:val="21"/>
        </w:rPr>
      </w:pPr>
    </w:p>
    <w:p w14:paraId="37B6296A" w14:textId="319CBBBA" w:rsidR="009E44EA" w:rsidRPr="005E0BE6" w:rsidRDefault="00A351D7" w:rsidP="00D23F26">
      <w:pPr>
        <w:spacing w:before="0" w:after="0" w:line="240" w:lineRule="auto"/>
        <w:rPr>
          <w:rFonts w:cs="Helvetica"/>
          <w:color w:val="000000"/>
          <w:shd w:val="clear" w:color="auto" w:fill="FFFFFF"/>
        </w:rPr>
      </w:pPr>
      <w:r w:rsidRPr="005E0BE6">
        <w:rPr>
          <w:rFonts w:cs="Helvetica"/>
          <w:color w:val="000000"/>
          <w:shd w:val="clear" w:color="auto" w:fill="FFFFFF"/>
        </w:rPr>
        <w:t>Let us split the data into train and test and plot this Time Series. The window of the moving average is need to be carefully selected as too big a window will result in not having any test set as the whole series might get averaged over.</w:t>
      </w:r>
    </w:p>
    <w:p w14:paraId="64DA8CC2" w14:textId="2F56E58A" w:rsidR="00A351D7" w:rsidRDefault="00A351D7" w:rsidP="00D23F26">
      <w:pPr>
        <w:spacing w:before="0" w:after="0" w:line="240" w:lineRule="auto"/>
        <w:rPr>
          <w:rFonts w:ascii="Helvetica" w:hAnsi="Helvetica" w:cs="Helvetica"/>
          <w:color w:val="000000"/>
          <w:sz w:val="21"/>
          <w:szCs w:val="21"/>
          <w:shd w:val="clear" w:color="auto" w:fill="FFFFFF"/>
        </w:rPr>
      </w:pPr>
    </w:p>
    <w:p w14:paraId="33B0AAA9" w14:textId="362CEF2C" w:rsidR="00A351D7" w:rsidRDefault="00A351D7" w:rsidP="00D23F26">
      <w:pPr>
        <w:spacing w:before="0" w:after="0" w:line="240" w:lineRule="auto"/>
        <w:rPr>
          <w:rFonts w:ascii="Helvetica" w:hAnsi="Helvetica" w:cs="Helvetica"/>
          <w:color w:val="000000"/>
          <w:sz w:val="21"/>
          <w:szCs w:val="21"/>
          <w:shd w:val="clear" w:color="auto" w:fill="FFFFFF"/>
        </w:rPr>
      </w:pPr>
    </w:p>
    <w:p w14:paraId="74E04E1D" w14:textId="17942F3D" w:rsidR="009B77FF" w:rsidRDefault="009B77FF" w:rsidP="00D23F26">
      <w:pPr>
        <w:spacing w:before="0" w:after="0" w:line="240" w:lineRule="auto"/>
        <w:rPr>
          <w:rFonts w:ascii="Helvetica" w:eastAsia="Times New Roman" w:hAnsi="Helvetica" w:cs="Helvetica"/>
          <w:color w:val="000000"/>
          <w:sz w:val="21"/>
          <w:szCs w:val="21"/>
        </w:rPr>
      </w:pPr>
      <w:r w:rsidRPr="005E0BE6">
        <w:rPr>
          <w:noProof/>
          <w:bdr w:val="single" w:sz="8" w:space="0" w:color="auto"/>
        </w:rPr>
        <w:drawing>
          <wp:inline distT="0" distB="0" distL="0" distR="0" wp14:anchorId="0DD4B6BD" wp14:editId="3CE092F0">
            <wp:extent cx="6350000" cy="3286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50000" cy="3286125"/>
                    </a:xfrm>
                    <a:prstGeom prst="rect">
                      <a:avLst/>
                    </a:prstGeom>
                  </pic:spPr>
                </pic:pic>
              </a:graphicData>
            </a:graphic>
          </wp:inline>
        </w:drawing>
      </w:r>
    </w:p>
    <w:p w14:paraId="101B2A4F" w14:textId="77777777" w:rsidR="00B072F4" w:rsidRPr="00B072F4" w:rsidRDefault="00B072F4" w:rsidP="00B072F4">
      <w:pPr>
        <w:pStyle w:val="Heading4"/>
        <w:shd w:val="clear" w:color="auto" w:fill="FFFFFF"/>
        <w:spacing w:before="240"/>
        <w:rPr>
          <w:rFonts w:ascii="Helvetica" w:hAnsi="Helvetica" w:cs="Helvetica"/>
          <w:b/>
          <w:bCs/>
          <w:color w:val="000000"/>
          <w:sz w:val="21"/>
          <w:szCs w:val="21"/>
        </w:rPr>
      </w:pPr>
      <w:r w:rsidRPr="00B072F4">
        <w:rPr>
          <w:rFonts w:ascii="Helvetica" w:hAnsi="Helvetica" w:cs="Helvetica"/>
          <w:b/>
          <w:bCs/>
          <w:color w:val="000000"/>
          <w:sz w:val="21"/>
          <w:szCs w:val="21"/>
        </w:rPr>
        <w:t>Model Evaluation</w:t>
      </w:r>
    </w:p>
    <w:p w14:paraId="2AE4FD98" w14:textId="3A744B21" w:rsidR="009B77FF" w:rsidRDefault="009B77FF" w:rsidP="00D23F26">
      <w:pPr>
        <w:spacing w:before="0" w:after="0" w:line="240" w:lineRule="auto"/>
        <w:rPr>
          <w:rFonts w:ascii="Helvetica" w:eastAsia="Times New Roman" w:hAnsi="Helvetica" w:cs="Helvetica"/>
          <w:color w:val="000000"/>
          <w:sz w:val="21"/>
          <w:szCs w:val="21"/>
        </w:rPr>
      </w:pPr>
    </w:p>
    <w:p w14:paraId="1A73013D" w14:textId="2681C1E9" w:rsidR="009B77FF" w:rsidRPr="005E0BE6" w:rsidRDefault="0001327D" w:rsidP="00D23F26">
      <w:pPr>
        <w:spacing w:before="0" w:after="0" w:line="240" w:lineRule="auto"/>
        <w:rPr>
          <w:rFonts w:eastAsia="Times New Roman" w:cs="Helvetica"/>
          <w:color w:val="000000"/>
        </w:rPr>
      </w:pPr>
      <w:r w:rsidRPr="005E0BE6">
        <w:rPr>
          <w:rFonts w:cs="Helvetica"/>
          <w:color w:val="000000"/>
          <w:shd w:val="clear" w:color="auto" w:fill="FFFFFF"/>
        </w:rPr>
        <w:t>Done only on Test data</w:t>
      </w:r>
    </w:p>
    <w:p w14:paraId="08A111D0" w14:textId="2634FD94" w:rsidR="009E44EA" w:rsidRPr="005E0BE6" w:rsidRDefault="009E44EA" w:rsidP="00D23F26">
      <w:pPr>
        <w:spacing w:before="0" w:after="0" w:line="240" w:lineRule="auto"/>
        <w:rPr>
          <w:rFonts w:eastAsia="Times New Roman" w:cs="Helvetica"/>
          <w:color w:val="000000"/>
        </w:rPr>
      </w:pPr>
    </w:p>
    <w:p w14:paraId="45CD3261" w14:textId="77777777" w:rsidR="00CE30BE" w:rsidRPr="005E0BE6"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5E0BE6">
        <w:rPr>
          <w:rFonts w:cs="Helvetica"/>
          <w:color w:val="000000"/>
          <w:shd w:val="clear" w:color="auto" w:fill="FFFFFF"/>
        </w:rPr>
        <w:t>For 2 point Moving Average Model forecast on the Training Data,  RMSE is 11.529</w:t>
      </w:r>
    </w:p>
    <w:p w14:paraId="6C12940B" w14:textId="77777777" w:rsidR="00CE30BE" w:rsidRPr="005E0BE6"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5E0BE6">
        <w:rPr>
          <w:rFonts w:cs="Helvetica"/>
          <w:color w:val="000000"/>
          <w:shd w:val="clear" w:color="auto" w:fill="FFFFFF"/>
        </w:rPr>
        <w:t>For 4 point Moving Average Model forecast on the Training Data,  RMSE is 14.455</w:t>
      </w:r>
    </w:p>
    <w:p w14:paraId="1FC65DEA" w14:textId="77777777" w:rsidR="00CE30BE" w:rsidRPr="005E0BE6"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5E0BE6">
        <w:rPr>
          <w:rFonts w:cs="Helvetica"/>
          <w:color w:val="000000"/>
          <w:shd w:val="clear" w:color="auto" w:fill="FFFFFF"/>
        </w:rPr>
        <w:t>For 6 point Moving Average Model forecast on the Training Data,  RMSE is 14.572</w:t>
      </w:r>
    </w:p>
    <w:p w14:paraId="180D8D7C" w14:textId="4BD85A6D" w:rsidR="00CE30BE" w:rsidRPr="005E0BE6"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5E0BE6">
        <w:rPr>
          <w:rFonts w:cs="Helvetica"/>
          <w:color w:val="000000"/>
          <w:shd w:val="clear" w:color="auto" w:fill="FFFFFF"/>
        </w:rPr>
        <w:t xml:space="preserve">For 9 point Moving Average Model forecast on the Training Data,  RMSE is 14.731 </w:t>
      </w:r>
    </w:p>
    <w:p w14:paraId="4611EC3A" w14:textId="38A044BD"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7779CE10" w14:textId="16E33FFD"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71A9046" w14:textId="411D8C38"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599226D" w14:textId="27436C30"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4D13E4A6" wp14:editId="0FA77BC2">
            <wp:extent cx="4778375" cy="3430058"/>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2021" cy="3439853"/>
                    </a:xfrm>
                    <a:prstGeom prst="rect">
                      <a:avLst/>
                    </a:prstGeom>
                  </pic:spPr>
                </pic:pic>
              </a:graphicData>
            </a:graphic>
          </wp:inline>
        </w:drawing>
      </w:r>
    </w:p>
    <w:p w14:paraId="609A3571" w14:textId="1BCDD6D8"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42B7E201" w14:textId="32922DF8"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CFA44F5" w14:textId="183437E2" w:rsidR="00A17E54"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6509A84" w14:textId="7D448361" w:rsidR="00A17E54"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087378D0" w14:textId="37D249BC" w:rsidR="00A17E54" w:rsidRPr="00CE30BE"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r w:rsidRPr="00A17E54">
        <w:rPr>
          <w:rFonts w:ascii="Helvetica" w:hAnsi="Helvetica" w:cs="Helvetica"/>
          <w:b/>
          <w:bCs/>
          <w:color w:val="000000"/>
          <w:sz w:val="21"/>
          <w:szCs w:val="21"/>
          <w:shd w:val="clear" w:color="auto" w:fill="FFFFFF"/>
        </w:rPr>
        <w:t>Plotting on both Training and Test data</w:t>
      </w:r>
    </w:p>
    <w:p w14:paraId="59F0E643" w14:textId="196392B5" w:rsidR="009E44EA" w:rsidRDefault="009E44EA" w:rsidP="00D23F26">
      <w:pPr>
        <w:spacing w:before="0" w:after="0" w:line="240" w:lineRule="auto"/>
        <w:rPr>
          <w:rFonts w:ascii="Helvetica" w:eastAsia="Times New Roman" w:hAnsi="Helvetica" w:cs="Helvetica"/>
          <w:color w:val="000000"/>
          <w:sz w:val="21"/>
          <w:szCs w:val="21"/>
        </w:rPr>
      </w:pPr>
    </w:p>
    <w:p w14:paraId="1BFFE254" w14:textId="3D3567E4" w:rsidR="00A17E54" w:rsidRDefault="00A37E3D" w:rsidP="00D23F26">
      <w:pPr>
        <w:spacing w:before="0" w:after="0" w:line="240" w:lineRule="auto"/>
        <w:rPr>
          <w:rFonts w:ascii="Helvetica" w:eastAsia="Times New Roman" w:hAnsi="Helvetica" w:cs="Helvetica"/>
          <w:color w:val="000000"/>
          <w:sz w:val="21"/>
          <w:szCs w:val="21"/>
        </w:rPr>
      </w:pPr>
      <w:r w:rsidRPr="005E0BE6">
        <w:rPr>
          <w:noProof/>
          <w:bdr w:val="single" w:sz="8" w:space="0" w:color="auto"/>
        </w:rPr>
        <w:drawing>
          <wp:inline distT="0" distB="0" distL="0" distR="0" wp14:anchorId="4C628A90" wp14:editId="5645B112">
            <wp:extent cx="6311900" cy="25596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1900" cy="2559685"/>
                    </a:xfrm>
                    <a:prstGeom prst="rect">
                      <a:avLst/>
                    </a:prstGeom>
                  </pic:spPr>
                </pic:pic>
              </a:graphicData>
            </a:graphic>
          </wp:inline>
        </w:drawing>
      </w:r>
    </w:p>
    <w:p w14:paraId="44DF6FAB" w14:textId="4ACBC4CB" w:rsidR="00A37E3D" w:rsidRDefault="00A37E3D" w:rsidP="00D23F26">
      <w:pPr>
        <w:spacing w:before="0" w:after="0" w:line="240" w:lineRule="auto"/>
        <w:rPr>
          <w:rFonts w:ascii="Helvetica" w:eastAsia="Times New Roman" w:hAnsi="Helvetica" w:cs="Helvetica"/>
          <w:color w:val="000000"/>
          <w:sz w:val="21"/>
          <w:szCs w:val="21"/>
        </w:rPr>
      </w:pPr>
    </w:p>
    <w:p w14:paraId="2DFA4419" w14:textId="77777777" w:rsidR="005E0BE6" w:rsidRDefault="005E0BE6" w:rsidP="00D23F26">
      <w:pPr>
        <w:spacing w:before="0" w:after="0" w:line="240" w:lineRule="auto"/>
        <w:rPr>
          <w:rFonts w:ascii="Helvetica" w:eastAsia="Times New Roman" w:hAnsi="Helvetica" w:cs="Helvetica"/>
          <w:color w:val="000000"/>
          <w:sz w:val="21"/>
          <w:szCs w:val="21"/>
        </w:rPr>
      </w:pPr>
    </w:p>
    <w:p w14:paraId="6F5E8277"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3DF788D4"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72601E9"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2020BB8"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36526AF8"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F320311"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663D52EA" w14:textId="12DE8F74" w:rsidR="004D6F3C" w:rsidRDefault="004D6F3C"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r w:rsidRPr="004D6F3C">
        <w:rPr>
          <w:rFonts w:ascii="Helvetica" w:hAnsi="Helvetica" w:cs="Helvetica"/>
          <w:b/>
          <w:bCs/>
          <w:color w:val="000000"/>
          <w:sz w:val="21"/>
          <w:szCs w:val="21"/>
          <w:shd w:val="clear" w:color="auto" w:fill="FFFFFF"/>
        </w:rPr>
        <w:t>Sorted by RMSE values on the Test Data:</w:t>
      </w:r>
    </w:p>
    <w:p w14:paraId="55DD8E04" w14:textId="77777777" w:rsidR="004D6F3C" w:rsidRDefault="004D6F3C"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068F660" w14:textId="1E1702A4" w:rsidR="004D6F3C" w:rsidRDefault="004D6F3C"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r w:rsidRPr="004D6F3C">
        <w:rPr>
          <w:rFonts w:ascii="Helvetica" w:hAnsi="Helvetica" w:cs="Helvetica"/>
          <w:b/>
          <w:bCs/>
          <w:color w:val="000000"/>
          <w:sz w:val="21"/>
          <w:szCs w:val="21"/>
          <w:shd w:val="clear" w:color="auto" w:fill="FFFFFF"/>
        </w:rPr>
        <w:t xml:space="preserve"> </w:t>
      </w:r>
      <w:r w:rsidR="00245D98" w:rsidRPr="005E0BE6">
        <w:rPr>
          <w:noProof/>
          <w:bdr w:val="single" w:sz="8" w:space="0" w:color="auto"/>
        </w:rPr>
        <w:drawing>
          <wp:inline distT="0" distB="0" distL="0" distR="0" wp14:anchorId="63344D48" wp14:editId="77B962FA">
            <wp:extent cx="5118100" cy="3660313"/>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9199" cy="3661099"/>
                    </a:xfrm>
                    <a:prstGeom prst="rect">
                      <a:avLst/>
                    </a:prstGeom>
                  </pic:spPr>
                </pic:pic>
              </a:graphicData>
            </a:graphic>
          </wp:inline>
        </w:drawing>
      </w:r>
    </w:p>
    <w:p w14:paraId="73CCFDC1" w14:textId="1A2FCD73"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36E983D4" w14:textId="377327B2"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57C69CAC" w14:textId="7975577C"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25AA2A8E" w14:textId="0C2F62D4"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0EF1F4F" w14:textId="4090C755"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0D3BD31C" w14:textId="4B1E9ABC"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022F5A9" w14:textId="08374CA8"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4C849109" w14:textId="14BCF577"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48015B05" w14:textId="77777777" w:rsidR="005E0BE6" w:rsidRDefault="005E0BE6" w:rsidP="00245D98">
      <w:pPr>
        <w:pStyle w:val="Heading1"/>
      </w:pPr>
    </w:p>
    <w:p w14:paraId="683EE603" w14:textId="77777777" w:rsidR="005E0BE6" w:rsidRDefault="005E0BE6" w:rsidP="00245D98">
      <w:pPr>
        <w:pStyle w:val="Heading1"/>
      </w:pPr>
    </w:p>
    <w:p w14:paraId="51124DDB" w14:textId="77777777" w:rsidR="005E0BE6" w:rsidRDefault="005E0BE6" w:rsidP="00245D98">
      <w:pPr>
        <w:pStyle w:val="Heading1"/>
      </w:pPr>
    </w:p>
    <w:p w14:paraId="43132A7D" w14:textId="500B002B" w:rsidR="00245D98" w:rsidRDefault="00245D98" w:rsidP="00245D98">
      <w:pPr>
        <w:pStyle w:val="Heading1"/>
      </w:pPr>
      <w:r w:rsidRPr="00245D98">
        <w:t>5.Check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r>
        <w:t>.</w:t>
      </w:r>
    </w:p>
    <w:p w14:paraId="13D847B7" w14:textId="6B43F764" w:rsidR="00245D98" w:rsidRDefault="00245D98" w:rsidP="00245D98"/>
    <w:p w14:paraId="10D0BC0C" w14:textId="36C36C84" w:rsidR="003559B7" w:rsidRDefault="003559B7" w:rsidP="003559B7">
      <w:pPr>
        <w:pStyle w:val="Heading4"/>
        <w:shd w:val="clear" w:color="auto" w:fill="FFFFFF"/>
        <w:spacing w:before="240"/>
        <w:rPr>
          <w:rFonts w:ascii="Helvetica" w:hAnsi="Helvetica" w:cs="Helvetica"/>
          <w:b/>
          <w:bCs/>
          <w:color w:val="000000"/>
          <w:sz w:val="21"/>
          <w:szCs w:val="21"/>
        </w:rPr>
      </w:pPr>
      <w:r w:rsidRPr="003559B7">
        <w:rPr>
          <w:rFonts w:ascii="Helvetica" w:hAnsi="Helvetica" w:cs="Helvetica"/>
          <w:b/>
          <w:bCs/>
          <w:color w:val="000000"/>
          <w:sz w:val="21"/>
          <w:szCs w:val="21"/>
        </w:rPr>
        <w:t>Check for Stationarity</w:t>
      </w:r>
      <w:r>
        <w:rPr>
          <w:rFonts w:ascii="Helvetica" w:hAnsi="Helvetica" w:cs="Helvetica"/>
          <w:b/>
          <w:bCs/>
          <w:color w:val="000000"/>
          <w:sz w:val="21"/>
          <w:szCs w:val="21"/>
        </w:rPr>
        <w:t>:</w:t>
      </w:r>
    </w:p>
    <w:p w14:paraId="0226C332" w14:textId="241B1455" w:rsidR="003559B7" w:rsidRDefault="003559B7" w:rsidP="003559B7"/>
    <w:p w14:paraId="67430096" w14:textId="77777777" w:rsidR="003559B7" w:rsidRPr="005E0BE6" w:rsidRDefault="003559B7" w:rsidP="003559B7">
      <w:pPr>
        <w:shd w:val="clear" w:color="auto" w:fill="FFFFFF"/>
        <w:spacing w:before="0" w:after="0" w:line="240" w:lineRule="auto"/>
        <w:rPr>
          <w:rFonts w:eastAsia="Times New Roman" w:cs="Helvetica"/>
          <w:color w:val="000000"/>
        </w:rPr>
      </w:pPr>
      <w:r w:rsidRPr="005E0BE6">
        <w:rPr>
          <w:rFonts w:eastAsia="Times New Roman" w:cs="Helvetica"/>
          <w:color w:val="000000"/>
        </w:rPr>
        <w:t>Dicky Fuller Test</w:t>
      </w:r>
    </w:p>
    <w:p w14:paraId="107A560F" w14:textId="77777777" w:rsidR="003559B7" w:rsidRPr="005E0BE6" w:rsidRDefault="003559B7" w:rsidP="003559B7">
      <w:pPr>
        <w:shd w:val="clear" w:color="auto" w:fill="FFFFFF"/>
        <w:spacing w:before="240" w:after="0" w:line="240" w:lineRule="auto"/>
        <w:rPr>
          <w:rFonts w:eastAsia="Times New Roman" w:cs="Helvetica"/>
          <w:color w:val="000000"/>
        </w:rPr>
      </w:pPr>
      <w:r w:rsidRPr="005E0BE6">
        <w:rPr>
          <w:rFonts w:eastAsia="Times New Roman" w:cs="Helvetica"/>
          <w:color w:val="000000"/>
        </w:rPr>
        <w:t>Null Hypothesis H0- Series is not Stationary</w:t>
      </w:r>
    </w:p>
    <w:p w14:paraId="40442F94" w14:textId="73C70A94" w:rsidR="003559B7" w:rsidRPr="005E0BE6" w:rsidRDefault="003559B7" w:rsidP="003559B7">
      <w:pPr>
        <w:shd w:val="clear" w:color="auto" w:fill="FFFFFF"/>
        <w:spacing w:before="240" w:after="0" w:line="240" w:lineRule="auto"/>
        <w:rPr>
          <w:rFonts w:eastAsia="Times New Roman" w:cs="Helvetica"/>
          <w:color w:val="000000"/>
        </w:rPr>
      </w:pPr>
      <w:r w:rsidRPr="005E0BE6">
        <w:rPr>
          <w:rFonts w:eastAsia="Times New Roman" w:cs="Helvetica"/>
          <w:color w:val="000000"/>
        </w:rPr>
        <w:t>Alternative Hypothesis H1- Series is Stationary</w:t>
      </w:r>
    </w:p>
    <w:p w14:paraId="35EDD19E" w14:textId="77777777" w:rsidR="003559B7" w:rsidRPr="003559B7" w:rsidRDefault="003559B7" w:rsidP="003559B7">
      <w:pPr>
        <w:shd w:val="clear" w:color="auto" w:fill="FFFFFF"/>
        <w:spacing w:before="240" w:after="0" w:line="240" w:lineRule="auto"/>
        <w:rPr>
          <w:rFonts w:ascii="Helvetica" w:eastAsia="Times New Roman" w:hAnsi="Helvetica" w:cs="Helvetica"/>
          <w:color w:val="000000"/>
          <w:sz w:val="21"/>
          <w:szCs w:val="21"/>
        </w:rPr>
      </w:pPr>
    </w:p>
    <w:p w14:paraId="2976B536" w14:textId="5C05C086" w:rsidR="00245D98" w:rsidRDefault="00AB50AE" w:rsidP="00245D98">
      <w:r w:rsidRPr="005E0BE6">
        <w:rPr>
          <w:noProof/>
          <w:bdr w:val="single" w:sz="8" w:space="0" w:color="auto"/>
        </w:rPr>
        <w:drawing>
          <wp:inline distT="0" distB="0" distL="0" distR="0" wp14:anchorId="5A9FDA7B" wp14:editId="164EE964">
            <wp:extent cx="6356350" cy="27120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56350" cy="2712085"/>
                    </a:xfrm>
                    <a:prstGeom prst="rect">
                      <a:avLst/>
                    </a:prstGeom>
                  </pic:spPr>
                </pic:pic>
              </a:graphicData>
            </a:graphic>
          </wp:inline>
        </w:drawing>
      </w:r>
    </w:p>
    <w:p w14:paraId="63B7B94E" w14:textId="1A4CE35E" w:rsidR="00AB50AE" w:rsidRDefault="00AB50AE" w:rsidP="00245D98"/>
    <w:p w14:paraId="12BB548F" w14:textId="34C642DA" w:rsidR="00AB50AE" w:rsidRDefault="00AB50AE" w:rsidP="00245D98"/>
    <w:p w14:paraId="4DD04595" w14:textId="49E72134" w:rsidR="0016661D" w:rsidRDefault="0016661D" w:rsidP="00245D98"/>
    <w:p w14:paraId="42F1AAB9" w14:textId="68843584" w:rsidR="0016661D" w:rsidRPr="005E0BE6" w:rsidRDefault="0016661D" w:rsidP="00245D98">
      <w:r w:rsidRPr="005E0BE6">
        <w:rPr>
          <w:rFonts w:cs="Helvetica"/>
          <w:color w:val="000000"/>
          <w:shd w:val="clear" w:color="auto" w:fill="FFFFFF"/>
        </w:rPr>
        <w:t>P value is higher that 0.05 Hence Null Hypothesis is True, we will take Order 1 differencing to make series stationary</w:t>
      </w:r>
    </w:p>
    <w:p w14:paraId="77640E35" w14:textId="1E5451B2" w:rsidR="0016661D" w:rsidRDefault="0016661D" w:rsidP="00245D98">
      <w:r w:rsidRPr="005E0BE6">
        <w:rPr>
          <w:noProof/>
          <w:bdr w:val="single" w:sz="8" w:space="0" w:color="auto"/>
        </w:rPr>
        <w:drawing>
          <wp:inline distT="0" distB="0" distL="0" distR="0" wp14:anchorId="3E68AF82" wp14:editId="1AC31AC8">
            <wp:extent cx="3590925" cy="207614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6293" cy="2079246"/>
                    </a:xfrm>
                    <a:prstGeom prst="rect">
                      <a:avLst/>
                    </a:prstGeom>
                  </pic:spPr>
                </pic:pic>
              </a:graphicData>
            </a:graphic>
          </wp:inline>
        </w:drawing>
      </w:r>
    </w:p>
    <w:p w14:paraId="23CECB0B" w14:textId="4F50335F" w:rsidR="00717ABB" w:rsidRDefault="00717ABB" w:rsidP="00245D98"/>
    <w:p w14:paraId="52CF9D33" w14:textId="53C7B5AD" w:rsidR="00717ABB" w:rsidRPr="005E0BE6" w:rsidRDefault="00717ABB" w:rsidP="00717ABB">
      <w:pPr>
        <w:rPr>
          <w:rFonts w:cs="Helvetica"/>
          <w:color w:val="000000"/>
          <w:shd w:val="clear" w:color="auto" w:fill="FFFFFF"/>
        </w:rPr>
      </w:pPr>
      <w:r w:rsidRPr="005E0BE6">
        <w:rPr>
          <w:rFonts w:cs="Helvetica"/>
          <w:color w:val="000000"/>
          <w:shd w:val="clear" w:color="auto" w:fill="FFFFFF"/>
        </w:rPr>
        <w:t>We check stationarity at initial level, but series is not stationary as P value is higher than 0.05 difference of order 1.</w:t>
      </w:r>
    </w:p>
    <w:p w14:paraId="2F917F39" w14:textId="18652281" w:rsidR="00B2270A" w:rsidRDefault="002D758F" w:rsidP="00717ABB">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6C18153E" wp14:editId="457DC7DB">
            <wp:extent cx="6292850" cy="2213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2850" cy="2213610"/>
                    </a:xfrm>
                    <a:prstGeom prst="rect">
                      <a:avLst/>
                    </a:prstGeom>
                  </pic:spPr>
                </pic:pic>
              </a:graphicData>
            </a:graphic>
          </wp:inline>
        </w:drawing>
      </w:r>
    </w:p>
    <w:p w14:paraId="7AE960C3" w14:textId="5DCC3BBE" w:rsidR="006402E6" w:rsidRDefault="006402E6" w:rsidP="00717ABB">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7F1CBF76" wp14:editId="53812FC9">
            <wp:extent cx="2689040" cy="1614792"/>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6751" cy="1619423"/>
                    </a:xfrm>
                    <a:prstGeom prst="rect">
                      <a:avLst/>
                    </a:prstGeom>
                  </pic:spPr>
                </pic:pic>
              </a:graphicData>
            </a:graphic>
          </wp:inline>
        </w:drawing>
      </w:r>
    </w:p>
    <w:p w14:paraId="1F80486B" w14:textId="6B5655EC" w:rsidR="00B2270A" w:rsidRPr="005E0BE6" w:rsidRDefault="00B2270A" w:rsidP="00717ABB">
      <w:pPr>
        <w:rPr>
          <w:rFonts w:cs="Helvetica"/>
          <w:color w:val="000000"/>
          <w:shd w:val="clear" w:color="auto" w:fill="FFFFFF"/>
        </w:rPr>
      </w:pPr>
      <w:r w:rsidRPr="005E0BE6">
        <w:rPr>
          <w:rFonts w:cs="Helvetica"/>
          <w:color w:val="000000"/>
          <w:shd w:val="clear" w:color="auto" w:fill="FFFFFF"/>
        </w:rPr>
        <w:t>We see that at P value is less than 0.05 the Time Series is indeed stationary.</w:t>
      </w:r>
    </w:p>
    <w:p w14:paraId="6A2B40E3" w14:textId="77777777" w:rsidR="006402E6" w:rsidRPr="00717ABB" w:rsidRDefault="006402E6" w:rsidP="00717ABB">
      <w:pPr>
        <w:rPr>
          <w:rFonts w:ascii="Helvetica" w:hAnsi="Helvetica" w:cs="Helvetica"/>
          <w:color w:val="000000"/>
          <w:sz w:val="21"/>
          <w:szCs w:val="21"/>
          <w:shd w:val="clear" w:color="auto" w:fill="FFFFFF"/>
        </w:rPr>
      </w:pPr>
    </w:p>
    <w:p w14:paraId="34966773" w14:textId="3CDDCA93" w:rsidR="00F17E1F" w:rsidRDefault="00F17E1F" w:rsidP="00F17E1F">
      <w:pPr>
        <w:pStyle w:val="Heading3"/>
        <w:shd w:val="clear" w:color="auto" w:fill="FFFFFF"/>
        <w:spacing w:before="186"/>
        <w:rPr>
          <w:color w:val="007789" w:themeColor="accent1" w:themeShade="BF"/>
          <w:sz w:val="32"/>
          <w:szCs w:val="22"/>
        </w:rPr>
      </w:pPr>
      <w:r w:rsidRPr="00F17E1F">
        <w:rPr>
          <w:color w:val="007789" w:themeColor="accent1" w:themeShade="BF"/>
          <w:sz w:val="32"/>
          <w:szCs w:val="22"/>
        </w:rPr>
        <w:t>6. Build an automated version of the ARIMA/SARIMA model in which the parameters are selected using the lowest Akaike Information Criteria (AIC) on the training data and evaluate this model on the test data using RMSE. 8</w:t>
      </w:r>
    </w:p>
    <w:p w14:paraId="23B13ED3" w14:textId="61C3DAD3" w:rsidR="00F17E1F" w:rsidRDefault="00F17E1F" w:rsidP="00F17E1F"/>
    <w:p w14:paraId="249D853E" w14:textId="106DD045" w:rsidR="00381040" w:rsidRDefault="00381040" w:rsidP="00381040">
      <w:pPr>
        <w:pStyle w:val="Heading4"/>
        <w:shd w:val="clear" w:color="auto" w:fill="FFFFFF"/>
        <w:spacing w:before="240"/>
        <w:rPr>
          <w:rFonts w:ascii="Helvetica" w:hAnsi="Helvetica" w:cs="Helvetica"/>
          <w:b/>
          <w:bCs/>
          <w:color w:val="000000"/>
          <w:sz w:val="21"/>
          <w:szCs w:val="21"/>
        </w:rPr>
      </w:pPr>
      <w:r w:rsidRPr="00381040">
        <w:rPr>
          <w:rFonts w:ascii="Helvetica" w:hAnsi="Helvetica" w:cs="Helvetica"/>
          <w:b/>
          <w:bCs/>
          <w:color w:val="000000"/>
          <w:sz w:val="21"/>
          <w:szCs w:val="21"/>
        </w:rPr>
        <w:t>Automated Verion of ARIMA</w:t>
      </w:r>
    </w:p>
    <w:p w14:paraId="5FDBA64E" w14:textId="0887EF5E" w:rsidR="00381040" w:rsidRDefault="00381040" w:rsidP="00381040"/>
    <w:p w14:paraId="61F6B007" w14:textId="709D14CE" w:rsidR="00381040" w:rsidRDefault="00381040" w:rsidP="00381040">
      <w:r>
        <w:t>The following loop helps us in getting a combination of different parameters of p and q in the range of 0 and 2. We have kept the value of d as 1 as we need to take a difference of the series to make it stationary.</w:t>
      </w:r>
    </w:p>
    <w:p w14:paraId="3059675A" w14:textId="4217036E" w:rsidR="00381040" w:rsidRDefault="007515CA" w:rsidP="00381040">
      <w:r w:rsidRPr="005E0BE6">
        <w:rPr>
          <w:noProof/>
          <w:bdr w:val="single" w:sz="8" w:space="0" w:color="auto"/>
        </w:rPr>
        <w:drawing>
          <wp:inline distT="0" distB="0" distL="0" distR="0" wp14:anchorId="524F6774" wp14:editId="7B09CD54">
            <wp:extent cx="3813175" cy="1862435"/>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3256" cy="1867359"/>
                    </a:xfrm>
                    <a:prstGeom prst="rect">
                      <a:avLst/>
                    </a:prstGeom>
                  </pic:spPr>
                </pic:pic>
              </a:graphicData>
            </a:graphic>
          </wp:inline>
        </w:drawing>
      </w:r>
    </w:p>
    <w:p w14:paraId="07EB6CCE" w14:textId="6DB9C624" w:rsidR="007515CA" w:rsidRDefault="007515CA" w:rsidP="00381040"/>
    <w:p w14:paraId="0AF352D6" w14:textId="7FE7F1AA" w:rsidR="007515CA" w:rsidRDefault="00E92305" w:rsidP="00381040">
      <w:r>
        <w:t xml:space="preserve">We will Apply all values of p and q. check which combination is giving us </w:t>
      </w:r>
      <w:r w:rsidR="00767EFD">
        <w:t>the low AIC score.</w:t>
      </w:r>
    </w:p>
    <w:p w14:paraId="14F13C16" w14:textId="70A8F937" w:rsidR="00767EFD" w:rsidRDefault="00767EFD" w:rsidP="00381040">
      <w:r w:rsidRPr="005E0BE6">
        <w:rPr>
          <w:noProof/>
          <w:bdr w:val="single" w:sz="8" w:space="0" w:color="auto"/>
        </w:rPr>
        <w:drawing>
          <wp:inline distT="0" distB="0" distL="0" distR="0" wp14:anchorId="1DDB8034" wp14:editId="7C4EA8A7">
            <wp:extent cx="3155950" cy="1606796"/>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0639" cy="1609183"/>
                    </a:xfrm>
                    <a:prstGeom prst="rect">
                      <a:avLst/>
                    </a:prstGeom>
                  </pic:spPr>
                </pic:pic>
              </a:graphicData>
            </a:graphic>
          </wp:inline>
        </w:drawing>
      </w:r>
    </w:p>
    <w:p w14:paraId="66B2CF79" w14:textId="77777777" w:rsidR="003E7454" w:rsidRDefault="003E7454" w:rsidP="00381040"/>
    <w:p w14:paraId="2508983B" w14:textId="77777777" w:rsidR="003E7454" w:rsidRDefault="003E7454" w:rsidP="00381040"/>
    <w:p w14:paraId="7C8107C1" w14:textId="77777777" w:rsidR="003E7454" w:rsidRDefault="003E7454" w:rsidP="00381040"/>
    <w:p w14:paraId="70A6DB38" w14:textId="77777777" w:rsidR="003E7454" w:rsidRDefault="003E7454" w:rsidP="00381040"/>
    <w:p w14:paraId="1D6D9836" w14:textId="7D138373" w:rsidR="00767EFD" w:rsidRDefault="00767EFD" w:rsidP="00381040">
      <w:r w:rsidRPr="00767EFD">
        <w:t>Sort the above AIC values in the ascending order to get the parameters for the minimum AIC value</w:t>
      </w:r>
    </w:p>
    <w:p w14:paraId="0B5AC889" w14:textId="0E9ED96B" w:rsidR="00767EFD" w:rsidRDefault="003E7454" w:rsidP="00381040">
      <w:r w:rsidRPr="005E0BE6">
        <w:rPr>
          <w:noProof/>
          <w:bdr w:val="single" w:sz="8" w:space="0" w:color="auto"/>
        </w:rPr>
        <w:drawing>
          <wp:inline distT="0" distB="0" distL="0" distR="0" wp14:anchorId="7F079C6F" wp14:editId="4926B386">
            <wp:extent cx="1302985" cy="2635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06059" cy="2641468"/>
                    </a:xfrm>
                    <a:prstGeom prst="rect">
                      <a:avLst/>
                    </a:prstGeom>
                  </pic:spPr>
                </pic:pic>
              </a:graphicData>
            </a:graphic>
          </wp:inline>
        </w:drawing>
      </w:r>
    </w:p>
    <w:p w14:paraId="1B48FC71" w14:textId="53B0B527" w:rsidR="00767EFD" w:rsidRDefault="00767EFD" w:rsidP="00381040"/>
    <w:p w14:paraId="3D2271E2" w14:textId="7D36489A" w:rsidR="00AD43DA" w:rsidRDefault="00AD43DA" w:rsidP="00381040">
      <w:r w:rsidRPr="005E0BE6">
        <w:rPr>
          <w:noProof/>
          <w:bdr w:val="single" w:sz="8" w:space="0" w:color="auto"/>
        </w:rPr>
        <w:drawing>
          <wp:inline distT="0" distB="0" distL="0" distR="0" wp14:anchorId="7D1831FA" wp14:editId="12428068">
            <wp:extent cx="6197600" cy="38131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97600" cy="3813175"/>
                    </a:xfrm>
                    <a:prstGeom prst="rect">
                      <a:avLst/>
                    </a:prstGeom>
                  </pic:spPr>
                </pic:pic>
              </a:graphicData>
            </a:graphic>
          </wp:inline>
        </w:drawing>
      </w:r>
    </w:p>
    <w:p w14:paraId="268C3435" w14:textId="7177D6CF" w:rsidR="00AD43DA" w:rsidRDefault="00AD43DA" w:rsidP="00381040"/>
    <w:p w14:paraId="2AF02050" w14:textId="77777777" w:rsidR="00FE2F89" w:rsidRDefault="00FE2F89" w:rsidP="00FE2F89">
      <w:pPr>
        <w:pStyle w:val="Heading4"/>
        <w:shd w:val="clear" w:color="auto" w:fill="FFFFFF"/>
        <w:spacing w:before="240"/>
        <w:rPr>
          <w:rFonts w:ascii="Helvetica" w:hAnsi="Helvetica" w:cs="Helvetica"/>
          <w:b/>
          <w:bCs/>
          <w:color w:val="000000"/>
          <w:sz w:val="21"/>
          <w:szCs w:val="21"/>
        </w:rPr>
      </w:pPr>
    </w:p>
    <w:p w14:paraId="5355C2AB" w14:textId="59147900" w:rsidR="00FE2F89" w:rsidRDefault="00FE2F89" w:rsidP="00FE2F89">
      <w:pPr>
        <w:pStyle w:val="Heading4"/>
        <w:shd w:val="clear" w:color="auto" w:fill="FFFFFF"/>
        <w:spacing w:before="240"/>
        <w:rPr>
          <w:rFonts w:ascii="Helvetica" w:hAnsi="Helvetica" w:cs="Helvetica"/>
          <w:b/>
          <w:bCs/>
          <w:color w:val="000000"/>
          <w:sz w:val="21"/>
          <w:szCs w:val="21"/>
        </w:rPr>
      </w:pPr>
      <w:r w:rsidRPr="00FE2F89">
        <w:rPr>
          <w:rFonts w:ascii="Helvetica" w:hAnsi="Helvetica" w:cs="Helvetica"/>
          <w:b/>
          <w:bCs/>
          <w:color w:val="000000"/>
          <w:sz w:val="21"/>
          <w:szCs w:val="21"/>
        </w:rPr>
        <w:t>Predict on the Test Set using this model and evaluate the model.</w:t>
      </w:r>
    </w:p>
    <w:p w14:paraId="0172C9F9" w14:textId="2BBB082F" w:rsidR="00FE2F89" w:rsidRDefault="00FE2F89" w:rsidP="00FE2F89"/>
    <w:p w14:paraId="4135CBCA" w14:textId="2C234467" w:rsidR="00FE2F89" w:rsidRDefault="00AB060F" w:rsidP="00FE2F89">
      <w:r w:rsidRPr="005E0BE6">
        <w:rPr>
          <w:noProof/>
          <w:bdr w:val="single" w:sz="8" w:space="0" w:color="auto"/>
        </w:rPr>
        <w:drawing>
          <wp:inline distT="0" distB="0" distL="0" distR="0" wp14:anchorId="4AABDCC6" wp14:editId="0738E12E">
            <wp:extent cx="1844675" cy="587318"/>
            <wp:effectExtent l="0" t="0" r="317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6304" cy="591021"/>
                    </a:xfrm>
                    <a:prstGeom prst="rect">
                      <a:avLst/>
                    </a:prstGeom>
                  </pic:spPr>
                </pic:pic>
              </a:graphicData>
            </a:graphic>
          </wp:inline>
        </w:drawing>
      </w:r>
    </w:p>
    <w:p w14:paraId="60040114" w14:textId="14AA380E" w:rsidR="00AB060F" w:rsidRDefault="00AB060F" w:rsidP="00FE2F89"/>
    <w:p w14:paraId="6135381E" w14:textId="156D7DCD" w:rsidR="00AB060F" w:rsidRDefault="00AB060F" w:rsidP="00FE2F89">
      <w:r>
        <w:t>Performance of Models so far:</w:t>
      </w:r>
    </w:p>
    <w:p w14:paraId="247FD852" w14:textId="579A9A21" w:rsidR="00AB060F" w:rsidRDefault="00AB060F" w:rsidP="00FE2F89"/>
    <w:p w14:paraId="6117C3BF" w14:textId="38F5693A" w:rsidR="00AB060F" w:rsidRPr="00FE2F89" w:rsidRDefault="00AB060F" w:rsidP="00FE2F89">
      <w:r w:rsidRPr="005E0BE6">
        <w:rPr>
          <w:noProof/>
          <w:bdr w:val="single" w:sz="8" w:space="0" w:color="auto"/>
        </w:rPr>
        <w:drawing>
          <wp:inline distT="0" distB="0" distL="0" distR="0" wp14:anchorId="39D2BAED" wp14:editId="71290464">
            <wp:extent cx="4810125" cy="3710454"/>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4767" cy="3714035"/>
                    </a:xfrm>
                    <a:prstGeom prst="rect">
                      <a:avLst/>
                    </a:prstGeom>
                  </pic:spPr>
                </pic:pic>
              </a:graphicData>
            </a:graphic>
          </wp:inline>
        </w:drawing>
      </w:r>
    </w:p>
    <w:p w14:paraId="32548558" w14:textId="6F8C3CD5" w:rsidR="00FE2F89" w:rsidRDefault="00FE2F89" w:rsidP="00FE2F89"/>
    <w:p w14:paraId="7206BC99" w14:textId="7E59B7AE" w:rsidR="00FE2F89" w:rsidRPr="00FE2F89" w:rsidRDefault="00AB060F" w:rsidP="00FE2F89">
      <w:r>
        <w:t>Still this point Triple exponential has performed the best.</w:t>
      </w:r>
    </w:p>
    <w:p w14:paraId="1D78AF79" w14:textId="7E91B578" w:rsidR="00AD43DA" w:rsidRDefault="00AD43DA" w:rsidP="00381040"/>
    <w:p w14:paraId="36EBA86B" w14:textId="09A8D309" w:rsidR="007B7843" w:rsidRDefault="007B7843" w:rsidP="00381040"/>
    <w:p w14:paraId="2CB4C2A8" w14:textId="2D9C7E53" w:rsidR="007B7843" w:rsidRDefault="007B7843" w:rsidP="00381040"/>
    <w:p w14:paraId="74B18165" w14:textId="0FECF523" w:rsidR="007B7843" w:rsidRDefault="007B7843" w:rsidP="00381040"/>
    <w:p w14:paraId="0C3F81E3" w14:textId="77777777" w:rsidR="007B7843" w:rsidRPr="007B7843" w:rsidRDefault="007B7843" w:rsidP="007B7843">
      <w:pPr>
        <w:pStyle w:val="Heading4"/>
        <w:shd w:val="clear" w:color="auto" w:fill="FFFFFF"/>
        <w:spacing w:before="240"/>
        <w:rPr>
          <w:rFonts w:ascii="Helvetica" w:hAnsi="Helvetica" w:cs="Helvetica"/>
          <w:b/>
          <w:bCs/>
          <w:color w:val="000000"/>
          <w:sz w:val="21"/>
          <w:szCs w:val="21"/>
        </w:rPr>
      </w:pPr>
      <w:r w:rsidRPr="007B7843">
        <w:rPr>
          <w:rFonts w:ascii="Helvetica" w:hAnsi="Helvetica" w:cs="Helvetica"/>
          <w:b/>
          <w:bCs/>
          <w:color w:val="000000"/>
          <w:sz w:val="21"/>
          <w:szCs w:val="21"/>
        </w:rPr>
        <w:t>Automated Version of SARIMA</w:t>
      </w:r>
    </w:p>
    <w:p w14:paraId="1084ECE6" w14:textId="7B95A906" w:rsidR="007B7843" w:rsidRDefault="007B7843" w:rsidP="00381040"/>
    <w:p w14:paraId="37823E92" w14:textId="162BFF36" w:rsidR="00453A97" w:rsidRDefault="00453A97" w:rsidP="00381040">
      <w:r>
        <w:t>In Model SARIMA, we are considering Seasonal P,D,Q</w:t>
      </w:r>
      <w:r w:rsidR="003709F9">
        <w:t>,S.</w:t>
      </w:r>
    </w:p>
    <w:p w14:paraId="30EA6C5F" w14:textId="69138386" w:rsidR="003709F9" w:rsidRDefault="003709F9" w:rsidP="00381040">
      <w:r>
        <w:t>It is extension of ARIMA model by considering Seasonality factor.</w:t>
      </w:r>
    </w:p>
    <w:p w14:paraId="2CA9A78A" w14:textId="569C5DA9" w:rsidR="003709F9" w:rsidRDefault="003709F9" w:rsidP="00381040"/>
    <w:p w14:paraId="16EF9D87" w14:textId="461AC984" w:rsidR="007B7843" w:rsidRDefault="00453A97" w:rsidP="00381040">
      <w:r w:rsidRPr="005E0BE6">
        <w:rPr>
          <w:noProof/>
          <w:bdr w:val="single" w:sz="8" w:space="0" w:color="auto"/>
        </w:rPr>
        <w:drawing>
          <wp:inline distT="0" distB="0" distL="0" distR="0" wp14:anchorId="7719F54B" wp14:editId="67DA8B31">
            <wp:extent cx="4784725" cy="18364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4883" cy="1844215"/>
                    </a:xfrm>
                    <a:prstGeom prst="rect">
                      <a:avLst/>
                    </a:prstGeom>
                  </pic:spPr>
                </pic:pic>
              </a:graphicData>
            </a:graphic>
          </wp:inline>
        </w:drawing>
      </w:r>
    </w:p>
    <w:p w14:paraId="0B9F0E5F" w14:textId="65A8FBBA" w:rsidR="00DE7044" w:rsidRDefault="006144E3" w:rsidP="00381040">
      <w:r>
        <w:t xml:space="preserve">Top 5 Parameters </w:t>
      </w:r>
      <w:r w:rsidR="00DE7044">
        <w:t>AIC score:</w:t>
      </w:r>
    </w:p>
    <w:p w14:paraId="2177D15D" w14:textId="1ECDEEB5" w:rsidR="006144E3" w:rsidRDefault="006144E3" w:rsidP="00381040">
      <w:r w:rsidRPr="005E0BE6">
        <w:rPr>
          <w:noProof/>
          <w:bdr w:val="single" w:sz="8" w:space="0" w:color="auto"/>
        </w:rPr>
        <w:drawing>
          <wp:inline distT="0" distB="0" distL="0" distR="0" wp14:anchorId="7C0D8CC0" wp14:editId="2EDDA759">
            <wp:extent cx="2600325" cy="2105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325" cy="2105025"/>
                    </a:xfrm>
                    <a:prstGeom prst="rect">
                      <a:avLst/>
                    </a:prstGeom>
                  </pic:spPr>
                </pic:pic>
              </a:graphicData>
            </a:graphic>
          </wp:inline>
        </w:drawing>
      </w:r>
    </w:p>
    <w:p w14:paraId="5D4B4AF4" w14:textId="2C874B22" w:rsidR="00DE7044" w:rsidRDefault="00DE7044" w:rsidP="00381040"/>
    <w:p w14:paraId="5D5A1EAF" w14:textId="393B3144" w:rsidR="00DE7044" w:rsidRDefault="00DE7044" w:rsidP="00381040">
      <w:r>
        <w:t>From the above result we will choose (0,1,2)(2,0,2</w:t>
      </w:r>
      <w:r w:rsidR="00BA2BF3">
        <w:t>,12</w:t>
      </w:r>
      <w:r>
        <w:t>)</w:t>
      </w:r>
      <w:r w:rsidR="00BA2BF3">
        <w:t>.</w:t>
      </w:r>
    </w:p>
    <w:p w14:paraId="2EDDDF90" w14:textId="6EBB1E0C" w:rsidR="00BA2BF3" w:rsidRDefault="00BA2BF3" w:rsidP="00381040">
      <w:r w:rsidRPr="005E0BE6">
        <w:rPr>
          <w:noProof/>
          <w:bdr w:val="single" w:sz="8" w:space="0" w:color="auto"/>
        </w:rPr>
        <w:drawing>
          <wp:inline distT="0" distB="0" distL="0" distR="0" wp14:anchorId="4872B6B7" wp14:editId="119A087B">
            <wp:extent cx="6330950" cy="42195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0950" cy="4219575"/>
                    </a:xfrm>
                    <a:prstGeom prst="rect">
                      <a:avLst/>
                    </a:prstGeom>
                  </pic:spPr>
                </pic:pic>
              </a:graphicData>
            </a:graphic>
          </wp:inline>
        </w:drawing>
      </w:r>
    </w:p>
    <w:p w14:paraId="1B7C9E69" w14:textId="57C83674" w:rsidR="00BA2BF3" w:rsidRDefault="00BA2BF3" w:rsidP="00381040"/>
    <w:p w14:paraId="36DDD449" w14:textId="494E9C4B" w:rsidR="00BA2BF3" w:rsidRDefault="00EC2564" w:rsidP="00381040">
      <w:r>
        <w:t>Results:</w:t>
      </w:r>
    </w:p>
    <w:p w14:paraId="67CEC33C" w14:textId="0224B469" w:rsidR="00EC2564" w:rsidRDefault="00EC2564" w:rsidP="00381040"/>
    <w:p w14:paraId="5529CAED" w14:textId="7D71BE3E" w:rsidR="00EC2564" w:rsidRDefault="00EC2564" w:rsidP="00381040">
      <w:r w:rsidRPr="005E0BE6">
        <w:rPr>
          <w:noProof/>
          <w:bdr w:val="single" w:sz="8" w:space="0" w:color="auto"/>
        </w:rPr>
        <w:drawing>
          <wp:inline distT="0" distB="0" distL="0" distR="0" wp14:anchorId="1379C990" wp14:editId="0E7BF441">
            <wp:extent cx="6229350" cy="27451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2745105"/>
                    </a:xfrm>
                    <a:prstGeom prst="rect">
                      <a:avLst/>
                    </a:prstGeom>
                  </pic:spPr>
                </pic:pic>
              </a:graphicData>
            </a:graphic>
          </wp:inline>
        </w:drawing>
      </w:r>
    </w:p>
    <w:p w14:paraId="45B7F0A4" w14:textId="3FC484F7" w:rsidR="00047B4F" w:rsidRDefault="00047B4F" w:rsidP="00047B4F">
      <w:pPr>
        <w:pStyle w:val="Heading4"/>
        <w:shd w:val="clear" w:color="auto" w:fill="FFFFFF"/>
        <w:spacing w:before="240"/>
        <w:rPr>
          <w:rFonts w:ascii="Helvetica" w:hAnsi="Helvetica" w:cs="Helvetica"/>
          <w:b/>
          <w:bCs/>
          <w:color w:val="000000"/>
          <w:sz w:val="21"/>
          <w:szCs w:val="21"/>
        </w:rPr>
      </w:pPr>
      <w:r w:rsidRPr="00047B4F">
        <w:rPr>
          <w:rFonts w:ascii="Helvetica" w:hAnsi="Helvetica" w:cs="Helvetica"/>
          <w:b/>
          <w:bCs/>
          <w:color w:val="000000"/>
          <w:sz w:val="21"/>
          <w:szCs w:val="21"/>
        </w:rPr>
        <w:t>Predict on the Test Set using this model and evaluate the model.</w:t>
      </w:r>
    </w:p>
    <w:p w14:paraId="712DD025" w14:textId="77777777" w:rsidR="000A67A8" w:rsidRPr="000A67A8" w:rsidRDefault="000A67A8" w:rsidP="000A67A8"/>
    <w:p w14:paraId="0F9C56F3" w14:textId="11517EF3" w:rsidR="00EC2564" w:rsidRDefault="000A67A8" w:rsidP="00381040">
      <w:r w:rsidRPr="005E0BE6">
        <w:rPr>
          <w:noProof/>
          <w:bdr w:val="single" w:sz="8" w:space="0" w:color="auto"/>
        </w:rPr>
        <w:drawing>
          <wp:inline distT="0" distB="0" distL="0" distR="0" wp14:anchorId="7E7FE134" wp14:editId="5053745D">
            <wp:extent cx="3407916" cy="15811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3459" cy="1583722"/>
                    </a:xfrm>
                    <a:prstGeom prst="rect">
                      <a:avLst/>
                    </a:prstGeom>
                  </pic:spPr>
                </pic:pic>
              </a:graphicData>
            </a:graphic>
          </wp:inline>
        </w:drawing>
      </w:r>
    </w:p>
    <w:p w14:paraId="7680ED22" w14:textId="77777777" w:rsidR="000A67A8" w:rsidRDefault="000A67A8" w:rsidP="00381040"/>
    <w:p w14:paraId="261A5CFF" w14:textId="0363A3E6" w:rsidR="00047B4F" w:rsidRDefault="003A533B" w:rsidP="00381040">
      <w:r>
        <w:t>RMSE for SARIMA model is:</w:t>
      </w:r>
    </w:p>
    <w:p w14:paraId="20937357" w14:textId="74B56E84" w:rsidR="003A533B" w:rsidRDefault="003A533B" w:rsidP="00381040">
      <w:r w:rsidRPr="005E0BE6">
        <w:rPr>
          <w:noProof/>
          <w:bdr w:val="single" w:sz="8" w:space="0" w:color="auto"/>
        </w:rPr>
        <w:drawing>
          <wp:inline distT="0" distB="0" distL="0" distR="0" wp14:anchorId="77FA5445" wp14:editId="36D717B6">
            <wp:extent cx="4311650" cy="356667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6631" cy="3570792"/>
                    </a:xfrm>
                    <a:prstGeom prst="rect">
                      <a:avLst/>
                    </a:prstGeom>
                  </pic:spPr>
                </pic:pic>
              </a:graphicData>
            </a:graphic>
          </wp:inline>
        </w:drawing>
      </w:r>
    </w:p>
    <w:p w14:paraId="6F5DB024" w14:textId="732A9D1C" w:rsidR="003A533B" w:rsidRDefault="003A533B" w:rsidP="00381040"/>
    <w:p w14:paraId="44DA3AC6" w14:textId="030DA4A9" w:rsidR="003A533B" w:rsidRDefault="003A533B" w:rsidP="00381040"/>
    <w:p w14:paraId="3D729BFF" w14:textId="70D74CBE" w:rsidR="003A533B" w:rsidRDefault="003A533B" w:rsidP="00381040"/>
    <w:p w14:paraId="0EA81454" w14:textId="6120A55E" w:rsidR="003A533B" w:rsidRDefault="003A533B" w:rsidP="00381040"/>
    <w:p w14:paraId="3C74F299" w14:textId="6D8B9D30" w:rsidR="003A533B" w:rsidRDefault="003A533B" w:rsidP="00381040"/>
    <w:p w14:paraId="38CD916E" w14:textId="0680A3C3" w:rsidR="00B40973" w:rsidRDefault="00B40973" w:rsidP="00B40973">
      <w:pPr>
        <w:pStyle w:val="Heading3"/>
        <w:shd w:val="clear" w:color="auto" w:fill="FFFFFF"/>
        <w:spacing w:before="186"/>
        <w:rPr>
          <w:color w:val="007789" w:themeColor="accent1" w:themeShade="BF"/>
          <w:sz w:val="32"/>
          <w:szCs w:val="22"/>
        </w:rPr>
      </w:pPr>
      <w:r w:rsidRPr="00B40973">
        <w:rPr>
          <w:color w:val="007789" w:themeColor="accent1" w:themeShade="BF"/>
          <w:sz w:val="32"/>
          <w:szCs w:val="22"/>
        </w:rPr>
        <w:t xml:space="preserve">7. Build ARIMA/SARIMA models based on the cut-off points of ACF and PACF on the training data and evaluate this model on the test data using RMSE. </w:t>
      </w:r>
    </w:p>
    <w:p w14:paraId="10172E8F" w14:textId="6461D8B2" w:rsidR="00B40973" w:rsidRDefault="00B40973" w:rsidP="00B40973"/>
    <w:p w14:paraId="17A1C8A4" w14:textId="784ED60C" w:rsidR="00BC7ABE" w:rsidRDefault="00BC7ABE" w:rsidP="00BC7ABE">
      <w:pPr>
        <w:pStyle w:val="Heading4"/>
        <w:shd w:val="clear" w:color="auto" w:fill="FFFFFF"/>
        <w:spacing w:before="240"/>
        <w:rPr>
          <w:rFonts w:ascii="Helvetica" w:hAnsi="Helvetica" w:cs="Helvetica"/>
          <w:b/>
          <w:bCs/>
          <w:color w:val="000000"/>
          <w:sz w:val="21"/>
          <w:szCs w:val="21"/>
        </w:rPr>
      </w:pPr>
      <w:r w:rsidRPr="00BC7ABE">
        <w:rPr>
          <w:rFonts w:ascii="Helvetica" w:hAnsi="Helvetica" w:cs="Helvetica"/>
          <w:b/>
          <w:bCs/>
          <w:color w:val="000000"/>
          <w:sz w:val="21"/>
          <w:szCs w:val="21"/>
        </w:rPr>
        <w:t>Manual ARIMA</w:t>
      </w:r>
    </w:p>
    <w:p w14:paraId="037685D8" w14:textId="74F97021" w:rsidR="00BC7ABE" w:rsidRDefault="00BC7ABE" w:rsidP="00BC7ABE"/>
    <w:p w14:paraId="204F98D4" w14:textId="691E58FE" w:rsidR="00BC7ABE" w:rsidRDefault="00BC7ABE" w:rsidP="00BC7ABE">
      <w:r w:rsidRPr="00BC7ABE">
        <w:t>Let us look at the ACF and the PACF plots</w:t>
      </w:r>
    </w:p>
    <w:p w14:paraId="4C48E6FB" w14:textId="3B8A39EE" w:rsidR="00BC7ABE" w:rsidRDefault="00FF1DFD" w:rsidP="00BC7ABE">
      <w:r w:rsidRPr="005E0BE6">
        <w:rPr>
          <w:noProof/>
          <w:bdr w:val="single" w:sz="8" w:space="0" w:color="auto"/>
        </w:rPr>
        <w:drawing>
          <wp:inline distT="0" distB="0" distL="0" distR="0" wp14:anchorId="7E7EA23D" wp14:editId="71D34350">
            <wp:extent cx="6318250" cy="272986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8250" cy="2729865"/>
                    </a:xfrm>
                    <a:prstGeom prst="rect">
                      <a:avLst/>
                    </a:prstGeom>
                  </pic:spPr>
                </pic:pic>
              </a:graphicData>
            </a:graphic>
          </wp:inline>
        </w:drawing>
      </w:r>
    </w:p>
    <w:p w14:paraId="40DD2EF6" w14:textId="005F627F" w:rsidR="00FF1DFD" w:rsidRDefault="00FF1DFD" w:rsidP="00BC7ABE"/>
    <w:p w14:paraId="66524E6B" w14:textId="110C035F" w:rsidR="00FF1DFD" w:rsidRDefault="00FF1DFD" w:rsidP="00BC7ABE">
      <w:r w:rsidRPr="005E0BE6">
        <w:rPr>
          <w:noProof/>
          <w:bdr w:val="single" w:sz="8" w:space="0" w:color="auto"/>
        </w:rPr>
        <w:drawing>
          <wp:inline distT="0" distB="0" distL="0" distR="0" wp14:anchorId="3412FDF5" wp14:editId="03FF2FFF">
            <wp:extent cx="6324600" cy="27660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4600" cy="2766060"/>
                    </a:xfrm>
                    <a:prstGeom prst="rect">
                      <a:avLst/>
                    </a:prstGeom>
                  </pic:spPr>
                </pic:pic>
              </a:graphicData>
            </a:graphic>
          </wp:inline>
        </w:drawing>
      </w:r>
    </w:p>
    <w:p w14:paraId="14EA10BB" w14:textId="50040C17" w:rsidR="00FF1DFD" w:rsidRDefault="00FF1DFD" w:rsidP="00BC7ABE"/>
    <w:p w14:paraId="608B4A72" w14:textId="77777777" w:rsidR="0002149C" w:rsidRPr="005E0BE6" w:rsidRDefault="0002149C" w:rsidP="0002149C">
      <w:pPr>
        <w:shd w:val="clear" w:color="auto" w:fill="FFFFFF"/>
        <w:spacing w:before="0" w:after="0" w:line="240" w:lineRule="auto"/>
        <w:rPr>
          <w:rFonts w:eastAsia="Times New Roman" w:cs="Helvetica"/>
          <w:color w:val="000000"/>
        </w:rPr>
      </w:pPr>
      <w:r w:rsidRPr="005E0BE6">
        <w:rPr>
          <w:rFonts w:eastAsia="Times New Roman" w:cs="Helvetica"/>
          <w:color w:val="000000"/>
        </w:rPr>
        <w:t>Here, we have taken alpha=0.05.</w:t>
      </w:r>
    </w:p>
    <w:p w14:paraId="5AB3EC60" w14:textId="77777777" w:rsidR="0002149C" w:rsidRPr="005E0BE6" w:rsidRDefault="0002149C" w:rsidP="0002149C">
      <w:pPr>
        <w:shd w:val="clear" w:color="auto" w:fill="FFFFFF"/>
        <w:spacing w:before="240" w:after="0" w:line="240" w:lineRule="auto"/>
        <w:rPr>
          <w:rFonts w:eastAsia="Times New Roman" w:cs="Helvetica"/>
          <w:color w:val="000000"/>
        </w:rPr>
      </w:pPr>
      <w:r w:rsidRPr="005E0BE6">
        <w:rPr>
          <w:rFonts w:eastAsia="Times New Roman" w:cs="Helvetica"/>
          <w:color w:val="000000"/>
        </w:rPr>
        <w:t>The Auto-Regressive parameter in an ARIMA model is 'p' which comes from the significant lag before which the PACF plot cuts-off to 0. The Moving-Average parameter in an ARIMA model is 'q' which comes from the significant lag before the ACF plot cuts-off to 0. By looking at the above plots, we can say that both the PACF and ACF plot cuts-off at lag 4 and 2.</w:t>
      </w:r>
    </w:p>
    <w:p w14:paraId="46509CF5" w14:textId="77CA9745" w:rsidR="00FF1DFD" w:rsidRDefault="00FF1DFD" w:rsidP="00BC7ABE"/>
    <w:p w14:paraId="321A205D" w14:textId="61C1E04C" w:rsidR="00922E61" w:rsidRDefault="00922E61" w:rsidP="00BC7ABE">
      <w:r w:rsidRPr="005E0BE6">
        <w:rPr>
          <w:noProof/>
          <w:bdr w:val="single" w:sz="8" w:space="0" w:color="auto"/>
        </w:rPr>
        <w:drawing>
          <wp:inline distT="0" distB="0" distL="0" distR="0" wp14:anchorId="7244F2BE" wp14:editId="2106ECDC">
            <wp:extent cx="6159500" cy="50247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9500" cy="5024755"/>
                    </a:xfrm>
                    <a:prstGeom prst="rect">
                      <a:avLst/>
                    </a:prstGeom>
                  </pic:spPr>
                </pic:pic>
              </a:graphicData>
            </a:graphic>
          </wp:inline>
        </w:drawing>
      </w:r>
    </w:p>
    <w:p w14:paraId="65C6BABE" w14:textId="705D0FDC" w:rsidR="00922E61" w:rsidRDefault="00922E61" w:rsidP="00BC7ABE"/>
    <w:p w14:paraId="3D365CE3" w14:textId="699654F1" w:rsidR="00922E61" w:rsidRPr="005E0BE6" w:rsidRDefault="00922E61" w:rsidP="00BC7ABE"/>
    <w:p w14:paraId="474591A5" w14:textId="666140AD" w:rsidR="00922E61" w:rsidRPr="005E0BE6" w:rsidRDefault="00F9253A" w:rsidP="00BC7ABE">
      <w:pPr>
        <w:rPr>
          <w:rFonts w:cs="Helvetica"/>
          <w:color w:val="000000"/>
          <w:shd w:val="clear" w:color="auto" w:fill="FFFFFF"/>
        </w:rPr>
      </w:pPr>
      <w:r w:rsidRPr="005E0BE6">
        <w:rPr>
          <w:rFonts w:cs="Helvetica"/>
          <w:color w:val="000000"/>
          <w:shd w:val="clear" w:color="auto" w:fill="FFFFFF"/>
        </w:rPr>
        <w:t>Predict on the Test Set using this model and evaluate the model.</w:t>
      </w:r>
    </w:p>
    <w:p w14:paraId="76EF4D4B" w14:textId="1CAD92F5" w:rsidR="00F9253A" w:rsidRPr="005E0BE6" w:rsidRDefault="00F9253A" w:rsidP="00F9253A">
      <w:pPr>
        <w:pStyle w:val="HTMLPreformatted"/>
        <w:shd w:val="clear" w:color="auto" w:fill="FFFFFF"/>
        <w:wordWrap w:val="0"/>
        <w:textAlignment w:val="baseline"/>
        <w:rPr>
          <w:rFonts w:asciiTheme="minorHAnsi" w:eastAsia="Times New Roman" w:hAnsiTheme="minorHAnsi" w:cs="Courier New"/>
          <w:color w:val="000000"/>
          <w:szCs w:val="22"/>
        </w:rPr>
      </w:pPr>
      <w:r w:rsidRPr="005E0BE6">
        <w:rPr>
          <w:rFonts w:asciiTheme="minorHAnsi" w:hAnsiTheme="minorHAnsi" w:cs="Helvetica"/>
          <w:color w:val="000000"/>
          <w:szCs w:val="22"/>
          <w:shd w:val="clear" w:color="auto" w:fill="FFFFFF"/>
        </w:rPr>
        <w:t xml:space="preserve">RMSE for Manual ARIMA model is </w:t>
      </w:r>
      <w:r w:rsidRPr="005E0BE6">
        <w:rPr>
          <w:rFonts w:asciiTheme="minorHAnsi" w:eastAsia="Times New Roman" w:hAnsiTheme="minorHAnsi" w:cs="Courier New"/>
          <w:color w:val="000000"/>
          <w:szCs w:val="22"/>
        </w:rPr>
        <w:t>33.96920076790553.</w:t>
      </w:r>
    </w:p>
    <w:p w14:paraId="49EB929A" w14:textId="6D63F05D" w:rsidR="00F9253A" w:rsidRDefault="00F9253A" w:rsidP="00F9253A">
      <w:pPr>
        <w:pStyle w:val="HTMLPreformatted"/>
        <w:shd w:val="clear" w:color="auto" w:fill="FFFFFF"/>
        <w:wordWrap w:val="0"/>
        <w:textAlignment w:val="baseline"/>
        <w:rPr>
          <w:rFonts w:ascii="Courier New" w:eastAsia="Times New Roman" w:hAnsi="Courier New" w:cs="Courier New"/>
          <w:color w:val="000000"/>
          <w:sz w:val="21"/>
          <w:szCs w:val="21"/>
        </w:rPr>
      </w:pPr>
    </w:p>
    <w:p w14:paraId="2E09187F" w14:textId="2DFD8B97" w:rsidR="00F9253A" w:rsidRDefault="00F9253A" w:rsidP="00F9253A">
      <w:pPr>
        <w:pStyle w:val="HTMLPreformatted"/>
        <w:shd w:val="clear" w:color="auto" w:fill="FFFFFF"/>
        <w:wordWrap w:val="0"/>
        <w:textAlignment w:val="baseline"/>
        <w:rPr>
          <w:rFonts w:ascii="Courier New" w:eastAsia="Times New Roman" w:hAnsi="Courier New" w:cs="Courier New"/>
          <w:color w:val="000000"/>
          <w:sz w:val="21"/>
          <w:szCs w:val="21"/>
        </w:rPr>
      </w:pPr>
    </w:p>
    <w:p w14:paraId="72E0F652" w14:textId="7FF6C7EB" w:rsidR="00F9253A" w:rsidRPr="002F3A01" w:rsidRDefault="002F3A01" w:rsidP="00F9253A">
      <w:pPr>
        <w:pStyle w:val="HTMLPreformatted"/>
        <w:shd w:val="clear" w:color="auto" w:fill="FFFFFF"/>
        <w:wordWrap w:val="0"/>
        <w:textAlignment w:val="baseline"/>
        <w:rPr>
          <w:rFonts w:asciiTheme="minorHAnsi" w:hAnsiTheme="minorHAnsi"/>
          <w:szCs w:val="22"/>
        </w:rPr>
      </w:pPr>
      <w:r w:rsidRPr="002F3A01">
        <w:rPr>
          <w:rFonts w:asciiTheme="minorHAnsi" w:hAnsiTheme="minorHAnsi"/>
          <w:szCs w:val="22"/>
        </w:rPr>
        <w:t>The Overall Results till now,</w:t>
      </w:r>
    </w:p>
    <w:p w14:paraId="39609143" w14:textId="48B179CD" w:rsidR="002F3A01" w:rsidRDefault="002F3A01" w:rsidP="00F9253A">
      <w:pPr>
        <w:pStyle w:val="HTMLPreformatted"/>
        <w:shd w:val="clear" w:color="auto" w:fill="FFFFFF"/>
        <w:wordWrap w:val="0"/>
        <w:textAlignment w:val="baseline"/>
        <w:rPr>
          <w:rFonts w:ascii="Courier New" w:eastAsia="Times New Roman" w:hAnsi="Courier New" w:cs="Courier New"/>
          <w:color w:val="000000"/>
          <w:sz w:val="21"/>
          <w:szCs w:val="21"/>
        </w:rPr>
      </w:pPr>
    </w:p>
    <w:p w14:paraId="5B9A8BBB" w14:textId="1633882D" w:rsidR="002F3A01" w:rsidRPr="00F9253A" w:rsidRDefault="002F3A01" w:rsidP="00F9253A">
      <w:pPr>
        <w:pStyle w:val="HTMLPreformatted"/>
        <w:shd w:val="clear" w:color="auto" w:fill="FFFFFF"/>
        <w:wordWrap w:val="0"/>
        <w:textAlignment w:val="baseline"/>
        <w:rPr>
          <w:rFonts w:ascii="Courier New" w:eastAsia="Times New Roman" w:hAnsi="Courier New" w:cs="Courier New"/>
          <w:color w:val="000000"/>
          <w:sz w:val="21"/>
          <w:szCs w:val="21"/>
        </w:rPr>
      </w:pPr>
      <w:r w:rsidRPr="005E0BE6">
        <w:rPr>
          <w:noProof/>
          <w:bdr w:val="single" w:sz="8" w:space="0" w:color="auto"/>
        </w:rPr>
        <w:drawing>
          <wp:inline distT="0" distB="0" distL="0" distR="0" wp14:anchorId="51FBD16E" wp14:editId="1A19B958">
            <wp:extent cx="4845050" cy="424318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8592" cy="4246282"/>
                    </a:xfrm>
                    <a:prstGeom prst="rect">
                      <a:avLst/>
                    </a:prstGeom>
                  </pic:spPr>
                </pic:pic>
              </a:graphicData>
            </a:graphic>
          </wp:inline>
        </w:drawing>
      </w:r>
    </w:p>
    <w:p w14:paraId="3BFB1586" w14:textId="557531E0" w:rsidR="00F9253A" w:rsidRDefault="00F9253A" w:rsidP="00BC7ABE"/>
    <w:p w14:paraId="633F52FE" w14:textId="0F5FC559" w:rsidR="0002149C" w:rsidRDefault="0002149C" w:rsidP="00BC7ABE"/>
    <w:p w14:paraId="6822B076" w14:textId="77777777" w:rsidR="0002149C" w:rsidRDefault="0002149C" w:rsidP="00BC7ABE"/>
    <w:p w14:paraId="4E816189" w14:textId="77777777" w:rsidR="00BC7ABE" w:rsidRPr="00BC7ABE" w:rsidRDefault="00BC7ABE" w:rsidP="00BC7ABE"/>
    <w:p w14:paraId="18C32013" w14:textId="2DA288DE" w:rsidR="00B40973" w:rsidRDefault="00B40973" w:rsidP="00B40973"/>
    <w:p w14:paraId="4F697687" w14:textId="1BF4F6A2" w:rsidR="002F3A01" w:rsidRDefault="002F3A01" w:rsidP="00B40973"/>
    <w:p w14:paraId="1FA6534F" w14:textId="4AD6C8DA" w:rsidR="002F3A01" w:rsidRDefault="002F3A01" w:rsidP="00B40973"/>
    <w:p w14:paraId="2CE43427" w14:textId="49B197A8" w:rsidR="002F3A01" w:rsidRDefault="002F3A01" w:rsidP="00B40973"/>
    <w:p w14:paraId="3D13D98E" w14:textId="3D8DE80A" w:rsidR="002F3A01" w:rsidRDefault="002F3A01" w:rsidP="00B40973"/>
    <w:p w14:paraId="080B9E1B" w14:textId="40BD1673" w:rsidR="002F3A01" w:rsidRDefault="002F3A01" w:rsidP="00B40973"/>
    <w:p w14:paraId="31130CCD" w14:textId="42DED1D7" w:rsidR="002F3A01" w:rsidRDefault="002F3A01" w:rsidP="00B40973"/>
    <w:p w14:paraId="5DB8095B" w14:textId="77777777" w:rsidR="008A3F12" w:rsidRPr="008A3F12" w:rsidRDefault="008A3F12" w:rsidP="008A3F12">
      <w:pPr>
        <w:pStyle w:val="Heading4"/>
        <w:shd w:val="clear" w:color="auto" w:fill="FFFFFF"/>
        <w:spacing w:before="240"/>
        <w:rPr>
          <w:rFonts w:ascii="Helvetica" w:hAnsi="Helvetica" w:cs="Helvetica"/>
          <w:b/>
          <w:bCs/>
          <w:color w:val="000000"/>
          <w:sz w:val="21"/>
          <w:szCs w:val="21"/>
        </w:rPr>
      </w:pPr>
      <w:r w:rsidRPr="008A3F12">
        <w:rPr>
          <w:rFonts w:ascii="Helvetica" w:hAnsi="Helvetica" w:cs="Helvetica"/>
          <w:b/>
          <w:bCs/>
          <w:color w:val="000000"/>
          <w:sz w:val="21"/>
          <w:szCs w:val="21"/>
        </w:rPr>
        <w:t>SARIMA Model : Manually looking at ACF and PACF</w:t>
      </w:r>
    </w:p>
    <w:p w14:paraId="7924F5E0" w14:textId="55761E41" w:rsidR="002F3A01" w:rsidRDefault="002F3A01" w:rsidP="00B40973"/>
    <w:p w14:paraId="2F737716" w14:textId="6DC66883" w:rsidR="008A3F12" w:rsidRDefault="002D31CB" w:rsidP="00B40973">
      <w:r w:rsidRPr="005E0BE6">
        <w:rPr>
          <w:noProof/>
          <w:bdr w:val="single" w:sz="8" w:space="0" w:color="auto"/>
        </w:rPr>
        <w:drawing>
          <wp:inline distT="0" distB="0" distL="0" distR="0" wp14:anchorId="2B6577A5" wp14:editId="727B82CF">
            <wp:extent cx="6299200" cy="2685415"/>
            <wp:effectExtent l="0" t="0" r="635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200" cy="2685415"/>
                    </a:xfrm>
                    <a:prstGeom prst="rect">
                      <a:avLst/>
                    </a:prstGeom>
                  </pic:spPr>
                </pic:pic>
              </a:graphicData>
            </a:graphic>
          </wp:inline>
        </w:drawing>
      </w:r>
    </w:p>
    <w:p w14:paraId="6FA4619F" w14:textId="104210AB" w:rsidR="002D31CB" w:rsidRDefault="002D31CB" w:rsidP="00B40973"/>
    <w:p w14:paraId="518625FE" w14:textId="3763C6DC" w:rsidR="002D31CB" w:rsidRDefault="00561D64" w:rsidP="00B40973">
      <w:r w:rsidRPr="005E0BE6">
        <w:rPr>
          <w:noProof/>
          <w:bdr w:val="single" w:sz="8" w:space="0" w:color="auto"/>
        </w:rPr>
        <w:drawing>
          <wp:inline distT="0" distB="0" distL="0" distR="0" wp14:anchorId="08DAAFF3" wp14:editId="29CA2715">
            <wp:extent cx="6311900" cy="29933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11900" cy="2993390"/>
                    </a:xfrm>
                    <a:prstGeom prst="rect">
                      <a:avLst/>
                    </a:prstGeom>
                  </pic:spPr>
                </pic:pic>
              </a:graphicData>
            </a:graphic>
          </wp:inline>
        </w:drawing>
      </w:r>
    </w:p>
    <w:p w14:paraId="09D0BF51" w14:textId="28482E4A" w:rsidR="00561D64" w:rsidRDefault="00561D64" w:rsidP="00B40973"/>
    <w:p w14:paraId="1B4B8840" w14:textId="377D6AEE" w:rsidR="008A3F12" w:rsidRDefault="006F3CFA" w:rsidP="00B40973">
      <w:r w:rsidRPr="005E0BE6">
        <w:rPr>
          <w:noProof/>
          <w:bdr w:val="single" w:sz="8" w:space="0" w:color="auto"/>
        </w:rPr>
        <w:drawing>
          <wp:inline distT="0" distB="0" distL="0" distR="0" wp14:anchorId="59CE059E" wp14:editId="1D0A1CFB">
            <wp:extent cx="6369050" cy="25152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69050" cy="2515235"/>
                    </a:xfrm>
                    <a:prstGeom prst="rect">
                      <a:avLst/>
                    </a:prstGeom>
                  </pic:spPr>
                </pic:pic>
              </a:graphicData>
            </a:graphic>
          </wp:inline>
        </w:drawing>
      </w:r>
    </w:p>
    <w:p w14:paraId="617BEE05" w14:textId="6A67338B" w:rsidR="006F3CFA" w:rsidRPr="005E0BE6" w:rsidRDefault="006F3CFA" w:rsidP="00B40973"/>
    <w:p w14:paraId="1BE38A7F" w14:textId="0B506235" w:rsidR="006F3CFA" w:rsidRPr="005E0BE6" w:rsidRDefault="006F3CFA" w:rsidP="00B40973">
      <w:pPr>
        <w:rPr>
          <w:rFonts w:cs="Helvetica"/>
          <w:color w:val="000000"/>
          <w:shd w:val="clear" w:color="auto" w:fill="FFFFFF"/>
        </w:rPr>
      </w:pPr>
      <w:r w:rsidRPr="005E0BE6">
        <w:rPr>
          <w:rFonts w:cs="Helvetica"/>
          <w:color w:val="000000"/>
          <w:shd w:val="clear" w:color="auto" w:fill="FFFFFF"/>
        </w:rPr>
        <w:t>We see that there is a trend and a seasonality. So, now we take a seasonal differencing and check the series.</w:t>
      </w:r>
    </w:p>
    <w:p w14:paraId="25D441A7" w14:textId="5AE7788F" w:rsidR="006F3CFA" w:rsidRDefault="006F3CFA" w:rsidP="00B40973">
      <w:pPr>
        <w:rPr>
          <w:rFonts w:ascii="Helvetica" w:hAnsi="Helvetica" w:cs="Helvetica"/>
          <w:color w:val="000000"/>
          <w:sz w:val="21"/>
          <w:szCs w:val="21"/>
          <w:shd w:val="clear" w:color="auto" w:fill="FFFFFF"/>
        </w:rPr>
      </w:pPr>
    </w:p>
    <w:p w14:paraId="7D08FE6E" w14:textId="54EA0ACC" w:rsidR="006F3CFA" w:rsidRDefault="003D4E8B" w:rsidP="00B40973">
      <w:r w:rsidRPr="005E0BE6">
        <w:rPr>
          <w:noProof/>
          <w:bdr w:val="single" w:sz="8" w:space="0" w:color="auto"/>
        </w:rPr>
        <w:drawing>
          <wp:inline distT="0" distB="0" distL="0" distR="0" wp14:anchorId="38237399" wp14:editId="60DCCF25">
            <wp:extent cx="6286500" cy="26555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86500" cy="2655570"/>
                    </a:xfrm>
                    <a:prstGeom prst="rect">
                      <a:avLst/>
                    </a:prstGeom>
                  </pic:spPr>
                </pic:pic>
              </a:graphicData>
            </a:graphic>
          </wp:inline>
        </w:drawing>
      </w:r>
    </w:p>
    <w:p w14:paraId="31AD052F" w14:textId="55ACA414" w:rsidR="003D4E8B" w:rsidRDefault="003D4E8B" w:rsidP="00B40973"/>
    <w:p w14:paraId="5B1F8275" w14:textId="4EB03B84" w:rsidR="003D4E8B" w:rsidRPr="005E0BE6" w:rsidRDefault="003D4E8B" w:rsidP="00B40973">
      <w:r w:rsidRPr="005E0BE6">
        <w:t>We see that there might be a slight trend which can be noticed in the data. So we take a differencing of first order on the seasonally differenced series.</w:t>
      </w:r>
    </w:p>
    <w:p w14:paraId="59E81F67" w14:textId="39099433" w:rsidR="003D4E8B" w:rsidRDefault="003D4E8B" w:rsidP="00B40973">
      <w:pPr>
        <w:rPr>
          <w:rFonts w:ascii="Helvetica" w:hAnsi="Helvetica" w:cs="Helvetica"/>
          <w:color w:val="000000"/>
          <w:sz w:val="21"/>
          <w:szCs w:val="21"/>
          <w:shd w:val="clear" w:color="auto" w:fill="FFFFFF"/>
        </w:rPr>
      </w:pPr>
    </w:p>
    <w:p w14:paraId="3F8743F1" w14:textId="43463F1B" w:rsidR="003D4E8B" w:rsidRDefault="003D4E8B" w:rsidP="00B40973">
      <w:pPr>
        <w:rPr>
          <w:rFonts w:ascii="Helvetica" w:hAnsi="Helvetica" w:cs="Helvetica"/>
          <w:color w:val="000000"/>
          <w:sz w:val="21"/>
          <w:szCs w:val="21"/>
          <w:shd w:val="clear" w:color="auto" w:fill="FFFFFF"/>
        </w:rPr>
      </w:pPr>
    </w:p>
    <w:p w14:paraId="78EFBE61" w14:textId="20678BB2" w:rsidR="003D4E8B" w:rsidRDefault="003D4E8B" w:rsidP="00B40973">
      <w:pPr>
        <w:rPr>
          <w:rFonts w:ascii="Helvetica" w:hAnsi="Helvetica" w:cs="Helvetica"/>
          <w:color w:val="000000"/>
          <w:sz w:val="21"/>
          <w:szCs w:val="21"/>
          <w:shd w:val="clear" w:color="auto" w:fill="FFFFFF"/>
        </w:rPr>
      </w:pPr>
    </w:p>
    <w:p w14:paraId="3F66FA44" w14:textId="6C9BCAEE" w:rsidR="003D4E8B" w:rsidRDefault="003D4E8B" w:rsidP="00B40973">
      <w:pPr>
        <w:rPr>
          <w:rFonts w:ascii="Helvetica" w:hAnsi="Helvetica" w:cs="Helvetica"/>
          <w:color w:val="000000"/>
          <w:sz w:val="21"/>
          <w:szCs w:val="21"/>
          <w:shd w:val="clear" w:color="auto" w:fill="FFFFFF"/>
        </w:rPr>
      </w:pPr>
    </w:p>
    <w:p w14:paraId="2FC51090" w14:textId="19DC7F58" w:rsidR="003D4E8B" w:rsidRDefault="00CA5179" w:rsidP="00B40973">
      <w:r w:rsidRPr="005E0BE6">
        <w:rPr>
          <w:noProof/>
          <w:bdr w:val="single" w:sz="8" w:space="0" w:color="auto"/>
        </w:rPr>
        <w:drawing>
          <wp:inline distT="0" distB="0" distL="0" distR="0" wp14:anchorId="1DF90697" wp14:editId="5D05AAAC">
            <wp:extent cx="5949950" cy="31083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9950" cy="3108325"/>
                    </a:xfrm>
                    <a:prstGeom prst="rect">
                      <a:avLst/>
                    </a:prstGeom>
                  </pic:spPr>
                </pic:pic>
              </a:graphicData>
            </a:graphic>
          </wp:inline>
        </w:drawing>
      </w:r>
    </w:p>
    <w:p w14:paraId="3B0E1116" w14:textId="597E49A0" w:rsidR="00CA5179" w:rsidRPr="005E0BE6" w:rsidRDefault="0039392E" w:rsidP="00B40973">
      <w:r w:rsidRPr="005E0BE6">
        <w:rPr>
          <w:rFonts w:cs="Helvetica"/>
          <w:color w:val="000000"/>
          <w:shd w:val="clear" w:color="auto" w:fill="FFFFFF"/>
        </w:rPr>
        <w:t>Now we see that there is almost no trend present in the data. Seasonality is only present in the data.</w:t>
      </w:r>
    </w:p>
    <w:p w14:paraId="479708E9" w14:textId="2F05DAB7" w:rsidR="003D4E8B" w:rsidRPr="005E0BE6" w:rsidRDefault="0039392E" w:rsidP="00B40973">
      <w:pPr>
        <w:rPr>
          <w:rFonts w:cs="Helvetica"/>
          <w:color w:val="000000"/>
          <w:shd w:val="clear" w:color="auto" w:fill="FFFFFF"/>
        </w:rPr>
      </w:pPr>
      <w:r w:rsidRPr="005E0BE6">
        <w:rPr>
          <w:rFonts w:cs="Helvetica"/>
          <w:color w:val="000000"/>
          <w:shd w:val="clear" w:color="auto" w:fill="FFFFFF"/>
        </w:rPr>
        <w:t>Let us go ahead and check the stationarity of the above series before fitting the SARIMA model.</w:t>
      </w:r>
    </w:p>
    <w:p w14:paraId="0EA45A6D" w14:textId="522DC710" w:rsidR="0039392E" w:rsidRDefault="0039392E" w:rsidP="00B40973">
      <w:pPr>
        <w:rPr>
          <w:rFonts w:ascii="Helvetica" w:hAnsi="Helvetica" w:cs="Helvetica"/>
          <w:color w:val="000000"/>
          <w:sz w:val="21"/>
          <w:szCs w:val="21"/>
          <w:shd w:val="clear" w:color="auto" w:fill="FFFFFF"/>
        </w:rPr>
      </w:pPr>
    </w:p>
    <w:p w14:paraId="413A84E2" w14:textId="582B2C6D" w:rsidR="0039392E" w:rsidRDefault="00A8474F" w:rsidP="00B40973">
      <w:r w:rsidRPr="005E0BE6">
        <w:rPr>
          <w:noProof/>
          <w:bdr w:val="single" w:sz="8" w:space="0" w:color="auto"/>
        </w:rPr>
        <w:drawing>
          <wp:inline distT="0" distB="0" distL="0" distR="0" wp14:anchorId="624F1C4F" wp14:editId="49D38109">
            <wp:extent cx="6330950" cy="26282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0950" cy="2628265"/>
                    </a:xfrm>
                    <a:prstGeom prst="rect">
                      <a:avLst/>
                    </a:prstGeom>
                  </pic:spPr>
                </pic:pic>
              </a:graphicData>
            </a:graphic>
          </wp:inline>
        </w:drawing>
      </w:r>
    </w:p>
    <w:p w14:paraId="0B54419E" w14:textId="3A661314" w:rsidR="00A8474F" w:rsidRDefault="00A8474F" w:rsidP="00B40973"/>
    <w:p w14:paraId="78F6C772" w14:textId="15AB3535" w:rsidR="00A8474F" w:rsidRDefault="00A8474F" w:rsidP="00B40973">
      <w:r w:rsidRPr="005E0BE6">
        <w:rPr>
          <w:noProof/>
          <w:bdr w:val="single" w:sz="8" w:space="0" w:color="auto"/>
        </w:rPr>
        <w:drawing>
          <wp:inline distT="0" distB="0" distL="0" distR="0" wp14:anchorId="53377073" wp14:editId="23B2992E">
            <wp:extent cx="2692400" cy="15474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727" cy="1549923"/>
                    </a:xfrm>
                    <a:prstGeom prst="rect">
                      <a:avLst/>
                    </a:prstGeom>
                  </pic:spPr>
                </pic:pic>
              </a:graphicData>
            </a:graphic>
          </wp:inline>
        </w:drawing>
      </w:r>
    </w:p>
    <w:p w14:paraId="6424EE45" w14:textId="4B64E14D" w:rsidR="00A8474F" w:rsidRDefault="00A8474F" w:rsidP="00B40973"/>
    <w:p w14:paraId="78242C59" w14:textId="666AF1DC" w:rsidR="00A8474F" w:rsidRDefault="00ED1C4F" w:rsidP="00B40973">
      <w:r w:rsidRPr="005E0BE6">
        <w:rPr>
          <w:noProof/>
          <w:bdr w:val="single" w:sz="8" w:space="0" w:color="auto"/>
        </w:rPr>
        <w:drawing>
          <wp:inline distT="0" distB="0" distL="0" distR="0" wp14:anchorId="0BF3B89C" wp14:editId="730B1E72">
            <wp:extent cx="6343650" cy="26587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43650" cy="2658745"/>
                    </a:xfrm>
                    <a:prstGeom prst="rect">
                      <a:avLst/>
                    </a:prstGeom>
                  </pic:spPr>
                </pic:pic>
              </a:graphicData>
            </a:graphic>
          </wp:inline>
        </w:drawing>
      </w:r>
    </w:p>
    <w:p w14:paraId="2FCD7F22" w14:textId="7992F8A4" w:rsidR="00ED1C4F" w:rsidRDefault="00ED1C4F" w:rsidP="00B40973"/>
    <w:p w14:paraId="43D202E8" w14:textId="135C7645" w:rsidR="003D4E8B" w:rsidRDefault="00ED1C4F" w:rsidP="00B40973">
      <w:r w:rsidRPr="005E0BE6">
        <w:rPr>
          <w:noProof/>
          <w:bdr w:val="single" w:sz="8" w:space="0" w:color="auto"/>
        </w:rPr>
        <w:drawing>
          <wp:inline distT="0" distB="0" distL="0" distR="0" wp14:anchorId="1E72CDF8" wp14:editId="7655FF3F">
            <wp:extent cx="6292850" cy="27851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92850" cy="2785110"/>
                    </a:xfrm>
                    <a:prstGeom prst="rect">
                      <a:avLst/>
                    </a:prstGeom>
                  </pic:spPr>
                </pic:pic>
              </a:graphicData>
            </a:graphic>
          </wp:inline>
        </w:drawing>
      </w:r>
    </w:p>
    <w:p w14:paraId="5D31F86D" w14:textId="611452C0" w:rsidR="00ED1C4F" w:rsidRDefault="00ED1C4F" w:rsidP="00B40973"/>
    <w:p w14:paraId="3DE6C3A6" w14:textId="77777777" w:rsidR="00A76F8A" w:rsidRPr="005E0BE6" w:rsidRDefault="00A76F8A" w:rsidP="00A76F8A">
      <w:pPr>
        <w:shd w:val="clear" w:color="auto" w:fill="FFFFFF"/>
        <w:spacing w:before="0" w:after="0" w:line="240" w:lineRule="auto"/>
        <w:rPr>
          <w:rFonts w:eastAsia="Times New Roman" w:cs="Helvetica"/>
          <w:color w:val="000000"/>
        </w:rPr>
      </w:pPr>
      <w:r w:rsidRPr="005E0BE6">
        <w:rPr>
          <w:rFonts w:eastAsia="Times New Roman" w:cs="Helvetica"/>
          <w:color w:val="000000"/>
        </w:rPr>
        <w:t>Here, we have taken alpha=0.05.</w:t>
      </w:r>
    </w:p>
    <w:p w14:paraId="58EC7A84" w14:textId="77777777" w:rsidR="00A76F8A" w:rsidRPr="005E0BE6" w:rsidRDefault="00A76F8A" w:rsidP="00A76F8A">
      <w:pPr>
        <w:shd w:val="clear" w:color="auto" w:fill="FFFFFF"/>
        <w:spacing w:before="240" w:after="0" w:line="240" w:lineRule="auto"/>
        <w:rPr>
          <w:rFonts w:eastAsia="Times New Roman" w:cs="Helvetica"/>
          <w:color w:val="000000"/>
        </w:rPr>
      </w:pPr>
      <w:r w:rsidRPr="005E0BE6">
        <w:rPr>
          <w:rFonts w:eastAsia="Times New Roman" w:cs="Helvetica"/>
          <w:color w:val="000000"/>
        </w:rPr>
        <w:t>We are going to take the seasonal period as 12. We will keep the p(1) and q(1) parameters same as the ARIMA model.</w:t>
      </w:r>
    </w:p>
    <w:p w14:paraId="0324F12C" w14:textId="77777777" w:rsidR="00A76F8A" w:rsidRPr="005E0BE6" w:rsidRDefault="00A76F8A" w:rsidP="00A76F8A">
      <w:pPr>
        <w:shd w:val="clear" w:color="auto" w:fill="FFFFFF"/>
        <w:spacing w:before="240" w:after="0" w:line="240" w:lineRule="auto"/>
        <w:rPr>
          <w:rFonts w:eastAsia="Times New Roman" w:cs="Helvetica"/>
          <w:color w:val="000000"/>
        </w:rPr>
      </w:pPr>
      <w:r w:rsidRPr="005E0BE6">
        <w:rPr>
          <w:rFonts w:eastAsia="Times New Roman" w:cs="Helvetica"/>
          <w:color w:val="000000"/>
        </w:rPr>
        <w:t>The Auto-Regressive parameter in an SARIMA model is 'P' which comes from the significant lag after which the PACF plot cuts-off to 0. The Moving-Average parameter in an SARIMA model is 'q' which comes from the significant lag after which the ACF plot cuts-off to 0. Remember to check the ACF and the PACF plots only at multiples of 12 (since 12 is the seasonal period). By looking at the plots we see that the ACF and the PACF do not directly cut-off to 0.</w:t>
      </w:r>
    </w:p>
    <w:p w14:paraId="3B44E8F2" w14:textId="77777777" w:rsidR="00A76F8A" w:rsidRPr="005E0BE6" w:rsidRDefault="00A76F8A" w:rsidP="00A76F8A">
      <w:pPr>
        <w:shd w:val="clear" w:color="auto" w:fill="FFFFFF"/>
        <w:spacing w:before="240" w:after="0" w:line="240" w:lineRule="auto"/>
        <w:rPr>
          <w:rFonts w:eastAsia="Times New Roman" w:cs="Helvetica"/>
          <w:color w:val="000000"/>
        </w:rPr>
      </w:pPr>
      <w:r w:rsidRPr="005E0BE6">
        <w:rPr>
          <w:rFonts w:eastAsia="Times New Roman" w:cs="Helvetica"/>
          <w:color w:val="000000"/>
        </w:rPr>
        <w:t>This is a common problem while building models by looking at the ACF and the PACF plots. But we are able to explain the model.</w:t>
      </w:r>
    </w:p>
    <w:p w14:paraId="63B771D4" w14:textId="2E30C662" w:rsidR="00ED1C4F" w:rsidRDefault="00ED1C4F" w:rsidP="00B40973"/>
    <w:p w14:paraId="2037587F" w14:textId="54FBBA07" w:rsidR="00A76F8A" w:rsidRDefault="00A76F8A" w:rsidP="00B40973">
      <w:r w:rsidRPr="005E0BE6">
        <w:rPr>
          <w:noProof/>
          <w:bdr w:val="single" w:sz="8" w:space="0" w:color="auto"/>
        </w:rPr>
        <w:drawing>
          <wp:inline distT="0" distB="0" distL="0" distR="0" wp14:anchorId="6BC2373A" wp14:editId="7AD20F27">
            <wp:extent cx="6330950" cy="40278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0950" cy="4027805"/>
                    </a:xfrm>
                    <a:prstGeom prst="rect">
                      <a:avLst/>
                    </a:prstGeom>
                  </pic:spPr>
                </pic:pic>
              </a:graphicData>
            </a:graphic>
          </wp:inline>
        </w:drawing>
      </w:r>
    </w:p>
    <w:p w14:paraId="581C7323" w14:textId="5132555A" w:rsidR="00A76F8A" w:rsidRDefault="00A76F8A" w:rsidP="00B40973"/>
    <w:p w14:paraId="13015117" w14:textId="34908858" w:rsidR="00593F67" w:rsidRDefault="00593F67" w:rsidP="00B40973"/>
    <w:p w14:paraId="27CB5928" w14:textId="3F282E6B" w:rsidR="00593F67" w:rsidRDefault="00593F67" w:rsidP="00B40973"/>
    <w:p w14:paraId="0389A561" w14:textId="529A19EF" w:rsidR="00593F67" w:rsidRDefault="00593F67" w:rsidP="00B40973"/>
    <w:p w14:paraId="7CE1B94A" w14:textId="022EDF1E" w:rsidR="00593F67" w:rsidRDefault="00593F67" w:rsidP="00B40973">
      <w:r>
        <w:t>Results Dignostics for Manual SARIMA:</w:t>
      </w:r>
    </w:p>
    <w:p w14:paraId="40C51448" w14:textId="6FD9B31F" w:rsidR="00A76F8A" w:rsidRDefault="00593F67" w:rsidP="00B40973">
      <w:r w:rsidRPr="005E0BE6">
        <w:rPr>
          <w:noProof/>
          <w:bdr w:val="single" w:sz="8" w:space="0" w:color="auto"/>
        </w:rPr>
        <w:drawing>
          <wp:inline distT="0" distB="0" distL="0" distR="0" wp14:anchorId="20CE27FC" wp14:editId="03405792">
            <wp:extent cx="6184900" cy="287909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4900" cy="2879090"/>
                    </a:xfrm>
                    <a:prstGeom prst="rect">
                      <a:avLst/>
                    </a:prstGeom>
                  </pic:spPr>
                </pic:pic>
              </a:graphicData>
            </a:graphic>
          </wp:inline>
        </w:drawing>
      </w:r>
    </w:p>
    <w:p w14:paraId="21C75350" w14:textId="16E245B7" w:rsidR="006752F2" w:rsidRDefault="006752F2" w:rsidP="006752F2">
      <w:pPr>
        <w:pStyle w:val="Heading3"/>
        <w:shd w:val="clear" w:color="auto" w:fill="FFFFFF"/>
        <w:spacing w:before="186"/>
        <w:rPr>
          <w:rFonts w:ascii="Helvetica" w:hAnsi="Helvetica" w:cs="Helvetica"/>
          <w:b/>
          <w:bCs/>
          <w:color w:val="000000"/>
        </w:rPr>
      </w:pPr>
      <w:r w:rsidRPr="006752F2">
        <w:rPr>
          <w:rFonts w:ascii="Helvetica" w:hAnsi="Helvetica" w:cs="Helvetica"/>
          <w:b/>
          <w:bCs/>
          <w:color w:val="000000"/>
        </w:rPr>
        <w:t>Predict on the Test Set using this model and evaluate the model.</w:t>
      </w:r>
    </w:p>
    <w:p w14:paraId="73641FD8" w14:textId="6326850C" w:rsidR="006752F2" w:rsidRDefault="006752F2" w:rsidP="006752F2"/>
    <w:p w14:paraId="57CB06A2" w14:textId="5D289F00" w:rsidR="006752F2" w:rsidRPr="006752F2" w:rsidRDefault="00DA69B2" w:rsidP="006752F2">
      <w:r w:rsidRPr="005E0BE6">
        <w:rPr>
          <w:noProof/>
          <w:bdr w:val="single" w:sz="8" w:space="0" w:color="auto"/>
        </w:rPr>
        <w:drawing>
          <wp:inline distT="0" distB="0" distL="0" distR="0" wp14:anchorId="7A68A753" wp14:editId="0D053C6D">
            <wp:extent cx="3867150" cy="200294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6333" cy="2007697"/>
                    </a:xfrm>
                    <a:prstGeom prst="rect">
                      <a:avLst/>
                    </a:prstGeom>
                  </pic:spPr>
                </pic:pic>
              </a:graphicData>
            </a:graphic>
          </wp:inline>
        </w:drawing>
      </w:r>
    </w:p>
    <w:p w14:paraId="3543A7D5" w14:textId="02C5F971" w:rsidR="00DA69B2" w:rsidRPr="005E0BE6" w:rsidRDefault="00DA69B2" w:rsidP="00DA69B2">
      <w:pPr>
        <w:pStyle w:val="HTMLPreformatted"/>
        <w:shd w:val="clear" w:color="auto" w:fill="FFFFFF"/>
        <w:wordWrap w:val="0"/>
        <w:textAlignment w:val="baseline"/>
        <w:rPr>
          <w:rFonts w:asciiTheme="minorHAnsi" w:eastAsia="Times New Roman" w:hAnsiTheme="minorHAnsi" w:cs="Courier New"/>
          <w:color w:val="000000"/>
          <w:sz w:val="21"/>
          <w:szCs w:val="21"/>
        </w:rPr>
      </w:pPr>
      <w:r w:rsidRPr="005E0BE6">
        <w:rPr>
          <w:rFonts w:asciiTheme="minorHAnsi" w:hAnsiTheme="minorHAnsi"/>
        </w:rPr>
        <w:t xml:space="preserve">RMSE for Manual SARIMA is </w:t>
      </w:r>
      <w:r w:rsidRPr="005E0BE6">
        <w:rPr>
          <w:rFonts w:asciiTheme="minorHAnsi" w:eastAsia="Times New Roman" w:hAnsiTheme="minorHAnsi" w:cs="Courier New"/>
          <w:color w:val="000000"/>
          <w:sz w:val="21"/>
          <w:szCs w:val="21"/>
        </w:rPr>
        <w:t>26.696148760797275</w:t>
      </w:r>
    </w:p>
    <w:p w14:paraId="7FFF11C1" w14:textId="775911AC" w:rsidR="00DA69B2" w:rsidRDefault="00DA69B2"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F07EE4B" w14:textId="03C72B4E" w:rsidR="00DA69B2"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r w:rsidRPr="005E0BE6">
        <w:rPr>
          <w:noProof/>
          <w:bdr w:val="single" w:sz="8" w:space="0" w:color="auto"/>
        </w:rPr>
        <w:drawing>
          <wp:inline distT="0" distB="0" distL="0" distR="0" wp14:anchorId="759270C0" wp14:editId="5F84C6B0">
            <wp:extent cx="4587875" cy="4438038"/>
            <wp:effectExtent l="0" t="0" r="317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88187" cy="4438340"/>
                    </a:xfrm>
                    <a:prstGeom prst="rect">
                      <a:avLst/>
                    </a:prstGeom>
                  </pic:spPr>
                </pic:pic>
              </a:graphicData>
            </a:graphic>
          </wp:inline>
        </w:drawing>
      </w:r>
    </w:p>
    <w:p w14:paraId="0AD4F45B" w14:textId="26AEF032"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0417D4A" w14:textId="0B705288"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6F1AEC4B" w14:textId="76E7DE9F"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385470D3" w14:textId="1A791A42"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32F11405" w14:textId="6599C693"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763EF89" w14:textId="2FE93775"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101516E" w14:textId="4A9DBF34"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0BD0A5B" w14:textId="0F42FE15"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81A27E0" w14:textId="3E78715A"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DA14D48" w14:textId="201E96DA"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08DFEEA" w14:textId="7279290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D28D3F5" w14:textId="125817C7"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894E27E" w14:textId="62C1D443"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40F8FC09" w14:textId="2AE9BC1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63E26C04" w14:textId="0056BA3C"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A334F0A" w14:textId="3D6BF1C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71280C09" w14:textId="28629B06"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69E2026E" w14:textId="1E841A38"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4CEE8B2B" w14:textId="765DCCA1"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07803ECB" w14:textId="5DF5A06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331855A8" w14:textId="479AE2A0"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BF4F0BD" w14:textId="1EC4499F"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6B490CC2" w14:textId="6C7B70E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6A81714" w14:textId="098A3229"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5B304D9" w14:textId="0FCDA3EB"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71F6D01" w14:textId="3F6FDBEC" w:rsidR="00F42F24" w:rsidRDefault="00F42F24" w:rsidP="00F42F24">
      <w:pPr>
        <w:pStyle w:val="Heading3"/>
        <w:shd w:val="clear" w:color="auto" w:fill="FFFFFF"/>
        <w:spacing w:before="186"/>
        <w:rPr>
          <w:color w:val="007789" w:themeColor="accent1" w:themeShade="BF"/>
          <w:sz w:val="32"/>
          <w:szCs w:val="22"/>
        </w:rPr>
      </w:pPr>
      <w:r w:rsidRPr="00F42F24">
        <w:rPr>
          <w:color w:val="007789" w:themeColor="accent1" w:themeShade="BF"/>
          <w:sz w:val="32"/>
          <w:szCs w:val="22"/>
        </w:rPr>
        <w:t>8.Build a table (create a data frame) with all the models built along with their corresponding parameters and the respective RMSE values on the test data.</w:t>
      </w:r>
    </w:p>
    <w:p w14:paraId="4154BC75" w14:textId="6ACEB888" w:rsidR="00F42F24" w:rsidRDefault="00F42F24" w:rsidP="00F42F24"/>
    <w:p w14:paraId="178A260E" w14:textId="638806F7" w:rsidR="00F42F24" w:rsidRPr="00F42F24" w:rsidRDefault="00FD3DF3" w:rsidP="00F42F24">
      <w:r w:rsidRPr="005E0BE6">
        <w:rPr>
          <w:noProof/>
          <w:bdr w:val="single" w:sz="8" w:space="0" w:color="auto"/>
        </w:rPr>
        <w:drawing>
          <wp:inline distT="0" distB="0" distL="0" distR="0" wp14:anchorId="7480227F" wp14:editId="72B84A22">
            <wp:extent cx="6200775" cy="56578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00775" cy="5657850"/>
                    </a:xfrm>
                    <a:prstGeom prst="rect">
                      <a:avLst/>
                    </a:prstGeom>
                  </pic:spPr>
                </pic:pic>
              </a:graphicData>
            </a:graphic>
          </wp:inline>
        </w:drawing>
      </w:r>
    </w:p>
    <w:p w14:paraId="5E80E9CD" w14:textId="77777777" w:rsidR="00DA69B2" w:rsidRPr="00DA69B2" w:rsidRDefault="00DA69B2"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33D995E" w14:textId="7F8A75E9" w:rsidR="006752F2" w:rsidRDefault="006752F2" w:rsidP="006752F2"/>
    <w:p w14:paraId="7217D4F0" w14:textId="1909CDAE" w:rsidR="006752F2" w:rsidRDefault="006752F2" w:rsidP="006752F2"/>
    <w:p w14:paraId="28244695" w14:textId="12B488B7" w:rsidR="00FD3DF3" w:rsidRDefault="00FD3DF3" w:rsidP="006752F2"/>
    <w:p w14:paraId="6519A171" w14:textId="746EFE43" w:rsidR="00FD3DF3" w:rsidRDefault="00FD3DF3" w:rsidP="00FD3DF3">
      <w:pPr>
        <w:pStyle w:val="Heading2"/>
        <w:shd w:val="clear" w:color="auto" w:fill="FFFFFF"/>
        <w:spacing w:before="153"/>
        <w:rPr>
          <w:caps w:val="0"/>
          <w:sz w:val="32"/>
        </w:rPr>
      </w:pPr>
      <w:r w:rsidRPr="00FD3DF3">
        <w:rPr>
          <w:caps w:val="0"/>
          <w:sz w:val="32"/>
        </w:rPr>
        <w:t>9.Based on the model-building exercise, build the most optimum model(s) on the complete data and predict 12 months into the future with appropriate confidence intervals/bands.</w:t>
      </w:r>
    </w:p>
    <w:p w14:paraId="611D40CE" w14:textId="3A4C1167" w:rsidR="00FD3DF3" w:rsidRDefault="00FD3DF3" w:rsidP="00FD3DF3"/>
    <w:p w14:paraId="5D36F586" w14:textId="1455E94E" w:rsidR="000D70DD" w:rsidRPr="005E0BE6" w:rsidRDefault="000D70DD" w:rsidP="00B40973">
      <w:pPr>
        <w:rPr>
          <w:rFonts w:cs="Helvetica"/>
          <w:color w:val="000000"/>
          <w:shd w:val="clear" w:color="auto" w:fill="FFFFFF"/>
        </w:rPr>
      </w:pPr>
      <w:r w:rsidRPr="005E0BE6">
        <w:rPr>
          <w:rFonts w:cs="Helvetica"/>
          <w:color w:val="000000"/>
          <w:shd w:val="clear" w:color="auto" w:fill="FFFFFF"/>
        </w:rPr>
        <w:t>If we see all the RMSE, We can Say that Triple exponential Smoothing can perform Well for this series, This series has level, Seasonality and Trend also.</w:t>
      </w:r>
    </w:p>
    <w:p w14:paraId="0018547C" w14:textId="7F8E3DF3" w:rsidR="000D70DD" w:rsidRPr="005E0BE6" w:rsidRDefault="000D70DD" w:rsidP="00B40973">
      <w:pPr>
        <w:rPr>
          <w:rFonts w:cs="Helvetica"/>
          <w:color w:val="000000"/>
          <w:shd w:val="clear" w:color="auto" w:fill="FFFFFF"/>
        </w:rPr>
      </w:pPr>
      <w:r w:rsidRPr="005E0BE6">
        <w:rPr>
          <w:rFonts w:cs="Helvetica"/>
          <w:color w:val="000000"/>
          <w:shd w:val="clear" w:color="auto" w:fill="FFFFFF"/>
        </w:rPr>
        <w:t>So we will S</w:t>
      </w:r>
      <w:r w:rsidR="00487FC4" w:rsidRPr="005E0BE6">
        <w:rPr>
          <w:rFonts w:cs="Helvetica"/>
          <w:color w:val="000000"/>
          <w:shd w:val="clear" w:color="auto" w:fill="FFFFFF"/>
        </w:rPr>
        <w:t>elect Triple Exponential Smoothing model, we will give train data as Whole Data. That is, Test and Train data earlier, Now all data will be used for Training for Purpose.</w:t>
      </w:r>
    </w:p>
    <w:p w14:paraId="0EEB81BA" w14:textId="3EE40537" w:rsidR="00487FC4" w:rsidRPr="005E0BE6" w:rsidRDefault="00487FC4" w:rsidP="00B40973">
      <w:pPr>
        <w:rPr>
          <w:rFonts w:cs="Helvetica"/>
          <w:color w:val="000000"/>
          <w:shd w:val="clear" w:color="auto" w:fill="FFFFFF"/>
        </w:rPr>
      </w:pPr>
      <w:r w:rsidRPr="005E0BE6">
        <w:rPr>
          <w:rFonts w:cs="Helvetica"/>
          <w:color w:val="000000"/>
          <w:shd w:val="clear" w:color="auto" w:fill="FFFFFF"/>
        </w:rPr>
        <w:t>We are predicting here for Next 12 Months.</w:t>
      </w:r>
    </w:p>
    <w:p w14:paraId="4CA8EB71" w14:textId="2A1C9EA1" w:rsidR="00CC383C" w:rsidRDefault="00CC383C" w:rsidP="00B40973">
      <w:pPr>
        <w:rPr>
          <w:rFonts w:ascii="Helvetica" w:hAnsi="Helvetica" w:cs="Helvetica"/>
          <w:color w:val="000000"/>
          <w:sz w:val="21"/>
          <w:szCs w:val="21"/>
          <w:shd w:val="clear" w:color="auto" w:fill="FFFFFF"/>
        </w:rPr>
      </w:pPr>
      <w:r w:rsidRPr="005E0BE6">
        <w:rPr>
          <w:rFonts w:cs="Helvetica"/>
          <w:color w:val="000000"/>
          <w:shd w:val="clear" w:color="auto" w:fill="FFFFFF"/>
        </w:rPr>
        <w:t>Parameters</w:t>
      </w:r>
      <w:r>
        <w:rPr>
          <w:rFonts w:ascii="Helvetica" w:hAnsi="Helvetica" w:cs="Helvetica"/>
          <w:color w:val="000000"/>
          <w:sz w:val="21"/>
          <w:szCs w:val="21"/>
          <w:shd w:val="clear" w:color="auto" w:fill="FFFFFF"/>
        </w:rPr>
        <w:t>:</w:t>
      </w:r>
    </w:p>
    <w:p w14:paraId="26FE5624" w14:textId="24C24D64" w:rsidR="00CC383C" w:rsidRDefault="00CC383C" w:rsidP="00B40973">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3B014074" wp14:editId="514BE9BB">
            <wp:extent cx="6318250" cy="2068830"/>
            <wp:effectExtent l="0" t="0" r="635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18250" cy="2068830"/>
                    </a:xfrm>
                    <a:prstGeom prst="rect">
                      <a:avLst/>
                    </a:prstGeom>
                  </pic:spPr>
                </pic:pic>
              </a:graphicData>
            </a:graphic>
          </wp:inline>
        </w:drawing>
      </w:r>
    </w:p>
    <w:p w14:paraId="4D1FC4D4" w14:textId="108C8DA2" w:rsidR="00CC383C" w:rsidRDefault="00CC383C" w:rsidP="00B40973">
      <w:pPr>
        <w:rPr>
          <w:rFonts w:ascii="Helvetica" w:hAnsi="Helvetica" w:cs="Helvetica"/>
          <w:color w:val="000000"/>
          <w:sz w:val="21"/>
          <w:szCs w:val="21"/>
          <w:shd w:val="clear" w:color="auto" w:fill="FFFFFF"/>
        </w:rPr>
      </w:pPr>
    </w:p>
    <w:p w14:paraId="7B223F3D" w14:textId="6BE0FA9F" w:rsidR="005E03DE" w:rsidRDefault="005E03DE" w:rsidP="00B40973">
      <w:pPr>
        <w:rPr>
          <w:rFonts w:ascii="Helvetica" w:hAnsi="Helvetica" w:cs="Helvetica"/>
          <w:color w:val="000000"/>
          <w:sz w:val="21"/>
          <w:szCs w:val="21"/>
          <w:shd w:val="clear" w:color="auto" w:fill="FFFFFF"/>
        </w:rPr>
      </w:pPr>
    </w:p>
    <w:p w14:paraId="30FBA285" w14:textId="40968C6D" w:rsidR="005E03DE" w:rsidRDefault="005E03DE" w:rsidP="00B40973">
      <w:pPr>
        <w:rPr>
          <w:rFonts w:ascii="Helvetica" w:hAnsi="Helvetica" w:cs="Helvetica"/>
          <w:color w:val="000000"/>
          <w:sz w:val="21"/>
          <w:szCs w:val="21"/>
          <w:shd w:val="clear" w:color="auto" w:fill="FFFFFF"/>
        </w:rPr>
      </w:pPr>
    </w:p>
    <w:p w14:paraId="6A960FB5" w14:textId="19E571FE" w:rsidR="005E03DE" w:rsidRDefault="005E03DE" w:rsidP="00B40973">
      <w:pPr>
        <w:rPr>
          <w:rFonts w:ascii="Helvetica" w:hAnsi="Helvetica" w:cs="Helvetica"/>
          <w:color w:val="000000"/>
          <w:sz w:val="21"/>
          <w:szCs w:val="21"/>
          <w:shd w:val="clear" w:color="auto" w:fill="FFFFFF"/>
        </w:rPr>
      </w:pPr>
    </w:p>
    <w:p w14:paraId="1252CB95" w14:textId="0D58D059" w:rsidR="005E03DE" w:rsidRDefault="005E03DE" w:rsidP="00B40973">
      <w:pPr>
        <w:rPr>
          <w:rFonts w:ascii="Helvetica" w:hAnsi="Helvetica" w:cs="Helvetica"/>
          <w:color w:val="000000"/>
          <w:sz w:val="21"/>
          <w:szCs w:val="21"/>
          <w:shd w:val="clear" w:color="auto" w:fill="FFFFFF"/>
        </w:rPr>
      </w:pPr>
    </w:p>
    <w:p w14:paraId="233DA92C" w14:textId="0F8FB15D" w:rsidR="005E03DE" w:rsidRDefault="005E03DE" w:rsidP="00B40973">
      <w:pPr>
        <w:rPr>
          <w:rFonts w:ascii="Helvetica" w:hAnsi="Helvetica" w:cs="Helvetica"/>
          <w:color w:val="000000"/>
          <w:sz w:val="21"/>
          <w:szCs w:val="21"/>
          <w:shd w:val="clear" w:color="auto" w:fill="FFFFFF"/>
        </w:rPr>
      </w:pPr>
    </w:p>
    <w:p w14:paraId="1693EEFD" w14:textId="44442E36" w:rsidR="005E03DE" w:rsidRDefault="005E03DE" w:rsidP="00B40973">
      <w:pPr>
        <w:rPr>
          <w:rFonts w:ascii="Helvetica" w:hAnsi="Helvetica" w:cs="Helvetica"/>
          <w:color w:val="000000"/>
          <w:sz w:val="21"/>
          <w:szCs w:val="21"/>
          <w:shd w:val="clear" w:color="auto" w:fill="FFFFFF"/>
        </w:rPr>
      </w:pPr>
    </w:p>
    <w:p w14:paraId="06ADA058" w14:textId="4DECF176" w:rsidR="005E03DE" w:rsidRDefault="005E03DE" w:rsidP="00B40973">
      <w:pPr>
        <w:rPr>
          <w:rFonts w:ascii="Helvetica" w:hAnsi="Helvetica" w:cs="Helvetica"/>
          <w:color w:val="000000"/>
          <w:sz w:val="21"/>
          <w:szCs w:val="21"/>
          <w:shd w:val="clear" w:color="auto" w:fill="FFFFFF"/>
        </w:rPr>
      </w:pPr>
    </w:p>
    <w:p w14:paraId="15F81D21" w14:textId="6A82259F" w:rsidR="005E03DE" w:rsidRDefault="005E03DE" w:rsidP="00B40973">
      <w:pPr>
        <w:rPr>
          <w:rFonts w:ascii="Helvetica" w:hAnsi="Helvetica" w:cs="Helvetica"/>
          <w:color w:val="000000"/>
          <w:sz w:val="21"/>
          <w:szCs w:val="21"/>
          <w:shd w:val="clear" w:color="auto" w:fill="FFFFFF"/>
        </w:rPr>
      </w:pPr>
    </w:p>
    <w:p w14:paraId="1DEA2C2A" w14:textId="3BAD1436" w:rsidR="005E03DE" w:rsidRDefault="005E03DE" w:rsidP="00B40973">
      <w:pPr>
        <w:rPr>
          <w:rFonts w:ascii="Helvetica" w:hAnsi="Helvetica" w:cs="Helvetica"/>
          <w:color w:val="000000"/>
          <w:sz w:val="21"/>
          <w:szCs w:val="21"/>
          <w:shd w:val="clear" w:color="auto" w:fill="FFFFFF"/>
        </w:rPr>
      </w:pPr>
    </w:p>
    <w:p w14:paraId="5088B444" w14:textId="742E3D89" w:rsidR="005E03DE" w:rsidRDefault="005E03DE" w:rsidP="00B40973">
      <w:pPr>
        <w:rPr>
          <w:rFonts w:ascii="Helvetica" w:hAnsi="Helvetica" w:cs="Helvetica"/>
          <w:color w:val="000000"/>
          <w:sz w:val="21"/>
          <w:szCs w:val="21"/>
          <w:shd w:val="clear" w:color="auto" w:fill="FFFFFF"/>
        </w:rPr>
      </w:pPr>
    </w:p>
    <w:p w14:paraId="2CFBA91B" w14:textId="4771629D" w:rsidR="005E03DE" w:rsidRPr="005E0BE6" w:rsidRDefault="005E03DE" w:rsidP="00B40973">
      <w:pPr>
        <w:rPr>
          <w:rFonts w:ascii="Helvetica" w:hAnsi="Helvetica" w:cs="Helvetica"/>
          <w:b/>
          <w:bCs/>
          <w:color w:val="000000"/>
          <w:sz w:val="21"/>
          <w:szCs w:val="21"/>
          <w:shd w:val="clear" w:color="auto" w:fill="FFFFFF"/>
        </w:rPr>
      </w:pPr>
      <w:r w:rsidRPr="005E0BE6">
        <w:rPr>
          <w:rFonts w:ascii="Helvetica" w:hAnsi="Helvetica" w:cs="Helvetica"/>
          <w:b/>
          <w:bCs/>
          <w:color w:val="000000"/>
          <w:sz w:val="21"/>
          <w:szCs w:val="21"/>
          <w:shd w:val="clear" w:color="auto" w:fill="FFFFFF"/>
        </w:rPr>
        <w:t>Final Model results:</w:t>
      </w:r>
    </w:p>
    <w:p w14:paraId="63E10463" w14:textId="4A72449F" w:rsidR="005E03DE" w:rsidRDefault="005E03DE" w:rsidP="00B40973">
      <w:pPr>
        <w:rPr>
          <w:rFonts w:ascii="Helvetica" w:hAnsi="Helvetica" w:cs="Helvetica"/>
          <w:color w:val="000000"/>
          <w:sz w:val="21"/>
          <w:szCs w:val="21"/>
          <w:shd w:val="clear" w:color="auto" w:fill="FFFFFF"/>
        </w:rPr>
      </w:pPr>
    </w:p>
    <w:p w14:paraId="1CBF6EDE" w14:textId="3168369E" w:rsidR="005E03DE" w:rsidRDefault="005E03DE" w:rsidP="00B40973">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49C44D54" wp14:editId="0AD76503">
            <wp:extent cx="4829175" cy="70389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9175" cy="7038975"/>
                    </a:xfrm>
                    <a:prstGeom prst="rect">
                      <a:avLst/>
                    </a:prstGeom>
                  </pic:spPr>
                </pic:pic>
              </a:graphicData>
            </a:graphic>
          </wp:inline>
        </w:drawing>
      </w:r>
    </w:p>
    <w:p w14:paraId="7E329BFD" w14:textId="626BB12B" w:rsidR="005E03DE" w:rsidRPr="00D845A9" w:rsidRDefault="005E03DE" w:rsidP="00B40973">
      <w:pPr>
        <w:rPr>
          <w:rFonts w:cs="Helvetica"/>
          <w:color w:val="000000"/>
          <w:shd w:val="clear" w:color="auto" w:fill="FFFFFF"/>
        </w:rPr>
      </w:pPr>
    </w:p>
    <w:p w14:paraId="5878A5CC" w14:textId="726AE891" w:rsidR="005E03DE" w:rsidRPr="00D845A9" w:rsidRDefault="00303D80" w:rsidP="00B40973">
      <w:pPr>
        <w:rPr>
          <w:rFonts w:cs="Helvetica"/>
          <w:color w:val="000000"/>
          <w:shd w:val="clear" w:color="auto" w:fill="FFFFFF"/>
        </w:rPr>
      </w:pPr>
      <w:r w:rsidRPr="00D845A9">
        <w:rPr>
          <w:rFonts w:cs="Helvetica"/>
          <w:color w:val="000000"/>
          <w:shd w:val="clear" w:color="auto" w:fill="FFFFFF"/>
        </w:rPr>
        <w:t>Sales for the Next 12 Months,</w:t>
      </w:r>
    </w:p>
    <w:p w14:paraId="758113EE" w14:textId="24972D53" w:rsidR="00303D80" w:rsidRDefault="00303D80" w:rsidP="00B40973">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5346CC21" wp14:editId="4DDFD09A">
            <wp:extent cx="6362700" cy="272161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62700" cy="2721610"/>
                    </a:xfrm>
                    <a:prstGeom prst="rect">
                      <a:avLst/>
                    </a:prstGeom>
                  </pic:spPr>
                </pic:pic>
              </a:graphicData>
            </a:graphic>
          </wp:inline>
        </w:drawing>
      </w:r>
    </w:p>
    <w:p w14:paraId="56B29C8C" w14:textId="3C773855" w:rsidR="00303D80" w:rsidRDefault="00303D80" w:rsidP="00B40973">
      <w:pPr>
        <w:rPr>
          <w:rFonts w:ascii="Helvetica" w:hAnsi="Helvetica" w:cs="Helvetica"/>
          <w:color w:val="000000"/>
          <w:sz w:val="21"/>
          <w:szCs w:val="21"/>
          <w:shd w:val="clear" w:color="auto" w:fill="FFFFFF"/>
        </w:rPr>
      </w:pPr>
    </w:p>
    <w:p w14:paraId="44B8E833" w14:textId="7ECA8A2A" w:rsidR="00303D80" w:rsidRPr="00D845A9" w:rsidRDefault="002210F9" w:rsidP="00B40973">
      <w:pPr>
        <w:rPr>
          <w:rFonts w:cs="Helvetica"/>
          <w:color w:val="000000"/>
          <w:shd w:val="clear" w:color="auto" w:fill="FFFFFF"/>
        </w:rPr>
      </w:pPr>
      <w:r w:rsidRPr="00D845A9">
        <w:rPr>
          <w:rFonts w:cs="Helvetica"/>
          <w:color w:val="000000"/>
          <w:shd w:val="clear" w:color="auto" w:fill="FFFFFF"/>
        </w:rPr>
        <w:t>Rose wine Sales and Particular Month :</w:t>
      </w:r>
    </w:p>
    <w:p w14:paraId="3B237960" w14:textId="5AF42520" w:rsidR="002210F9" w:rsidRDefault="002210F9" w:rsidP="00B40973">
      <w:pPr>
        <w:rPr>
          <w:rFonts w:ascii="Helvetica" w:hAnsi="Helvetica" w:cs="Helvetica"/>
          <w:color w:val="000000"/>
          <w:sz w:val="21"/>
          <w:szCs w:val="21"/>
          <w:shd w:val="clear" w:color="auto" w:fill="FFFFFF"/>
        </w:rPr>
      </w:pPr>
    </w:p>
    <w:p w14:paraId="634120E1" w14:textId="762F0F98" w:rsidR="002210F9" w:rsidRDefault="002210F9" w:rsidP="00B40973">
      <w:pPr>
        <w:rPr>
          <w:rFonts w:ascii="Helvetica" w:hAnsi="Helvetica" w:cs="Helvetica"/>
          <w:color w:val="000000"/>
          <w:sz w:val="21"/>
          <w:szCs w:val="21"/>
          <w:shd w:val="clear" w:color="auto" w:fill="FFFFFF"/>
        </w:rPr>
      </w:pPr>
      <w:r w:rsidRPr="00C801D1">
        <w:rPr>
          <w:noProof/>
          <w:bdr w:val="single" w:sz="8" w:space="0" w:color="auto"/>
        </w:rPr>
        <w:drawing>
          <wp:inline distT="0" distB="0" distL="0" distR="0" wp14:anchorId="0676291E" wp14:editId="120D1774">
            <wp:extent cx="1200073" cy="3408797"/>
            <wp:effectExtent l="0" t="0" r="63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0229" cy="3437644"/>
                    </a:xfrm>
                    <a:prstGeom prst="rect">
                      <a:avLst/>
                    </a:prstGeom>
                  </pic:spPr>
                </pic:pic>
              </a:graphicData>
            </a:graphic>
          </wp:inline>
        </w:drawing>
      </w:r>
    </w:p>
    <w:p w14:paraId="530C42B9" w14:textId="1B49824D" w:rsidR="00CC383C" w:rsidRDefault="00CC383C" w:rsidP="00B40973">
      <w:pPr>
        <w:rPr>
          <w:rFonts w:ascii="Helvetica" w:hAnsi="Helvetica" w:cs="Helvetica"/>
          <w:color w:val="000000"/>
          <w:sz w:val="21"/>
          <w:szCs w:val="21"/>
          <w:shd w:val="clear" w:color="auto" w:fill="FFFFFF"/>
        </w:rPr>
      </w:pPr>
    </w:p>
    <w:p w14:paraId="6E18908C" w14:textId="3F6E3D20" w:rsidR="002210F9" w:rsidRDefault="002210F9" w:rsidP="00B40973">
      <w:pPr>
        <w:rPr>
          <w:rFonts w:ascii="Helvetica" w:hAnsi="Helvetica" w:cs="Helvetica"/>
          <w:color w:val="000000"/>
          <w:sz w:val="21"/>
          <w:szCs w:val="21"/>
          <w:shd w:val="clear" w:color="auto" w:fill="FFFFFF"/>
        </w:rPr>
      </w:pPr>
    </w:p>
    <w:p w14:paraId="086E6000" w14:textId="77777777" w:rsidR="001474F9" w:rsidRPr="001474F9" w:rsidRDefault="001474F9" w:rsidP="001474F9">
      <w:pPr>
        <w:pStyle w:val="Heading2"/>
        <w:shd w:val="clear" w:color="auto" w:fill="FFFFFF"/>
        <w:spacing w:before="153"/>
        <w:rPr>
          <w:caps w:val="0"/>
          <w:sz w:val="32"/>
        </w:rPr>
      </w:pPr>
      <w:r w:rsidRPr="001474F9">
        <w:rPr>
          <w:caps w:val="0"/>
          <w:sz w:val="32"/>
        </w:rPr>
        <w:t>10.Comment on the model thus built and report your findings and suggest the measures that the company should be taking for future sales. Please explain and summarise the various steps performed in this project. There should be proper business interpretation and actionable insights present. 5</w:t>
      </w:r>
    </w:p>
    <w:p w14:paraId="032BCE9E" w14:textId="5BB445EE" w:rsidR="002210F9" w:rsidRDefault="002210F9" w:rsidP="00B40973">
      <w:pPr>
        <w:rPr>
          <w:rFonts w:ascii="Helvetica" w:hAnsi="Helvetica" w:cs="Helvetica"/>
          <w:color w:val="000000"/>
          <w:sz w:val="21"/>
          <w:szCs w:val="21"/>
          <w:shd w:val="clear" w:color="auto" w:fill="FFFFFF"/>
        </w:rPr>
      </w:pPr>
    </w:p>
    <w:p w14:paraId="79573AEA"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To predict Sales in 12 Months we have studied, Analysed and applied different Models on the existing Data.</w:t>
      </w:r>
    </w:p>
    <w:p w14:paraId="227C0D1C"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 xml:space="preserve">While Doing the EDA part we got to know that </w:t>
      </w:r>
    </w:p>
    <w:p w14:paraId="0C0FA672"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1.There is downward trend, and also series has Seasonality, Trend and Level.</w:t>
      </w:r>
    </w:p>
    <w:p w14:paraId="4F710A87" w14:textId="77777777" w:rsidR="001B2B92" w:rsidRPr="00C801D1" w:rsidRDefault="001B2B92" w:rsidP="001B2B92">
      <w:pPr>
        <w:rPr>
          <w:rFonts w:cs="Helvetica"/>
          <w:color w:val="000000"/>
          <w:shd w:val="clear" w:color="auto" w:fill="FFFFFF"/>
        </w:rPr>
      </w:pPr>
    </w:p>
    <w:p w14:paraId="3EADAFD7"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2.There are two missing values, we have filled that with the forward filling method.</w:t>
      </w:r>
    </w:p>
    <w:p w14:paraId="283F99EF" w14:textId="77777777" w:rsidR="001B2B92" w:rsidRPr="00C801D1" w:rsidRDefault="001B2B92" w:rsidP="001B2B92">
      <w:pPr>
        <w:rPr>
          <w:rFonts w:cs="Helvetica"/>
          <w:color w:val="000000"/>
          <w:shd w:val="clear" w:color="auto" w:fill="FFFFFF"/>
        </w:rPr>
      </w:pPr>
    </w:p>
    <w:p w14:paraId="2B011C99"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3.The sales are High in the month of December,it is might due to Festivals like New year, Christmas.</w:t>
      </w:r>
    </w:p>
    <w:p w14:paraId="64B2EAF4" w14:textId="77777777" w:rsidR="001B2B92" w:rsidRPr="00C801D1" w:rsidRDefault="001B2B92" w:rsidP="001B2B92">
      <w:pPr>
        <w:rPr>
          <w:rFonts w:cs="Helvetica"/>
          <w:color w:val="000000"/>
          <w:shd w:val="clear" w:color="auto" w:fill="FFFFFF"/>
        </w:rPr>
      </w:pPr>
    </w:p>
    <w:p w14:paraId="3EEC7685"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4.The High Stock should be Ready from the month of August to December.</w:t>
      </w:r>
    </w:p>
    <w:p w14:paraId="108BAB07" w14:textId="77777777" w:rsidR="001B2B92" w:rsidRPr="00C801D1" w:rsidRDefault="001B2B92" w:rsidP="001B2B92">
      <w:pPr>
        <w:rPr>
          <w:rFonts w:cs="Helvetica"/>
          <w:color w:val="000000"/>
          <w:shd w:val="clear" w:color="auto" w:fill="FFFFFF"/>
        </w:rPr>
      </w:pPr>
    </w:p>
    <w:p w14:paraId="592CF5CC"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5.As per Predicted, The Maximum sales are happening in the month of December, and it is around 67, so it will be okay if we got 67 wines in stock in The Dec-1995.</w:t>
      </w:r>
    </w:p>
    <w:p w14:paraId="2CDE6D2D" w14:textId="77777777" w:rsidR="001B2B92" w:rsidRPr="00C801D1" w:rsidRDefault="001B2B92" w:rsidP="001B2B92">
      <w:pPr>
        <w:rPr>
          <w:rFonts w:cs="Helvetica"/>
          <w:color w:val="000000"/>
          <w:shd w:val="clear" w:color="auto" w:fill="FFFFFF"/>
        </w:rPr>
      </w:pPr>
    </w:p>
    <w:p w14:paraId="6C0F178F"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6.Here we come with interseting insights from Monthly plot, From January to October Median of Sales is almost Same. Only Sales are increasing in November and December.In This December Only Sales has Crossed figure of 250 wines.</w:t>
      </w:r>
    </w:p>
    <w:p w14:paraId="1A07BC57" w14:textId="77777777" w:rsidR="001B2B92" w:rsidRPr="00C801D1" w:rsidRDefault="001B2B92" w:rsidP="001B2B92">
      <w:pPr>
        <w:rPr>
          <w:rFonts w:cs="Helvetica"/>
          <w:color w:val="000000"/>
          <w:shd w:val="clear" w:color="auto" w:fill="FFFFFF"/>
        </w:rPr>
      </w:pPr>
    </w:p>
    <w:p w14:paraId="35D124F5" w14:textId="0D363D38" w:rsidR="001B2B92" w:rsidRPr="00C801D1" w:rsidRDefault="001B2B92" w:rsidP="001B2B92">
      <w:pPr>
        <w:rPr>
          <w:rFonts w:cs="Helvetica"/>
          <w:color w:val="000000"/>
          <w:shd w:val="clear" w:color="auto" w:fill="FFFFFF"/>
        </w:rPr>
      </w:pPr>
      <w:r w:rsidRPr="00C801D1">
        <w:rPr>
          <w:rFonts w:cs="Helvetica"/>
          <w:color w:val="000000"/>
          <w:shd w:val="clear" w:color="auto" w:fill="FFFFFF"/>
        </w:rPr>
        <w:t>7.It needs to be analysed further, Why the Sales are Decreasing every passing year. Quality issue, branding, Advertisement issue that can be analysed from different data.</w:t>
      </w:r>
    </w:p>
    <w:p w14:paraId="33838C31" w14:textId="77777777" w:rsidR="001B2B92" w:rsidRPr="00C801D1" w:rsidRDefault="001B2B92" w:rsidP="001B2B92">
      <w:pPr>
        <w:rPr>
          <w:rFonts w:cs="Helvetica"/>
          <w:color w:val="000000"/>
          <w:shd w:val="clear" w:color="auto" w:fill="FFFFFF"/>
        </w:rPr>
      </w:pPr>
    </w:p>
    <w:p w14:paraId="034B6E08" w14:textId="77777777" w:rsidR="001B2B92" w:rsidRPr="00C801D1" w:rsidRDefault="001B2B92" w:rsidP="001B2B92">
      <w:pPr>
        <w:rPr>
          <w:rFonts w:cs="Helvetica"/>
          <w:color w:val="000000"/>
          <w:shd w:val="clear" w:color="auto" w:fill="FFFFFF"/>
        </w:rPr>
      </w:pPr>
    </w:p>
    <w:p w14:paraId="58A60EB0" w14:textId="0F284B78" w:rsidR="001B2B92" w:rsidRPr="00C801D1" w:rsidRDefault="001B2B92" w:rsidP="001B2B92">
      <w:pPr>
        <w:rPr>
          <w:rFonts w:cs="Helvetica"/>
          <w:color w:val="000000"/>
          <w:shd w:val="clear" w:color="auto" w:fill="FFFFFF"/>
        </w:rPr>
      </w:pPr>
      <w:r w:rsidRPr="00C801D1">
        <w:rPr>
          <w:rFonts w:cs="Helvetica"/>
          <w:color w:val="000000"/>
          <w:shd w:val="clear" w:color="auto" w:fill="FFFFFF"/>
        </w:rPr>
        <w:t>To Predict the Results, We have applied Double,Triple ExponentialSmoothing.Also applied Regression, NaiveModel, SimpleAverageModel, TrailingMovingAverage, Then automated ARIMA, SARIMA  by comparing AIC values and Manual ARIMA, SARIMA by Partial Autocorrelation Function and Auto-correlation Function plots.</w:t>
      </w:r>
    </w:p>
    <w:p w14:paraId="2DEBB18D" w14:textId="113487AE" w:rsidR="001474F9" w:rsidRPr="00C801D1" w:rsidRDefault="001B2B92" w:rsidP="001B2B92">
      <w:pPr>
        <w:rPr>
          <w:rFonts w:cs="Helvetica"/>
          <w:color w:val="000000"/>
          <w:shd w:val="clear" w:color="auto" w:fill="FFFFFF"/>
        </w:rPr>
      </w:pPr>
      <w:r w:rsidRPr="00C801D1">
        <w:rPr>
          <w:rFonts w:cs="Helvetica"/>
          <w:color w:val="000000"/>
          <w:shd w:val="clear" w:color="auto" w:fill="FFFFFF"/>
        </w:rPr>
        <w:t>After Applying all the Models, we found that RMSE value for Triple exponential smoothing was a lowest, so we have decided to go with this model. We have applied the whole Data earlier it was Test and Train, we have applied full data, fit the model and then predicted the Next 12 Months Sales and plotted the same.</w:t>
      </w:r>
    </w:p>
    <w:p w14:paraId="2745D596" w14:textId="3D1F97E3" w:rsidR="001B2B92" w:rsidRDefault="001B2B92" w:rsidP="001B2B92">
      <w:pPr>
        <w:rPr>
          <w:rFonts w:ascii="Helvetica" w:hAnsi="Helvetica" w:cs="Helvetica"/>
          <w:color w:val="000000"/>
          <w:sz w:val="21"/>
          <w:szCs w:val="21"/>
          <w:shd w:val="clear" w:color="auto" w:fill="FFFFFF"/>
        </w:rPr>
      </w:pPr>
    </w:p>
    <w:p w14:paraId="0012A261" w14:textId="65EC1E94" w:rsidR="001B2B92" w:rsidRDefault="001B2B92" w:rsidP="001B2B92">
      <w:pPr>
        <w:rPr>
          <w:rFonts w:ascii="Helvetica" w:hAnsi="Helvetica" w:cs="Helvetica"/>
          <w:color w:val="000000"/>
          <w:sz w:val="21"/>
          <w:szCs w:val="21"/>
          <w:shd w:val="clear" w:color="auto" w:fill="FFFFFF"/>
        </w:rPr>
      </w:pPr>
    </w:p>
    <w:p w14:paraId="2E5E0E93" w14:textId="4EC1F2CD" w:rsidR="001B2B92" w:rsidRPr="001B2B92" w:rsidRDefault="001B2B92" w:rsidP="001B2B92">
      <w:pPr>
        <w:pStyle w:val="Title"/>
        <w:rPr>
          <w:shd w:val="clear" w:color="auto" w:fill="FFFFFF"/>
        </w:rPr>
      </w:pPr>
      <w:r w:rsidRPr="001B2B92">
        <w:rPr>
          <w:shd w:val="clear" w:color="auto" w:fill="FFFFFF"/>
        </w:rPr>
        <w:t>THE END</w:t>
      </w:r>
    </w:p>
    <w:p w14:paraId="1C2B901D" w14:textId="77777777" w:rsidR="001474F9" w:rsidRDefault="001474F9" w:rsidP="00B40973">
      <w:pPr>
        <w:rPr>
          <w:rFonts w:ascii="Helvetica" w:hAnsi="Helvetica" w:cs="Helvetica"/>
          <w:color w:val="000000"/>
          <w:sz w:val="21"/>
          <w:szCs w:val="21"/>
          <w:shd w:val="clear" w:color="auto" w:fill="FFFFFF"/>
        </w:rPr>
      </w:pPr>
    </w:p>
    <w:p w14:paraId="64FD5717" w14:textId="77777777" w:rsidR="002210F9" w:rsidRDefault="002210F9" w:rsidP="00B40973">
      <w:pPr>
        <w:rPr>
          <w:rFonts w:ascii="Helvetica" w:hAnsi="Helvetica" w:cs="Helvetica"/>
          <w:color w:val="000000"/>
          <w:sz w:val="21"/>
          <w:szCs w:val="21"/>
          <w:shd w:val="clear" w:color="auto" w:fill="FFFFFF"/>
        </w:rPr>
      </w:pPr>
    </w:p>
    <w:p w14:paraId="64227654" w14:textId="77777777" w:rsidR="00487FC4" w:rsidRDefault="00487FC4" w:rsidP="00B40973">
      <w:pPr>
        <w:rPr>
          <w:rFonts w:ascii="Helvetica" w:hAnsi="Helvetica" w:cs="Helvetica"/>
          <w:color w:val="000000"/>
          <w:sz w:val="21"/>
          <w:szCs w:val="21"/>
          <w:shd w:val="clear" w:color="auto" w:fill="FFFFFF"/>
        </w:rPr>
      </w:pPr>
    </w:p>
    <w:p w14:paraId="6966BC7C" w14:textId="77777777" w:rsidR="000D70DD" w:rsidRPr="000D70DD" w:rsidRDefault="000D70DD" w:rsidP="00B40973">
      <w:pPr>
        <w:rPr>
          <w:rFonts w:ascii="Helvetica" w:hAnsi="Helvetica" w:cs="Helvetica"/>
          <w:color w:val="000000"/>
          <w:sz w:val="21"/>
          <w:szCs w:val="21"/>
          <w:shd w:val="clear" w:color="auto" w:fill="FFFFFF"/>
        </w:rPr>
      </w:pPr>
    </w:p>
    <w:p w14:paraId="50E822CF" w14:textId="77777777" w:rsidR="003D4E8B" w:rsidRDefault="003D4E8B" w:rsidP="00B40973"/>
    <w:p w14:paraId="046C7C69" w14:textId="77777777" w:rsidR="006F3CFA" w:rsidRPr="00B40973" w:rsidRDefault="006F3CFA" w:rsidP="00B40973"/>
    <w:p w14:paraId="6E0B7BF6" w14:textId="77777777" w:rsidR="003A533B" w:rsidRDefault="003A533B" w:rsidP="00381040"/>
    <w:p w14:paraId="0947AA51" w14:textId="77777777" w:rsidR="00BA2BF3" w:rsidRPr="00381040" w:rsidRDefault="00BA2BF3" w:rsidP="00381040"/>
    <w:p w14:paraId="31AEB701" w14:textId="77777777" w:rsidR="00F17E1F" w:rsidRPr="00F17E1F" w:rsidRDefault="00F17E1F" w:rsidP="00F17E1F"/>
    <w:p w14:paraId="138C464E" w14:textId="77777777" w:rsidR="00A37E3D" w:rsidRDefault="00A37E3D" w:rsidP="00D23F26">
      <w:pPr>
        <w:spacing w:before="0" w:after="0" w:line="240" w:lineRule="auto"/>
        <w:rPr>
          <w:rFonts w:ascii="Helvetica" w:eastAsia="Times New Roman" w:hAnsi="Helvetica" w:cs="Helvetica"/>
          <w:color w:val="000000"/>
          <w:sz w:val="21"/>
          <w:szCs w:val="21"/>
        </w:rPr>
      </w:pPr>
    </w:p>
    <w:p w14:paraId="6E53D0A9" w14:textId="2078CAA6" w:rsidR="009E44EA" w:rsidRDefault="009E44EA" w:rsidP="00D23F26">
      <w:pPr>
        <w:spacing w:before="0" w:after="0" w:line="240" w:lineRule="auto"/>
        <w:rPr>
          <w:rFonts w:ascii="Helvetica" w:eastAsia="Times New Roman" w:hAnsi="Helvetica" w:cs="Helvetica"/>
          <w:color w:val="000000"/>
          <w:sz w:val="21"/>
          <w:szCs w:val="21"/>
        </w:rPr>
      </w:pPr>
    </w:p>
    <w:p w14:paraId="55030178" w14:textId="6F5C3727" w:rsidR="009E44EA" w:rsidRDefault="009E44EA" w:rsidP="00D23F26">
      <w:pPr>
        <w:spacing w:before="0" w:after="0" w:line="240" w:lineRule="auto"/>
        <w:rPr>
          <w:rFonts w:ascii="Helvetica" w:eastAsia="Times New Roman" w:hAnsi="Helvetica" w:cs="Helvetica"/>
          <w:color w:val="000000"/>
          <w:sz w:val="21"/>
          <w:szCs w:val="21"/>
        </w:rPr>
      </w:pPr>
    </w:p>
    <w:p w14:paraId="3FBCB5D9" w14:textId="77777777" w:rsidR="009E44EA" w:rsidRDefault="009E44EA" w:rsidP="00D23F26">
      <w:pPr>
        <w:spacing w:before="0" w:after="0" w:line="240" w:lineRule="auto"/>
        <w:rPr>
          <w:rFonts w:ascii="Helvetica" w:eastAsia="Times New Roman" w:hAnsi="Helvetica" w:cs="Helvetica"/>
          <w:color w:val="000000"/>
          <w:sz w:val="21"/>
          <w:szCs w:val="21"/>
        </w:rPr>
      </w:pPr>
    </w:p>
    <w:p w14:paraId="72C31BE4" w14:textId="4211ED5E" w:rsidR="00D23F26" w:rsidRDefault="00D23F26" w:rsidP="00D23F26">
      <w:pPr>
        <w:spacing w:before="0" w:after="0" w:line="240" w:lineRule="auto"/>
        <w:rPr>
          <w:rFonts w:ascii="Helvetica" w:eastAsia="Times New Roman" w:hAnsi="Helvetica" w:cs="Helvetica"/>
          <w:color w:val="000000"/>
          <w:sz w:val="21"/>
          <w:szCs w:val="21"/>
        </w:rPr>
      </w:pPr>
    </w:p>
    <w:p w14:paraId="44CC0C96" w14:textId="77777777" w:rsidR="00D23F26" w:rsidRPr="00D23F26" w:rsidRDefault="00D23F26" w:rsidP="00D23F26">
      <w:pPr>
        <w:spacing w:before="0" w:after="0" w:line="240" w:lineRule="auto"/>
        <w:rPr>
          <w:rFonts w:ascii="Helvetica" w:eastAsia="Times New Roman" w:hAnsi="Helvetica" w:cs="Helvetica"/>
          <w:color w:val="000000"/>
          <w:sz w:val="21"/>
          <w:szCs w:val="21"/>
        </w:rPr>
      </w:pPr>
    </w:p>
    <w:p w14:paraId="23E7319E" w14:textId="77777777" w:rsidR="00D23F26" w:rsidRPr="00C928C8" w:rsidRDefault="00D23F26" w:rsidP="00C928C8"/>
    <w:p w14:paraId="24CFFC73" w14:textId="77777777" w:rsidR="00C928C8" w:rsidRPr="007841C6" w:rsidRDefault="00C928C8" w:rsidP="007841C6"/>
    <w:p w14:paraId="34E8DCF6" w14:textId="77777777" w:rsidR="007841C6" w:rsidRPr="00FE13B2" w:rsidRDefault="007841C6" w:rsidP="00BE0A10"/>
    <w:p w14:paraId="72C8E9F3" w14:textId="77777777" w:rsidR="00561323" w:rsidRDefault="00561323" w:rsidP="0085314F">
      <w:pPr>
        <w:rPr>
          <w:rFonts w:ascii="Helvetica" w:hAnsi="Helvetica" w:cs="Helvetica"/>
          <w:color w:val="000000"/>
          <w:sz w:val="21"/>
          <w:szCs w:val="21"/>
          <w:shd w:val="clear" w:color="auto" w:fill="FFFFFF"/>
        </w:rPr>
      </w:pPr>
    </w:p>
    <w:p w14:paraId="63D31A1E" w14:textId="349DCABD" w:rsidR="00EB3B7B" w:rsidRDefault="00EB3B7B" w:rsidP="0085314F">
      <w:pPr>
        <w:rPr>
          <w:rFonts w:ascii="Helvetica" w:hAnsi="Helvetica" w:cs="Helvetica"/>
          <w:color w:val="000000"/>
          <w:sz w:val="21"/>
          <w:szCs w:val="21"/>
          <w:shd w:val="clear" w:color="auto" w:fill="FFFFFF"/>
        </w:rPr>
      </w:pPr>
    </w:p>
    <w:p w14:paraId="24778656" w14:textId="18694445" w:rsidR="00EB3B7B" w:rsidRDefault="00EB3B7B" w:rsidP="0085314F">
      <w:pPr>
        <w:rPr>
          <w:rFonts w:ascii="Helvetica" w:hAnsi="Helvetica" w:cs="Helvetica"/>
          <w:color w:val="000000"/>
          <w:sz w:val="21"/>
          <w:szCs w:val="21"/>
          <w:shd w:val="clear" w:color="auto" w:fill="FFFFFF"/>
        </w:rPr>
      </w:pPr>
    </w:p>
    <w:p w14:paraId="196CD94B" w14:textId="7FD8DDFF" w:rsidR="00EB3B7B" w:rsidRDefault="00EB3B7B" w:rsidP="0085314F">
      <w:pPr>
        <w:rPr>
          <w:rFonts w:ascii="Helvetica" w:hAnsi="Helvetica" w:cs="Helvetica"/>
          <w:color w:val="000000"/>
          <w:sz w:val="21"/>
          <w:szCs w:val="21"/>
          <w:shd w:val="clear" w:color="auto" w:fill="FFFFFF"/>
        </w:rPr>
      </w:pPr>
    </w:p>
    <w:p w14:paraId="3DC971FA" w14:textId="77777777" w:rsidR="00EB3B7B" w:rsidRDefault="00EB3B7B" w:rsidP="0085314F">
      <w:pPr>
        <w:rPr>
          <w:rFonts w:ascii="Helvetica" w:hAnsi="Helvetica" w:cs="Helvetica"/>
          <w:color w:val="000000"/>
          <w:sz w:val="21"/>
          <w:szCs w:val="21"/>
          <w:shd w:val="clear" w:color="auto" w:fill="FFFFFF"/>
        </w:rPr>
      </w:pPr>
    </w:p>
    <w:p w14:paraId="10D70E44" w14:textId="77777777" w:rsidR="00EB3B7B" w:rsidRDefault="00EB3B7B" w:rsidP="0085314F">
      <w:pPr>
        <w:rPr>
          <w:rFonts w:ascii="Helvetica" w:hAnsi="Helvetica" w:cs="Helvetica"/>
          <w:color w:val="000000"/>
          <w:sz w:val="21"/>
          <w:szCs w:val="21"/>
          <w:shd w:val="clear" w:color="auto" w:fill="FFFFFF"/>
        </w:rPr>
      </w:pPr>
    </w:p>
    <w:p w14:paraId="251343EB" w14:textId="6F214A29" w:rsidR="007D6472" w:rsidRDefault="007D6472" w:rsidP="0085314F">
      <w:pPr>
        <w:rPr>
          <w:rFonts w:ascii="Helvetica" w:hAnsi="Helvetica" w:cs="Helvetica"/>
          <w:color w:val="000000"/>
          <w:sz w:val="21"/>
          <w:szCs w:val="21"/>
          <w:shd w:val="clear" w:color="auto" w:fill="FFFFFF"/>
        </w:rPr>
      </w:pPr>
    </w:p>
    <w:p w14:paraId="6B270525" w14:textId="77777777" w:rsidR="007D6472" w:rsidRPr="007D6472" w:rsidRDefault="007D6472" w:rsidP="0085314F">
      <w:pPr>
        <w:rPr>
          <w:rFonts w:ascii="Helvetica" w:hAnsi="Helvetica" w:cs="Helvetica"/>
          <w:color w:val="000000"/>
          <w:sz w:val="21"/>
          <w:szCs w:val="21"/>
          <w:shd w:val="clear" w:color="auto" w:fill="FFFFFF"/>
        </w:rPr>
      </w:pPr>
    </w:p>
    <w:p w14:paraId="7CB94450" w14:textId="6734C3A9" w:rsidR="00BA672E" w:rsidRDefault="00BA672E" w:rsidP="0085314F">
      <w:pPr>
        <w:rPr>
          <w:b/>
          <w:bCs/>
        </w:rPr>
      </w:pPr>
    </w:p>
    <w:p w14:paraId="6E4323C7" w14:textId="77777777" w:rsidR="00BA672E" w:rsidRDefault="00BA672E" w:rsidP="0085314F">
      <w:pPr>
        <w:rPr>
          <w:b/>
          <w:bCs/>
        </w:rPr>
      </w:pPr>
    </w:p>
    <w:p w14:paraId="1CB55CA6" w14:textId="77777777" w:rsidR="00196A56" w:rsidRPr="00007471" w:rsidRDefault="00196A56" w:rsidP="0085314F">
      <w:pPr>
        <w:rPr>
          <w:b/>
          <w:bCs/>
        </w:rPr>
      </w:pPr>
    </w:p>
    <w:p w14:paraId="77F63DB1" w14:textId="77777777" w:rsidR="008B6627" w:rsidRPr="0085314F" w:rsidRDefault="008B6627" w:rsidP="0085314F"/>
    <w:p w14:paraId="21164406" w14:textId="6E3C5FC9" w:rsidR="0085314F" w:rsidRDefault="0085314F" w:rsidP="0085314F"/>
    <w:p w14:paraId="1D339869" w14:textId="77777777" w:rsidR="0085314F" w:rsidRPr="0085314F" w:rsidRDefault="0085314F" w:rsidP="0085314F"/>
    <w:p w14:paraId="1F8F43D2" w14:textId="77777777" w:rsidR="00D30E62" w:rsidRPr="00D30E62" w:rsidRDefault="00D30E62" w:rsidP="00D30E62"/>
    <w:p w14:paraId="4ACB10DA" w14:textId="77777777" w:rsidR="00D30E62" w:rsidRDefault="00D30E62" w:rsidP="00FA6464"/>
    <w:p w14:paraId="2FE629B8" w14:textId="647A961D" w:rsidR="00FA6464" w:rsidRDefault="00FA6464" w:rsidP="00FA6464"/>
    <w:p w14:paraId="4DDDD265" w14:textId="51DD40D6" w:rsidR="0085314F" w:rsidRDefault="0085314F" w:rsidP="00FA6464"/>
    <w:p w14:paraId="300D2AE8" w14:textId="0433E5F8" w:rsidR="0085314F" w:rsidRDefault="0085314F" w:rsidP="00FA6464"/>
    <w:p w14:paraId="560A0CD8" w14:textId="77777777" w:rsidR="0085314F" w:rsidRDefault="0085314F" w:rsidP="00FA6464"/>
    <w:p w14:paraId="13C32753" w14:textId="77777777" w:rsidR="00FA6464" w:rsidRDefault="00FA6464" w:rsidP="00FA6464"/>
    <w:p w14:paraId="4980F0EA" w14:textId="77777777" w:rsidR="00FA6464" w:rsidRPr="00675877" w:rsidRDefault="00FA6464" w:rsidP="00FA6464"/>
    <w:p w14:paraId="13C75B5F" w14:textId="77777777" w:rsidR="00675877" w:rsidRPr="00675877" w:rsidRDefault="00675877" w:rsidP="00675877"/>
    <w:p w14:paraId="42D29968" w14:textId="17077B54" w:rsidR="002C74C0" w:rsidRDefault="00C801D1"/>
    <w:sectPr w:rsidR="002C74C0" w:rsidSect="00675877">
      <w:headerReference w:type="even" r:id="rId116"/>
      <w:headerReference w:type="default" r:id="rId117"/>
      <w:footerReference w:type="even" r:id="rId118"/>
      <w:footerReference w:type="default" r:id="rId119"/>
      <w:headerReference w:type="first" r:id="rId120"/>
      <w:footerReference w:type="first" r:id="rId121"/>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35AB1" w14:textId="77777777" w:rsidR="00675877" w:rsidRDefault="00675877" w:rsidP="00C6554A">
      <w:pPr>
        <w:spacing w:before="0" w:after="0" w:line="240" w:lineRule="auto"/>
      </w:pPr>
      <w:r>
        <w:separator/>
      </w:r>
    </w:p>
  </w:endnote>
  <w:endnote w:type="continuationSeparator" w:id="0">
    <w:p w14:paraId="44BF86B3" w14:textId="77777777" w:rsidR="00675877" w:rsidRDefault="0067587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MathJax_Normal-itali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DDF4D" w14:textId="77777777" w:rsidR="0069560E" w:rsidRDefault="00695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64CFA"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B5550" w14:textId="77777777" w:rsidR="0069560E" w:rsidRDefault="006956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D1029" w14:textId="77777777" w:rsidR="00675877" w:rsidRDefault="00675877" w:rsidP="00C6554A">
      <w:pPr>
        <w:spacing w:before="0" w:after="0" w:line="240" w:lineRule="auto"/>
      </w:pPr>
      <w:r>
        <w:separator/>
      </w:r>
    </w:p>
  </w:footnote>
  <w:footnote w:type="continuationSeparator" w:id="0">
    <w:p w14:paraId="34092F21" w14:textId="77777777" w:rsidR="00675877" w:rsidRDefault="00675877"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3EFE6" w14:textId="77777777" w:rsidR="0069560E" w:rsidRDefault="006956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5C618" w14:textId="77777777" w:rsidR="0069560E" w:rsidRDefault="006956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414B8" w14:textId="77777777" w:rsidR="0069560E" w:rsidRDefault="00695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3600"/>
        </w:tabs>
        <w:ind w:left="36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79D421D"/>
    <w:multiLevelType w:val="hybridMultilevel"/>
    <w:tmpl w:val="4E022E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5946322"/>
    <w:multiLevelType w:val="multilevel"/>
    <w:tmpl w:val="9D7C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DE78ED"/>
    <w:multiLevelType w:val="hybridMultilevel"/>
    <w:tmpl w:val="4BE27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FFC61A9"/>
    <w:multiLevelType w:val="multilevel"/>
    <w:tmpl w:val="9D7C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4"/>
  </w:num>
  <w:num w:numId="18">
    <w:abstractNumId w:val="1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savePreviewPicture/>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877"/>
    <w:rsid w:val="00007471"/>
    <w:rsid w:val="0001327D"/>
    <w:rsid w:val="0002149C"/>
    <w:rsid w:val="00026EA7"/>
    <w:rsid w:val="00047B4F"/>
    <w:rsid w:val="00065F3B"/>
    <w:rsid w:val="000660DE"/>
    <w:rsid w:val="00075DBE"/>
    <w:rsid w:val="000A67A8"/>
    <w:rsid w:val="000C4627"/>
    <w:rsid w:val="000D70DD"/>
    <w:rsid w:val="001127F9"/>
    <w:rsid w:val="00140DE1"/>
    <w:rsid w:val="001474F9"/>
    <w:rsid w:val="0016661D"/>
    <w:rsid w:val="00186095"/>
    <w:rsid w:val="001915A6"/>
    <w:rsid w:val="00196A56"/>
    <w:rsid w:val="001A2A08"/>
    <w:rsid w:val="001B2B92"/>
    <w:rsid w:val="002210F9"/>
    <w:rsid w:val="002448A3"/>
    <w:rsid w:val="0024555E"/>
    <w:rsid w:val="00245D98"/>
    <w:rsid w:val="00252FE6"/>
    <w:rsid w:val="002554CD"/>
    <w:rsid w:val="00293B83"/>
    <w:rsid w:val="002B4294"/>
    <w:rsid w:val="002C34ED"/>
    <w:rsid w:val="002D31CB"/>
    <w:rsid w:val="002D758F"/>
    <w:rsid w:val="002F3A01"/>
    <w:rsid w:val="00303492"/>
    <w:rsid w:val="00303D80"/>
    <w:rsid w:val="00331055"/>
    <w:rsid w:val="003330C2"/>
    <w:rsid w:val="00333D0D"/>
    <w:rsid w:val="003559B7"/>
    <w:rsid w:val="003709F9"/>
    <w:rsid w:val="00381040"/>
    <w:rsid w:val="0039392E"/>
    <w:rsid w:val="003A533B"/>
    <w:rsid w:val="003D4E8B"/>
    <w:rsid w:val="003D76FE"/>
    <w:rsid w:val="003E7454"/>
    <w:rsid w:val="00452C5B"/>
    <w:rsid w:val="00453A97"/>
    <w:rsid w:val="00472D05"/>
    <w:rsid w:val="004766D5"/>
    <w:rsid w:val="00487FC4"/>
    <w:rsid w:val="0049273A"/>
    <w:rsid w:val="004C049F"/>
    <w:rsid w:val="004D6F3C"/>
    <w:rsid w:val="004E1248"/>
    <w:rsid w:val="004E3EE8"/>
    <w:rsid w:val="005000E2"/>
    <w:rsid w:val="00546972"/>
    <w:rsid w:val="00561323"/>
    <w:rsid w:val="00561D64"/>
    <w:rsid w:val="00570924"/>
    <w:rsid w:val="005847E1"/>
    <w:rsid w:val="00593F67"/>
    <w:rsid w:val="005E03DE"/>
    <w:rsid w:val="005E0BE6"/>
    <w:rsid w:val="00610A92"/>
    <w:rsid w:val="006144E3"/>
    <w:rsid w:val="00637B83"/>
    <w:rsid w:val="006402E6"/>
    <w:rsid w:val="006472AC"/>
    <w:rsid w:val="00650DA5"/>
    <w:rsid w:val="006545AC"/>
    <w:rsid w:val="00674027"/>
    <w:rsid w:val="006752F2"/>
    <w:rsid w:val="00675877"/>
    <w:rsid w:val="0069560E"/>
    <w:rsid w:val="006A3CE7"/>
    <w:rsid w:val="006C4A74"/>
    <w:rsid w:val="006E3707"/>
    <w:rsid w:val="006F3CFA"/>
    <w:rsid w:val="00717ABB"/>
    <w:rsid w:val="0074279D"/>
    <w:rsid w:val="007515CA"/>
    <w:rsid w:val="00767EFD"/>
    <w:rsid w:val="007841C6"/>
    <w:rsid w:val="007B370A"/>
    <w:rsid w:val="007B7843"/>
    <w:rsid w:val="007D6472"/>
    <w:rsid w:val="007F0BD1"/>
    <w:rsid w:val="00821DA3"/>
    <w:rsid w:val="00843436"/>
    <w:rsid w:val="008446F8"/>
    <w:rsid w:val="0085314F"/>
    <w:rsid w:val="008941F4"/>
    <w:rsid w:val="008A3F12"/>
    <w:rsid w:val="008B6627"/>
    <w:rsid w:val="008C27D6"/>
    <w:rsid w:val="00921B94"/>
    <w:rsid w:val="00922E61"/>
    <w:rsid w:val="00923FA4"/>
    <w:rsid w:val="00942602"/>
    <w:rsid w:val="00954E8F"/>
    <w:rsid w:val="00973A77"/>
    <w:rsid w:val="0098755E"/>
    <w:rsid w:val="009B34EF"/>
    <w:rsid w:val="009B6BA9"/>
    <w:rsid w:val="009B77FF"/>
    <w:rsid w:val="009C0078"/>
    <w:rsid w:val="009E44EA"/>
    <w:rsid w:val="00A17E54"/>
    <w:rsid w:val="00A25F1E"/>
    <w:rsid w:val="00A33845"/>
    <w:rsid w:val="00A342C2"/>
    <w:rsid w:val="00A351D7"/>
    <w:rsid w:val="00A37B27"/>
    <w:rsid w:val="00A37E3D"/>
    <w:rsid w:val="00A43E31"/>
    <w:rsid w:val="00A45203"/>
    <w:rsid w:val="00A47FE8"/>
    <w:rsid w:val="00A53254"/>
    <w:rsid w:val="00A76F8A"/>
    <w:rsid w:val="00A8474F"/>
    <w:rsid w:val="00A964C4"/>
    <w:rsid w:val="00AB060F"/>
    <w:rsid w:val="00AB50AE"/>
    <w:rsid w:val="00AD43DA"/>
    <w:rsid w:val="00B011D3"/>
    <w:rsid w:val="00B05038"/>
    <w:rsid w:val="00B072F4"/>
    <w:rsid w:val="00B2270A"/>
    <w:rsid w:val="00B24F3F"/>
    <w:rsid w:val="00B40973"/>
    <w:rsid w:val="00B47405"/>
    <w:rsid w:val="00B60160"/>
    <w:rsid w:val="00B81487"/>
    <w:rsid w:val="00BA2BF3"/>
    <w:rsid w:val="00BA672E"/>
    <w:rsid w:val="00BC7ABE"/>
    <w:rsid w:val="00BD5DCF"/>
    <w:rsid w:val="00BE0A10"/>
    <w:rsid w:val="00C52AB4"/>
    <w:rsid w:val="00C63D12"/>
    <w:rsid w:val="00C6554A"/>
    <w:rsid w:val="00C801D1"/>
    <w:rsid w:val="00C928C8"/>
    <w:rsid w:val="00C93CE7"/>
    <w:rsid w:val="00CA5179"/>
    <w:rsid w:val="00CC383C"/>
    <w:rsid w:val="00CE30BE"/>
    <w:rsid w:val="00CE6FB6"/>
    <w:rsid w:val="00D23F26"/>
    <w:rsid w:val="00D30E62"/>
    <w:rsid w:val="00D55F44"/>
    <w:rsid w:val="00D622A9"/>
    <w:rsid w:val="00D74ADD"/>
    <w:rsid w:val="00D845A9"/>
    <w:rsid w:val="00DA69B2"/>
    <w:rsid w:val="00DE7044"/>
    <w:rsid w:val="00E31CA0"/>
    <w:rsid w:val="00E92305"/>
    <w:rsid w:val="00EB3B7B"/>
    <w:rsid w:val="00EC2564"/>
    <w:rsid w:val="00ED1C4F"/>
    <w:rsid w:val="00ED7C44"/>
    <w:rsid w:val="00EE248C"/>
    <w:rsid w:val="00F17E1F"/>
    <w:rsid w:val="00F320F9"/>
    <w:rsid w:val="00F42F24"/>
    <w:rsid w:val="00F572E7"/>
    <w:rsid w:val="00F60A1F"/>
    <w:rsid w:val="00F8211B"/>
    <w:rsid w:val="00F86C61"/>
    <w:rsid w:val="00F9253A"/>
    <w:rsid w:val="00FA6464"/>
    <w:rsid w:val="00FD3DF3"/>
    <w:rsid w:val="00FE116C"/>
    <w:rsid w:val="00FE13B2"/>
    <w:rsid w:val="00FE2F89"/>
    <w:rsid w:val="00FF1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291B055"/>
  <w15:chartTrackingRefBased/>
  <w15:docId w15:val="{D5477EC2-A79B-4B21-8905-0EDEE392C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4766D5"/>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semiHidden/>
    <w:unhideWhenUsed/>
    <w:qFormat/>
    <w:rsid w:val="00007471"/>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semiHidden/>
    <w:unhideWhenUsed/>
    <w:rsid w:val="0067587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rsid w:val="004766D5"/>
    <w:rPr>
      <w:rFonts w:asciiTheme="majorHAnsi" w:eastAsiaTheme="majorEastAsia" w:hAnsiTheme="majorHAnsi" w:cstheme="majorBidi"/>
      <w:i/>
      <w:iCs/>
      <w:color w:val="007789" w:themeColor="accent1" w:themeShade="BF"/>
    </w:rPr>
  </w:style>
  <w:style w:type="paragraph" w:styleId="ListParagraph">
    <w:name w:val="List Paragraph"/>
    <w:basedOn w:val="Normal"/>
    <w:uiPriority w:val="34"/>
    <w:unhideWhenUsed/>
    <w:qFormat/>
    <w:rsid w:val="00C93CE7"/>
    <w:pPr>
      <w:ind w:left="720"/>
      <w:contextualSpacing/>
    </w:pPr>
  </w:style>
  <w:style w:type="character" w:customStyle="1" w:styleId="Heading5Char">
    <w:name w:val="Heading 5 Char"/>
    <w:basedOn w:val="DefaultParagraphFont"/>
    <w:link w:val="Heading5"/>
    <w:uiPriority w:val="9"/>
    <w:semiHidden/>
    <w:rsid w:val="00007471"/>
    <w:rPr>
      <w:rFonts w:asciiTheme="majorHAnsi" w:eastAsiaTheme="majorEastAsia" w:hAnsiTheme="majorHAnsi" w:cstheme="majorBidi"/>
      <w:color w:val="007789" w:themeColor="accent1" w:themeShade="BF"/>
    </w:rPr>
  </w:style>
  <w:style w:type="character" w:customStyle="1" w:styleId="mi">
    <w:name w:val="mi"/>
    <w:basedOn w:val="DefaultParagraphFont"/>
    <w:rsid w:val="00BE0A10"/>
  </w:style>
  <w:style w:type="character" w:customStyle="1" w:styleId="mo">
    <w:name w:val="mo"/>
    <w:basedOn w:val="DefaultParagraphFont"/>
    <w:rsid w:val="00BE0A10"/>
  </w:style>
  <w:style w:type="character" w:customStyle="1" w:styleId="mn">
    <w:name w:val="mn"/>
    <w:basedOn w:val="DefaultParagraphFont"/>
    <w:rsid w:val="00BE0A10"/>
  </w:style>
  <w:style w:type="character" w:customStyle="1" w:styleId="mjxassistivemathml">
    <w:name w:val="mjx_assistive_mathml"/>
    <w:basedOn w:val="DefaultParagraphFont"/>
    <w:rsid w:val="00BE0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22364">
      <w:bodyDiv w:val="1"/>
      <w:marLeft w:val="0"/>
      <w:marRight w:val="0"/>
      <w:marTop w:val="0"/>
      <w:marBottom w:val="0"/>
      <w:divBdr>
        <w:top w:val="none" w:sz="0" w:space="0" w:color="auto"/>
        <w:left w:val="none" w:sz="0" w:space="0" w:color="auto"/>
        <w:bottom w:val="none" w:sz="0" w:space="0" w:color="auto"/>
        <w:right w:val="none" w:sz="0" w:space="0" w:color="auto"/>
      </w:divBdr>
    </w:div>
    <w:div w:id="89476131">
      <w:bodyDiv w:val="1"/>
      <w:marLeft w:val="0"/>
      <w:marRight w:val="0"/>
      <w:marTop w:val="0"/>
      <w:marBottom w:val="0"/>
      <w:divBdr>
        <w:top w:val="none" w:sz="0" w:space="0" w:color="auto"/>
        <w:left w:val="none" w:sz="0" w:space="0" w:color="auto"/>
        <w:bottom w:val="none" w:sz="0" w:space="0" w:color="auto"/>
        <w:right w:val="none" w:sz="0" w:space="0" w:color="auto"/>
      </w:divBdr>
    </w:div>
    <w:div w:id="150025634">
      <w:bodyDiv w:val="1"/>
      <w:marLeft w:val="0"/>
      <w:marRight w:val="0"/>
      <w:marTop w:val="0"/>
      <w:marBottom w:val="0"/>
      <w:divBdr>
        <w:top w:val="none" w:sz="0" w:space="0" w:color="auto"/>
        <w:left w:val="none" w:sz="0" w:space="0" w:color="auto"/>
        <w:bottom w:val="none" w:sz="0" w:space="0" w:color="auto"/>
        <w:right w:val="none" w:sz="0" w:space="0" w:color="auto"/>
      </w:divBdr>
    </w:div>
    <w:div w:id="162551055">
      <w:bodyDiv w:val="1"/>
      <w:marLeft w:val="0"/>
      <w:marRight w:val="0"/>
      <w:marTop w:val="0"/>
      <w:marBottom w:val="0"/>
      <w:divBdr>
        <w:top w:val="none" w:sz="0" w:space="0" w:color="auto"/>
        <w:left w:val="none" w:sz="0" w:space="0" w:color="auto"/>
        <w:bottom w:val="none" w:sz="0" w:space="0" w:color="auto"/>
        <w:right w:val="none" w:sz="0" w:space="0" w:color="auto"/>
      </w:divBdr>
    </w:div>
    <w:div w:id="164903691">
      <w:bodyDiv w:val="1"/>
      <w:marLeft w:val="0"/>
      <w:marRight w:val="0"/>
      <w:marTop w:val="0"/>
      <w:marBottom w:val="0"/>
      <w:divBdr>
        <w:top w:val="none" w:sz="0" w:space="0" w:color="auto"/>
        <w:left w:val="none" w:sz="0" w:space="0" w:color="auto"/>
        <w:bottom w:val="none" w:sz="0" w:space="0" w:color="auto"/>
        <w:right w:val="none" w:sz="0" w:space="0" w:color="auto"/>
      </w:divBdr>
    </w:div>
    <w:div w:id="227811248">
      <w:bodyDiv w:val="1"/>
      <w:marLeft w:val="0"/>
      <w:marRight w:val="0"/>
      <w:marTop w:val="0"/>
      <w:marBottom w:val="0"/>
      <w:divBdr>
        <w:top w:val="none" w:sz="0" w:space="0" w:color="auto"/>
        <w:left w:val="none" w:sz="0" w:space="0" w:color="auto"/>
        <w:bottom w:val="none" w:sz="0" w:space="0" w:color="auto"/>
        <w:right w:val="none" w:sz="0" w:space="0" w:color="auto"/>
      </w:divBdr>
    </w:div>
    <w:div w:id="286279672">
      <w:bodyDiv w:val="1"/>
      <w:marLeft w:val="0"/>
      <w:marRight w:val="0"/>
      <w:marTop w:val="0"/>
      <w:marBottom w:val="0"/>
      <w:divBdr>
        <w:top w:val="none" w:sz="0" w:space="0" w:color="auto"/>
        <w:left w:val="none" w:sz="0" w:space="0" w:color="auto"/>
        <w:bottom w:val="none" w:sz="0" w:space="0" w:color="auto"/>
        <w:right w:val="none" w:sz="0" w:space="0" w:color="auto"/>
      </w:divBdr>
    </w:div>
    <w:div w:id="303775794">
      <w:bodyDiv w:val="1"/>
      <w:marLeft w:val="0"/>
      <w:marRight w:val="0"/>
      <w:marTop w:val="0"/>
      <w:marBottom w:val="0"/>
      <w:divBdr>
        <w:top w:val="none" w:sz="0" w:space="0" w:color="auto"/>
        <w:left w:val="none" w:sz="0" w:space="0" w:color="auto"/>
        <w:bottom w:val="none" w:sz="0" w:space="0" w:color="auto"/>
        <w:right w:val="none" w:sz="0" w:space="0" w:color="auto"/>
      </w:divBdr>
    </w:div>
    <w:div w:id="311450726">
      <w:bodyDiv w:val="1"/>
      <w:marLeft w:val="0"/>
      <w:marRight w:val="0"/>
      <w:marTop w:val="0"/>
      <w:marBottom w:val="0"/>
      <w:divBdr>
        <w:top w:val="none" w:sz="0" w:space="0" w:color="auto"/>
        <w:left w:val="none" w:sz="0" w:space="0" w:color="auto"/>
        <w:bottom w:val="none" w:sz="0" w:space="0" w:color="auto"/>
        <w:right w:val="none" w:sz="0" w:space="0" w:color="auto"/>
      </w:divBdr>
    </w:div>
    <w:div w:id="439491699">
      <w:bodyDiv w:val="1"/>
      <w:marLeft w:val="0"/>
      <w:marRight w:val="0"/>
      <w:marTop w:val="0"/>
      <w:marBottom w:val="0"/>
      <w:divBdr>
        <w:top w:val="none" w:sz="0" w:space="0" w:color="auto"/>
        <w:left w:val="none" w:sz="0" w:space="0" w:color="auto"/>
        <w:bottom w:val="none" w:sz="0" w:space="0" w:color="auto"/>
        <w:right w:val="none" w:sz="0" w:space="0" w:color="auto"/>
      </w:divBdr>
    </w:div>
    <w:div w:id="442001653">
      <w:bodyDiv w:val="1"/>
      <w:marLeft w:val="0"/>
      <w:marRight w:val="0"/>
      <w:marTop w:val="0"/>
      <w:marBottom w:val="0"/>
      <w:divBdr>
        <w:top w:val="none" w:sz="0" w:space="0" w:color="auto"/>
        <w:left w:val="none" w:sz="0" w:space="0" w:color="auto"/>
        <w:bottom w:val="none" w:sz="0" w:space="0" w:color="auto"/>
        <w:right w:val="none" w:sz="0" w:space="0" w:color="auto"/>
      </w:divBdr>
    </w:div>
    <w:div w:id="442963968">
      <w:bodyDiv w:val="1"/>
      <w:marLeft w:val="0"/>
      <w:marRight w:val="0"/>
      <w:marTop w:val="0"/>
      <w:marBottom w:val="0"/>
      <w:divBdr>
        <w:top w:val="none" w:sz="0" w:space="0" w:color="auto"/>
        <w:left w:val="none" w:sz="0" w:space="0" w:color="auto"/>
        <w:bottom w:val="none" w:sz="0" w:space="0" w:color="auto"/>
        <w:right w:val="none" w:sz="0" w:space="0" w:color="auto"/>
      </w:divBdr>
    </w:div>
    <w:div w:id="459492908">
      <w:bodyDiv w:val="1"/>
      <w:marLeft w:val="0"/>
      <w:marRight w:val="0"/>
      <w:marTop w:val="0"/>
      <w:marBottom w:val="0"/>
      <w:divBdr>
        <w:top w:val="none" w:sz="0" w:space="0" w:color="auto"/>
        <w:left w:val="none" w:sz="0" w:space="0" w:color="auto"/>
        <w:bottom w:val="none" w:sz="0" w:space="0" w:color="auto"/>
        <w:right w:val="none" w:sz="0" w:space="0" w:color="auto"/>
      </w:divBdr>
    </w:div>
    <w:div w:id="524438956">
      <w:bodyDiv w:val="1"/>
      <w:marLeft w:val="0"/>
      <w:marRight w:val="0"/>
      <w:marTop w:val="0"/>
      <w:marBottom w:val="0"/>
      <w:divBdr>
        <w:top w:val="none" w:sz="0" w:space="0" w:color="auto"/>
        <w:left w:val="none" w:sz="0" w:space="0" w:color="auto"/>
        <w:bottom w:val="none" w:sz="0" w:space="0" w:color="auto"/>
        <w:right w:val="none" w:sz="0" w:space="0" w:color="auto"/>
      </w:divBdr>
    </w:div>
    <w:div w:id="539123051">
      <w:bodyDiv w:val="1"/>
      <w:marLeft w:val="0"/>
      <w:marRight w:val="0"/>
      <w:marTop w:val="0"/>
      <w:marBottom w:val="0"/>
      <w:divBdr>
        <w:top w:val="none" w:sz="0" w:space="0" w:color="auto"/>
        <w:left w:val="none" w:sz="0" w:space="0" w:color="auto"/>
        <w:bottom w:val="none" w:sz="0" w:space="0" w:color="auto"/>
        <w:right w:val="none" w:sz="0" w:space="0" w:color="auto"/>
      </w:divBdr>
    </w:div>
    <w:div w:id="589773751">
      <w:bodyDiv w:val="1"/>
      <w:marLeft w:val="0"/>
      <w:marRight w:val="0"/>
      <w:marTop w:val="0"/>
      <w:marBottom w:val="0"/>
      <w:divBdr>
        <w:top w:val="none" w:sz="0" w:space="0" w:color="auto"/>
        <w:left w:val="none" w:sz="0" w:space="0" w:color="auto"/>
        <w:bottom w:val="none" w:sz="0" w:space="0" w:color="auto"/>
        <w:right w:val="none" w:sz="0" w:space="0" w:color="auto"/>
      </w:divBdr>
    </w:div>
    <w:div w:id="653532646">
      <w:bodyDiv w:val="1"/>
      <w:marLeft w:val="0"/>
      <w:marRight w:val="0"/>
      <w:marTop w:val="0"/>
      <w:marBottom w:val="0"/>
      <w:divBdr>
        <w:top w:val="none" w:sz="0" w:space="0" w:color="auto"/>
        <w:left w:val="none" w:sz="0" w:space="0" w:color="auto"/>
        <w:bottom w:val="none" w:sz="0" w:space="0" w:color="auto"/>
        <w:right w:val="none" w:sz="0" w:space="0" w:color="auto"/>
      </w:divBdr>
    </w:div>
    <w:div w:id="729042809">
      <w:bodyDiv w:val="1"/>
      <w:marLeft w:val="0"/>
      <w:marRight w:val="0"/>
      <w:marTop w:val="0"/>
      <w:marBottom w:val="0"/>
      <w:divBdr>
        <w:top w:val="none" w:sz="0" w:space="0" w:color="auto"/>
        <w:left w:val="none" w:sz="0" w:space="0" w:color="auto"/>
        <w:bottom w:val="none" w:sz="0" w:space="0" w:color="auto"/>
        <w:right w:val="none" w:sz="0" w:space="0" w:color="auto"/>
      </w:divBdr>
    </w:div>
    <w:div w:id="738477076">
      <w:bodyDiv w:val="1"/>
      <w:marLeft w:val="0"/>
      <w:marRight w:val="0"/>
      <w:marTop w:val="0"/>
      <w:marBottom w:val="0"/>
      <w:divBdr>
        <w:top w:val="none" w:sz="0" w:space="0" w:color="auto"/>
        <w:left w:val="none" w:sz="0" w:space="0" w:color="auto"/>
        <w:bottom w:val="none" w:sz="0" w:space="0" w:color="auto"/>
        <w:right w:val="none" w:sz="0" w:space="0" w:color="auto"/>
      </w:divBdr>
    </w:div>
    <w:div w:id="750663763">
      <w:bodyDiv w:val="1"/>
      <w:marLeft w:val="0"/>
      <w:marRight w:val="0"/>
      <w:marTop w:val="0"/>
      <w:marBottom w:val="0"/>
      <w:divBdr>
        <w:top w:val="none" w:sz="0" w:space="0" w:color="auto"/>
        <w:left w:val="none" w:sz="0" w:space="0" w:color="auto"/>
        <w:bottom w:val="none" w:sz="0" w:space="0" w:color="auto"/>
        <w:right w:val="none" w:sz="0" w:space="0" w:color="auto"/>
      </w:divBdr>
      <w:divsChild>
        <w:div w:id="858589458">
          <w:marLeft w:val="0"/>
          <w:marRight w:val="0"/>
          <w:marTop w:val="0"/>
          <w:marBottom w:val="0"/>
          <w:divBdr>
            <w:top w:val="single" w:sz="6" w:space="4" w:color="auto"/>
            <w:left w:val="single" w:sz="6" w:space="4" w:color="auto"/>
            <w:bottom w:val="single" w:sz="6" w:space="4" w:color="auto"/>
            <w:right w:val="single" w:sz="6" w:space="4" w:color="auto"/>
          </w:divBdr>
          <w:divsChild>
            <w:div w:id="1472020709">
              <w:marLeft w:val="0"/>
              <w:marRight w:val="0"/>
              <w:marTop w:val="0"/>
              <w:marBottom w:val="0"/>
              <w:divBdr>
                <w:top w:val="none" w:sz="0" w:space="0" w:color="auto"/>
                <w:left w:val="none" w:sz="0" w:space="0" w:color="auto"/>
                <w:bottom w:val="none" w:sz="0" w:space="0" w:color="auto"/>
                <w:right w:val="none" w:sz="0" w:space="0" w:color="auto"/>
              </w:divBdr>
              <w:divsChild>
                <w:div w:id="108641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547">
          <w:marLeft w:val="0"/>
          <w:marRight w:val="0"/>
          <w:marTop w:val="0"/>
          <w:marBottom w:val="0"/>
          <w:divBdr>
            <w:top w:val="single" w:sz="6" w:space="4" w:color="auto"/>
            <w:left w:val="single" w:sz="6" w:space="4" w:color="auto"/>
            <w:bottom w:val="single" w:sz="6" w:space="4" w:color="auto"/>
            <w:right w:val="single" w:sz="6" w:space="4" w:color="auto"/>
          </w:divBdr>
          <w:divsChild>
            <w:div w:id="2114201049">
              <w:marLeft w:val="0"/>
              <w:marRight w:val="0"/>
              <w:marTop w:val="0"/>
              <w:marBottom w:val="0"/>
              <w:divBdr>
                <w:top w:val="none" w:sz="0" w:space="0" w:color="auto"/>
                <w:left w:val="none" w:sz="0" w:space="0" w:color="auto"/>
                <w:bottom w:val="none" w:sz="0" w:space="0" w:color="auto"/>
                <w:right w:val="none" w:sz="0" w:space="0" w:color="auto"/>
              </w:divBdr>
              <w:divsChild>
                <w:div w:id="5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65329">
      <w:bodyDiv w:val="1"/>
      <w:marLeft w:val="0"/>
      <w:marRight w:val="0"/>
      <w:marTop w:val="0"/>
      <w:marBottom w:val="0"/>
      <w:divBdr>
        <w:top w:val="none" w:sz="0" w:space="0" w:color="auto"/>
        <w:left w:val="none" w:sz="0" w:space="0" w:color="auto"/>
        <w:bottom w:val="none" w:sz="0" w:space="0" w:color="auto"/>
        <w:right w:val="none" w:sz="0" w:space="0" w:color="auto"/>
      </w:divBdr>
    </w:div>
    <w:div w:id="803159521">
      <w:bodyDiv w:val="1"/>
      <w:marLeft w:val="0"/>
      <w:marRight w:val="0"/>
      <w:marTop w:val="0"/>
      <w:marBottom w:val="0"/>
      <w:divBdr>
        <w:top w:val="none" w:sz="0" w:space="0" w:color="auto"/>
        <w:left w:val="none" w:sz="0" w:space="0" w:color="auto"/>
        <w:bottom w:val="none" w:sz="0" w:space="0" w:color="auto"/>
        <w:right w:val="none" w:sz="0" w:space="0" w:color="auto"/>
      </w:divBdr>
    </w:div>
    <w:div w:id="812408962">
      <w:bodyDiv w:val="1"/>
      <w:marLeft w:val="0"/>
      <w:marRight w:val="0"/>
      <w:marTop w:val="0"/>
      <w:marBottom w:val="0"/>
      <w:divBdr>
        <w:top w:val="none" w:sz="0" w:space="0" w:color="auto"/>
        <w:left w:val="none" w:sz="0" w:space="0" w:color="auto"/>
        <w:bottom w:val="none" w:sz="0" w:space="0" w:color="auto"/>
        <w:right w:val="none" w:sz="0" w:space="0" w:color="auto"/>
      </w:divBdr>
    </w:div>
    <w:div w:id="813447013">
      <w:bodyDiv w:val="1"/>
      <w:marLeft w:val="0"/>
      <w:marRight w:val="0"/>
      <w:marTop w:val="0"/>
      <w:marBottom w:val="0"/>
      <w:divBdr>
        <w:top w:val="none" w:sz="0" w:space="0" w:color="auto"/>
        <w:left w:val="none" w:sz="0" w:space="0" w:color="auto"/>
        <w:bottom w:val="none" w:sz="0" w:space="0" w:color="auto"/>
        <w:right w:val="none" w:sz="0" w:space="0" w:color="auto"/>
      </w:divBdr>
    </w:div>
    <w:div w:id="820393488">
      <w:bodyDiv w:val="1"/>
      <w:marLeft w:val="0"/>
      <w:marRight w:val="0"/>
      <w:marTop w:val="0"/>
      <w:marBottom w:val="0"/>
      <w:divBdr>
        <w:top w:val="none" w:sz="0" w:space="0" w:color="auto"/>
        <w:left w:val="none" w:sz="0" w:space="0" w:color="auto"/>
        <w:bottom w:val="none" w:sz="0" w:space="0" w:color="auto"/>
        <w:right w:val="none" w:sz="0" w:space="0" w:color="auto"/>
      </w:divBdr>
    </w:div>
    <w:div w:id="868029312">
      <w:bodyDiv w:val="1"/>
      <w:marLeft w:val="0"/>
      <w:marRight w:val="0"/>
      <w:marTop w:val="0"/>
      <w:marBottom w:val="0"/>
      <w:divBdr>
        <w:top w:val="none" w:sz="0" w:space="0" w:color="auto"/>
        <w:left w:val="none" w:sz="0" w:space="0" w:color="auto"/>
        <w:bottom w:val="none" w:sz="0" w:space="0" w:color="auto"/>
        <w:right w:val="none" w:sz="0" w:space="0" w:color="auto"/>
      </w:divBdr>
    </w:div>
    <w:div w:id="956565940">
      <w:bodyDiv w:val="1"/>
      <w:marLeft w:val="0"/>
      <w:marRight w:val="0"/>
      <w:marTop w:val="0"/>
      <w:marBottom w:val="0"/>
      <w:divBdr>
        <w:top w:val="none" w:sz="0" w:space="0" w:color="auto"/>
        <w:left w:val="none" w:sz="0" w:space="0" w:color="auto"/>
        <w:bottom w:val="none" w:sz="0" w:space="0" w:color="auto"/>
        <w:right w:val="none" w:sz="0" w:space="0" w:color="auto"/>
      </w:divBdr>
    </w:div>
    <w:div w:id="1040209606">
      <w:bodyDiv w:val="1"/>
      <w:marLeft w:val="0"/>
      <w:marRight w:val="0"/>
      <w:marTop w:val="0"/>
      <w:marBottom w:val="0"/>
      <w:divBdr>
        <w:top w:val="none" w:sz="0" w:space="0" w:color="auto"/>
        <w:left w:val="none" w:sz="0" w:space="0" w:color="auto"/>
        <w:bottom w:val="none" w:sz="0" w:space="0" w:color="auto"/>
        <w:right w:val="none" w:sz="0" w:space="0" w:color="auto"/>
      </w:divBdr>
    </w:div>
    <w:div w:id="1071539841">
      <w:bodyDiv w:val="1"/>
      <w:marLeft w:val="0"/>
      <w:marRight w:val="0"/>
      <w:marTop w:val="0"/>
      <w:marBottom w:val="0"/>
      <w:divBdr>
        <w:top w:val="none" w:sz="0" w:space="0" w:color="auto"/>
        <w:left w:val="none" w:sz="0" w:space="0" w:color="auto"/>
        <w:bottom w:val="none" w:sz="0" w:space="0" w:color="auto"/>
        <w:right w:val="none" w:sz="0" w:space="0" w:color="auto"/>
      </w:divBdr>
    </w:div>
    <w:div w:id="1209731505">
      <w:bodyDiv w:val="1"/>
      <w:marLeft w:val="0"/>
      <w:marRight w:val="0"/>
      <w:marTop w:val="0"/>
      <w:marBottom w:val="0"/>
      <w:divBdr>
        <w:top w:val="none" w:sz="0" w:space="0" w:color="auto"/>
        <w:left w:val="none" w:sz="0" w:space="0" w:color="auto"/>
        <w:bottom w:val="none" w:sz="0" w:space="0" w:color="auto"/>
        <w:right w:val="none" w:sz="0" w:space="0" w:color="auto"/>
      </w:divBdr>
    </w:div>
    <w:div w:id="1276718316">
      <w:bodyDiv w:val="1"/>
      <w:marLeft w:val="0"/>
      <w:marRight w:val="0"/>
      <w:marTop w:val="0"/>
      <w:marBottom w:val="0"/>
      <w:divBdr>
        <w:top w:val="none" w:sz="0" w:space="0" w:color="auto"/>
        <w:left w:val="none" w:sz="0" w:space="0" w:color="auto"/>
        <w:bottom w:val="none" w:sz="0" w:space="0" w:color="auto"/>
        <w:right w:val="none" w:sz="0" w:space="0" w:color="auto"/>
      </w:divBdr>
    </w:div>
    <w:div w:id="1276903659">
      <w:bodyDiv w:val="1"/>
      <w:marLeft w:val="0"/>
      <w:marRight w:val="0"/>
      <w:marTop w:val="0"/>
      <w:marBottom w:val="0"/>
      <w:divBdr>
        <w:top w:val="none" w:sz="0" w:space="0" w:color="auto"/>
        <w:left w:val="none" w:sz="0" w:space="0" w:color="auto"/>
        <w:bottom w:val="none" w:sz="0" w:space="0" w:color="auto"/>
        <w:right w:val="none" w:sz="0" w:space="0" w:color="auto"/>
      </w:divBdr>
    </w:div>
    <w:div w:id="1352221484">
      <w:bodyDiv w:val="1"/>
      <w:marLeft w:val="0"/>
      <w:marRight w:val="0"/>
      <w:marTop w:val="0"/>
      <w:marBottom w:val="0"/>
      <w:divBdr>
        <w:top w:val="none" w:sz="0" w:space="0" w:color="auto"/>
        <w:left w:val="none" w:sz="0" w:space="0" w:color="auto"/>
        <w:bottom w:val="none" w:sz="0" w:space="0" w:color="auto"/>
        <w:right w:val="none" w:sz="0" w:space="0" w:color="auto"/>
      </w:divBdr>
    </w:div>
    <w:div w:id="1366953430">
      <w:bodyDiv w:val="1"/>
      <w:marLeft w:val="0"/>
      <w:marRight w:val="0"/>
      <w:marTop w:val="0"/>
      <w:marBottom w:val="0"/>
      <w:divBdr>
        <w:top w:val="none" w:sz="0" w:space="0" w:color="auto"/>
        <w:left w:val="none" w:sz="0" w:space="0" w:color="auto"/>
        <w:bottom w:val="none" w:sz="0" w:space="0" w:color="auto"/>
        <w:right w:val="none" w:sz="0" w:space="0" w:color="auto"/>
      </w:divBdr>
    </w:div>
    <w:div w:id="1390378898">
      <w:bodyDiv w:val="1"/>
      <w:marLeft w:val="0"/>
      <w:marRight w:val="0"/>
      <w:marTop w:val="0"/>
      <w:marBottom w:val="0"/>
      <w:divBdr>
        <w:top w:val="none" w:sz="0" w:space="0" w:color="auto"/>
        <w:left w:val="none" w:sz="0" w:space="0" w:color="auto"/>
        <w:bottom w:val="none" w:sz="0" w:space="0" w:color="auto"/>
        <w:right w:val="none" w:sz="0" w:space="0" w:color="auto"/>
      </w:divBdr>
    </w:div>
    <w:div w:id="1419450044">
      <w:bodyDiv w:val="1"/>
      <w:marLeft w:val="0"/>
      <w:marRight w:val="0"/>
      <w:marTop w:val="0"/>
      <w:marBottom w:val="0"/>
      <w:divBdr>
        <w:top w:val="none" w:sz="0" w:space="0" w:color="auto"/>
        <w:left w:val="none" w:sz="0" w:space="0" w:color="auto"/>
        <w:bottom w:val="none" w:sz="0" w:space="0" w:color="auto"/>
        <w:right w:val="none" w:sz="0" w:space="0" w:color="auto"/>
      </w:divBdr>
    </w:div>
    <w:div w:id="1493107461">
      <w:bodyDiv w:val="1"/>
      <w:marLeft w:val="0"/>
      <w:marRight w:val="0"/>
      <w:marTop w:val="0"/>
      <w:marBottom w:val="0"/>
      <w:divBdr>
        <w:top w:val="none" w:sz="0" w:space="0" w:color="auto"/>
        <w:left w:val="none" w:sz="0" w:space="0" w:color="auto"/>
        <w:bottom w:val="none" w:sz="0" w:space="0" w:color="auto"/>
        <w:right w:val="none" w:sz="0" w:space="0" w:color="auto"/>
      </w:divBdr>
    </w:div>
    <w:div w:id="1630434025">
      <w:bodyDiv w:val="1"/>
      <w:marLeft w:val="0"/>
      <w:marRight w:val="0"/>
      <w:marTop w:val="0"/>
      <w:marBottom w:val="0"/>
      <w:divBdr>
        <w:top w:val="none" w:sz="0" w:space="0" w:color="auto"/>
        <w:left w:val="none" w:sz="0" w:space="0" w:color="auto"/>
        <w:bottom w:val="none" w:sz="0" w:space="0" w:color="auto"/>
        <w:right w:val="none" w:sz="0" w:space="0" w:color="auto"/>
      </w:divBdr>
    </w:div>
    <w:div w:id="1661956926">
      <w:bodyDiv w:val="1"/>
      <w:marLeft w:val="0"/>
      <w:marRight w:val="0"/>
      <w:marTop w:val="0"/>
      <w:marBottom w:val="0"/>
      <w:divBdr>
        <w:top w:val="none" w:sz="0" w:space="0" w:color="auto"/>
        <w:left w:val="none" w:sz="0" w:space="0" w:color="auto"/>
        <w:bottom w:val="none" w:sz="0" w:space="0" w:color="auto"/>
        <w:right w:val="none" w:sz="0" w:space="0" w:color="auto"/>
      </w:divBdr>
    </w:div>
    <w:div w:id="1672416483">
      <w:bodyDiv w:val="1"/>
      <w:marLeft w:val="0"/>
      <w:marRight w:val="0"/>
      <w:marTop w:val="0"/>
      <w:marBottom w:val="0"/>
      <w:divBdr>
        <w:top w:val="none" w:sz="0" w:space="0" w:color="auto"/>
        <w:left w:val="none" w:sz="0" w:space="0" w:color="auto"/>
        <w:bottom w:val="none" w:sz="0" w:space="0" w:color="auto"/>
        <w:right w:val="none" w:sz="0" w:space="0" w:color="auto"/>
      </w:divBdr>
    </w:div>
    <w:div w:id="1684622245">
      <w:bodyDiv w:val="1"/>
      <w:marLeft w:val="0"/>
      <w:marRight w:val="0"/>
      <w:marTop w:val="0"/>
      <w:marBottom w:val="0"/>
      <w:divBdr>
        <w:top w:val="none" w:sz="0" w:space="0" w:color="auto"/>
        <w:left w:val="none" w:sz="0" w:space="0" w:color="auto"/>
        <w:bottom w:val="none" w:sz="0" w:space="0" w:color="auto"/>
        <w:right w:val="none" w:sz="0" w:space="0" w:color="auto"/>
      </w:divBdr>
    </w:div>
    <w:div w:id="1788158353">
      <w:bodyDiv w:val="1"/>
      <w:marLeft w:val="0"/>
      <w:marRight w:val="0"/>
      <w:marTop w:val="0"/>
      <w:marBottom w:val="0"/>
      <w:divBdr>
        <w:top w:val="none" w:sz="0" w:space="0" w:color="auto"/>
        <w:left w:val="none" w:sz="0" w:space="0" w:color="auto"/>
        <w:bottom w:val="none" w:sz="0" w:space="0" w:color="auto"/>
        <w:right w:val="none" w:sz="0" w:space="0" w:color="auto"/>
      </w:divBdr>
    </w:div>
    <w:div w:id="1794127182">
      <w:bodyDiv w:val="1"/>
      <w:marLeft w:val="0"/>
      <w:marRight w:val="0"/>
      <w:marTop w:val="0"/>
      <w:marBottom w:val="0"/>
      <w:divBdr>
        <w:top w:val="none" w:sz="0" w:space="0" w:color="auto"/>
        <w:left w:val="none" w:sz="0" w:space="0" w:color="auto"/>
        <w:bottom w:val="none" w:sz="0" w:space="0" w:color="auto"/>
        <w:right w:val="none" w:sz="0" w:space="0" w:color="auto"/>
      </w:divBdr>
    </w:div>
    <w:div w:id="1795832659">
      <w:bodyDiv w:val="1"/>
      <w:marLeft w:val="0"/>
      <w:marRight w:val="0"/>
      <w:marTop w:val="0"/>
      <w:marBottom w:val="0"/>
      <w:divBdr>
        <w:top w:val="none" w:sz="0" w:space="0" w:color="auto"/>
        <w:left w:val="none" w:sz="0" w:space="0" w:color="auto"/>
        <w:bottom w:val="none" w:sz="0" w:space="0" w:color="auto"/>
        <w:right w:val="none" w:sz="0" w:space="0" w:color="auto"/>
      </w:divBdr>
    </w:div>
    <w:div w:id="1908224057">
      <w:bodyDiv w:val="1"/>
      <w:marLeft w:val="0"/>
      <w:marRight w:val="0"/>
      <w:marTop w:val="0"/>
      <w:marBottom w:val="0"/>
      <w:divBdr>
        <w:top w:val="none" w:sz="0" w:space="0" w:color="auto"/>
        <w:left w:val="none" w:sz="0" w:space="0" w:color="auto"/>
        <w:bottom w:val="none" w:sz="0" w:space="0" w:color="auto"/>
        <w:right w:val="none" w:sz="0" w:space="0" w:color="auto"/>
      </w:divBdr>
    </w:div>
    <w:div w:id="1921020690">
      <w:bodyDiv w:val="1"/>
      <w:marLeft w:val="0"/>
      <w:marRight w:val="0"/>
      <w:marTop w:val="0"/>
      <w:marBottom w:val="0"/>
      <w:divBdr>
        <w:top w:val="none" w:sz="0" w:space="0" w:color="auto"/>
        <w:left w:val="none" w:sz="0" w:space="0" w:color="auto"/>
        <w:bottom w:val="none" w:sz="0" w:space="0" w:color="auto"/>
        <w:right w:val="none" w:sz="0" w:space="0" w:color="auto"/>
      </w:divBdr>
    </w:div>
    <w:div w:id="1926650459">
      <w:bodyDiv w:val="1"/>
      <w:marLeft w:val="0"/>
      <w:marRight w:val="0"/>
      <w:marTop w:val="0"/>
      <w:marBottom w:val="0"/>
      <w:divBdr>
        <w:top w:val="none" w:sz="0" w:space="0" w:color="auto"/>
        <w:left w:val="none" w:sz="0" w:space="0" w:color="auto"/>
        <w:bottom w:val="none" w:sz="0" w:space="0" w:color="auto"/>
        <w:right w:val="none" w:sz="0" w:space="0" w:color="auto"/>
      </w:divBdr>
    </w:div>
    <w:div w:id="2065520511">
      <w:bodyDiv w:val="1"/>
      <w:marLeft w:val="0"/>
      <w:marRight w:val="0"/>
      <w:marTop w:val="0"/>
      <w:marBottom w:val="0"/>
      <w:divBdr>
        <w:top w:val="none" w:sz="0" w:space="0" w:color="auto"/>
        <w:left w:val="none" w:sz="0" w:space="0" w:color="auto"/>
        <w:bottom w:val="none" w:sz="0" w:space="0" w:color="auto"/>
        <w:right w:val="none" w:sz="0" w:space="0" w:color="auto"/>
      </w:divBdr>
    </w:div>
    <w:div w:id="2081558790">
      <w:bodyDiv w:val="1"/>
      <w:marLeft w:val="0"/>
      <w:marRight w:val="0"/>
      <w:marTop w:val="0"/>
      <w:marBottom w:val="0"/>
      <w:divBdr>
        <w:top w:val="none" w:sz="0" w:space="0" w:color="auto"/>
        <w:left w:val="none" w:sz="0" w:space="0" w:color="auto"/>
        <w:bottom w:val="none" w:sz="0" w:space="0" w:color="auto"/>
        <w:right w:val="none" w:sz="0" w:space="0" w:color="auto"/>
      </w:divBdr>
    </w:div>
    <w:div w:id="212372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olympus.greatlearning.in/courses/24538/files/2989115/download?verifier=rzSSNxcpSW1kb1sb4HaFEtL7P6hTU0LirfpH8Z4N&amp;wrap=1"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12598\AppData\Local\Microsoft\Office\16.0\DTS\en-US%7b654E114A-2C1C-434F-9CD4-CC66AC58A0E1%7d\%7b01B37A62-669B-49F9-8DAF-24470B0122ED%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C088D9D011B645A1291AF394EEFB0B" ma:contentTypeVersion="11" ma:contentTypeDescription="Create a new document." ma:contentTypeScope="" ma:versionID="edeeb4a893b325d51b007a0362e7171c">
  <xsd:schema xmlns:xsd="http://www.w3.org/2001/XMLSchema" xmlns:xs="http://www.w3.org/2001/XMLSchema" xmlns:p="http://schemas.microsoft.com/office/2006/metadata/properties" xmlns:ns3="d2abb8ae-f7c5-4b6e-8256-d9b3908b211f" xmlns:ns4="1b31bd0d-e1ed-466b-81a7-7fcb4cc5e8df" targetNamespace="http://schemas.microsoft.com/office/2006/metadata/properties" ma:root="true" ma:fieldsID="ea2119722c310788bbcc59502103fc16" ns3:_="" ns4:_="">
    <xsd:import namespace="d2abb8ae-f7c5-4b6e-8256-d9b3908b211f"/>
    <xsd:import namespace="1b31bd0d-e1ed-466b-81a7-7fcb4cc5e8d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abb8ae-f7c5-4b6e-8256-d9b3908b21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31bd0d-e1ed-466b-81a7-7fcb4cc5e8d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DA56F2B-0E57-4BCD-BD50-D5470503D4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abb8ae-f7c5-4b6e-8256-d9b3908b211f"/>
    <ds:schemaRef ds:uri="1b31bd0d-e1ed-466b-81a7-7fcb4cc5e8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6E2AE3-AFD7-4ECF-99A6-03758ED59F62}">
  <ds:schemaRefs>
    <ds:schemaRef ds:uri="http://schemas.microsoft.com/sharepoint/v3/contenttype/forms"/>
  </ds:schemaRefs>
</ds:datastoreItem>
</file>

<file path=customXml/itemProps3.xml><?xml version="1.0" encoding="utf-8"?>
<ds:datastoreItem xmlns:ds="http://schemas.openxmlformats.org/officeDocument/2006/customXml" ds:itemID="{C57EB888-0747-4A8F-97A7-2CE1FDF8D519}">
  <ds:schemaRefs>
    <ds:schemaRef ds:uri="1b31bd0d-e1ed-466b-81a7-7fcb4cc5e8df"/>
    <ds:schemaRef ds:uri="http://schemas.microsoft.com/office/2006/documentManagement/types"/>
    <ds:schemaRef ds:uri="http://schemas.microsoft.com/office/infopath/2007/PartnerControls"/>
    <ds:schemaRef ds:uri="http://purl.org/dc/dcmitype/"/>
    <ds:schemaRef ds:uri="http://purl.org/dc/elements/1.1/"/>
    <ds:schemaRef ds:uri="http://schemas.openxmlformats.org/package/2006/metadata/core-properties"/>
    <ds:schemaRef ds:uri="http://purl.org/dc/terms/"/>
    <ds:schemaRef ds:uri="d2abb8ae-f7c5-4b6e-8256-d9b3908b211f"/>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{01B37A62-669B-49F9-8DAF-24470B0122ED}tf02835058_win32</Template>
  <TotalTime>60</TotalTime>
  <Pages>64</Pages>
  <Words>2880</Words>
  <Characters>16416</Characters>
  <Application>Microsoft Office Word</Application>
  <DocSecurity>0</DocSecurity>
  <Lines>136</Lines>
  <Paragraphs>38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Problem Statement:</vt:lpstr>
      <vt:lpstr>Read the data as an appropriate Time Series data and plot the data.</vt:lpstr>
      <vt:lpstr>Perform appropriate Exploratory Data Analysis to understand the data and also pe</vt:lpstr>
      <vt:lpstr>        Decompose the Time Series and plot the different components.</vt:lpstr>
      <vt:lpstr>3. Split the data into training and test. The test data should start in 1991.</vt:lpstr>
      <vt:lpstr>4.Build various exponential smoothing models on the training data and evaluate t</vt:lpstr>
      <vt:lpstr>5.Check for the stationarity of the data on which the model is being built on us</vt:lpstr>
      <vt:lpstr>        6. Build an automated version of the ARIMA/SARIMA model in which the parameters </vt:lpstr>
      <vt:lpstr>        7. Build ARIMA/SARIMA models based on the cut-off points of ACF and PACF on the </vt:lpstr>
      <vt:lpstr>        Predict on the Test Set using this model and evaluate the model.</vt:lpstr>
      <vt:lpstr>        8.Build a table (create a data frame) with all the models built along with their</vt:lpstr>
      <vt:lpstr>    9.Based on the model-building exercise, build the most optimum model(s) on the c</vt:lpstr>
      <vt:lpstr>    10.Comment on the model thus built and report your findings and suggest the meas</vt:lpstr>
    </vt:vector>
  </TitlesOfParts>
  <Company/>
  <LinksUpToDate>false</LinksUpToDate>
  <CharactersWithSpaces>19258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Pawar, Suhas Mahadev (Cognizant)</dc:creator>
  <cp:keywords/>
  <dc:description/>
  <cp:lastModifiedBy>Pawar, Suhas Mahadev (Cognizant)</cp:lastModifiedBy>
  <cp:revision>14</cp:revision>
  <dcterms:created xsi:type="dcterms:W3CDTF">2021-06-23T09:23:00Z</dcterms:created>
  <dcterms:modified xsi:type="dcterms:W3CDTF">2021-06-23T12:46:00Z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0x01010061C088D9D011B645A1291AF394EEFB0B</vt:lpwstr>
  </property>
</Properties>
</file>